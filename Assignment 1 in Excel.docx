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F99D5" w14:textId="62B2B6C6" w:rsidR="00C6554A" w:rsidRPr="008B5277" w:rsidRDefault="00173751" w:rsidP="00C6554A">
      <w:pPr>
        <w:pStyle w:val="Photo"/>
      </w:pPr>
      <w:bookmarkStart w:id="0" w:name="_Hlk127863601"/>
      <w:bookmarkEnd w:id="0"/>
      <w:r>
        <w:rPr>
          <w:noProof/>
        </w:rPr>
        <w:drawing>
          <wp:inline distT="0" distB="0" distL="0" distR="0" wp14:anchorId="7D1AC149" wp14:editId="641B5BAE">
            <wp:extent cx="4559526" cy="3031958"/>
            <wp:effectExtent l="0" t="0" r="0" b="0"/>
            <wp:docPr id="108" name="Picture 10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858" cy="303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D3666" w14:textId="4CE8EB17" w:rsidR="00C6554A" w:rsidRDefault="007922BF" w:rsidP="00C6554A">
      <w:pPr>
        <w:pStyle w:val="Title"/>
      </w:pPr>
      <w:r>
        <w:t>Data Story Telling</w:t>
      </w:r>
    </w:p>
    <w:p w14:paraId="5C2CE5D5" w14:textId="183A8626" w:rsidR="00C6554A" w:rsidRPr="00D5413C" w:rsidRDefault="007922BF" w:rsidP="00C6554A">
      <w:pPr>
        <w:pStyle w:val="Subtitle"/>
      </w:pPr>
      <w:r>
        <w:t>Assignment 1</w:t>
      </w:r>
    </w:p>
    <w:p w14:paraId="417A031B" w14:textId="15CBC5AA" w:rsidR="00C6554A" w:rsidRDefault="00173751" w:rsidP="00C6554A">
      <w:pPr>
        <w:pStyle w:val="ContactInfo"/>
      </w:pPr>
      <w:r>
        <w:t xml:space="preserve">Parisa </w:t>
      </w:r>
      <w:proofErr w:type="spellStart"/>
      <w:r>
        <w:t>Azimviahdat</w:t>
      </w:r>
      <w:proofErr w:type="spellEnd"/>
      <w:r w:rsidR="00C6554A">
        <w:rPr>
          <w:lang w:val="en-GB" w:bidi="en-GB"/>
        </w:rPr>
        <w:t xml:space="preserve"> | </w:t>
      </w:r>
      <w:r>
        <w:t xml:space="preserve">Data </w:t>
      </w:r>
      <w:r w:rsidR="008B2B85">
        <w:t xml:space="preserve">Skills </w:t>
      </w:r>
      <w:r w:rsidR="008B2B85">
        <w:rPr>
          <w:lang w:val="en-GB" w:bidi="en-GB"/>
        </w:rPr>
        <w:t>|</w:t>
      </w:r>
      <w:r w:rsidR="00C6554A">
        <w:rPr>
          <w:lang w:val="en-GB" w:bidi="en-GB"/>
        </w:rPr>
        <w:t xml:space="preserve"> </w:t>
      </w:r>
      <w:r w:rsidR="008B2B85">
        <w:t>19-02-2023</w:t>
      </w:r>
      <w:r w:rsidR="00C6554A">
        <w:rPr>
          <w:lang w:val="en-GB" w:bidi="en-GB"/>
        </w:rPr>
        <w:br w:type="page"/>
      </w:r>
    </w:p>
    <w:sdt>
      <w:sdtPr>
        <w:rPr>
          <w:rFonts w:asciiTheme="minorHAnsi" w:eastAsiaTheme="minorHAnsi" w:hAnsiTheme="minorHAnsi" w:cstheme="minorBidi"/>
          <w:color w:val="595959" w:themeColor="text1" w:themeTint="A6"/>
          <w:sz w:val="22"/>
          <w:szCs w:val="22"/>
        </w:rPr>
        <w:id w:val="-1468204261"/>
        <w:docPartObj>
          <w:docPartGallery w:val="Table of Contents"/>
          <w:docPartUnique/>
        </w:docPartObj>
      </w:sdtPr>
      <w:sdtContent>
        <w:p w14:paraId="41A2E590" w14:textId="024CB814" w:rsidR="00765280" w:rsidRDefault="00765280">
          <w:pPr>
            <w:pStyle w:val="TOCHeading"/>
          </w:pPr>
          <w:r>
            <w:t>Table of Contents</w:t>
          </w:r>
        </w:p>
        <w:p w14:paraId="214DA752" w14:textId="4ABA7A7A" w:rsidR="00765280" w:rsidRPr="00E23BF1" w:rsidRDefault="0057687A">
          <w:pPr>
            <w:pStyle w:val="TOC1"/>
            <w:rPr>
              <w:sz w:val="28"/>
              <w:szCs w:val="28"/>
            </w:rPr>
          </w:pPr>
          <w:r w:rsidRPr="00E23BF1">
            <w:rPr>
              <w:sz w:val="28"/>
              <w:szCs w:val="28"/>
            </w:rPr>
            <w:t>Cover Page</w:t>
          </w:r>
          <w:r w:rsidR="00765280" w:rsidRPr="00E23BF1">
            <w:rPr>
              <w:sz w:val="28"/>
              <w:szCs w:val="28"/>
            </w:rPr>
            <w:ptab w:relativeTo="margin" w:alignment="right" w:leader="dot"/>
          </w:r>
          <w:r w:rsidR="0026743F">
            <w:rPr>
              <w:b/>
              <w:bCs/>
              <w:sz w:val="28"/>
              <w:szCs w:val="28"/>
            </w:rPr>
            <w:t>0</w:t>
          </w:r>
        </w:p>
        <w:p w14:paraId="3B18BEBE" w14:textId="71F5C58E" w:rsidR="00765280" w:rsidRPr="00E23BF1" w:rsidRDefault="006336BA" w:rsidP="00E23BF1">
          <w:pPr>
            <w:pStyle w:val="TOC2"/>
          </w:pPr>
          <w:r w:rsidRPr="00E23BF1">
            <w:t>Table of Contents</w:t>
          </w:r>
          <w:r w:rsidR="00765280" w:rsidRPr="00E23BF1">
            <w:ptab w:relativeTo="margin" w:alignment="right" w:leader="dot"/>
          </w:r>
          <w:r w:rsidR="0026743F">
            <w:t>1</w:t>
          </w:r>
        </w:p>
        <w:p w14:paraId="3F5A6394" w14:textId="0836F54F" w:rsidR="00765280" w:rsidRPr="00E23BF1" w:rsidRDefault="006336BA" w:rsidP="00E23BF1">
          <w:pPr>
            <w:pStyle w:val="TOC3"/>
          </w:pPr>
          <w:r w:rsidRPr="00E23BF1">
            <w:t>Main Body</w:t>
          </w:r>
          <w:r w:rsidR="00765280" w:rsidRPr="00E23BF1">
            <w:ptab w:relativeTo="margin" w:alignment="right" w:leader="dot"/>
          </w:r>
          <w:r w:rsidR="0026743F">
            <w:t>2</w:t>
          </w:r>
          <w:r w:rsidR="001B186D">
            <w:t>-</w:t>
          </w:r>
          <w:r w:rsidR="0026743F">
            <w:t>34</w:t>
          </w:r>
        </w:p>
        <w:p w14:paraId="77FC38CF" w14:textId="6753E143" w:rsidR="006336BA" w:rsidRPr="00E23BF1" w:rsidRDefault="006336BA" w:rsidP="00E23BF1">
          <w:pPr>
            <w:pStyle w:val="TOC3"/>
          </w:pPr>
          <w:r w:rsidRPr="00E23BF1">
            <w:t>A Reflective</w:t>
          </w:r>
          <w:r w:rsidRPr="00E23BF1">
            <w:ptab w:relativeTo="margin" w:alignment="right" w:leader="dot"/>
          </w:r>
          <w:r w:rsidR="0026743F">
            <w:t>34-35</w:t>
          </w:r>
        </w:p>
        <w:p w14:paraId="3FE2B9BC" w14:textId="77777777" w:rsidR="006336BA" w:rsidRPr="006336BA" w:rsidRDefault="006336BA" w:rsidP="006336BA"/>
        <w:p w14:paraId="09AAF578" w14:textId="6E8471AC" w:rsidR="00765280" w:rsidRPr="00E23BF1" w:rsidRDefault="006336BA">
          <w:pPr>
            <w:pStyle w:val="TOC1"/>
            <w:rPr>
              <w:sz w:val="28"/>
              <w:szCs w:val="28"/>
            </w:rPr>
          </w:pPr>
          <w:r w:rsidRPr="00E23BF1">
            <w:rPr>
              <w:b/>
              <w:bCs/>
              <w:sz w:val="28"/>
              <w:szCs w:val="28"/>
            </w:rPr>
            <w:t xml:space="preserve">Assignment </w:t>
          </w:r>
          <w:r w:rsidR="00E23BF1" w:rsidRPr="00E23BF1">
            <w:rPr>
              <w:b/>
              <w:bCs/>
              <w:sz w:val="28"/>
              <w:szCs w:val="28"/>
            </w:rPr>
            <w:t>1 Data</w:t>
          </w:r>
          <w:r w:rsidRPr="00E23BF1">
            <w:rPr>
              <w:b/>
              <w:bCs/>
              <w:sz w:val="28"/>
              <w:szCs w:val="28"/>
            </w:rPr>
            <w:t xml:space="preserve"> Story Telling</w:t>
          </w:r>
        </w:p>
        <w:p w14:paraId="7E97A1C1" w14:textId="5861D59E" w:rsidR="00765280" w:rsidRPr="00E23BF1" w:rsidRDefault="00B37B37" w:rsidP="00E23BF1">
          <w:pPr>
            <w:pStyle w:val="TOC2"/>
          </w:pPr>
          <w:r w:rsidRPr="00E23BF1">
            <w:t>Scenario</w:t>
          </w:r>
          <w:r w:rsidR="00765280" w:rsidRPr="00E23BF1">
            <w:ptab w:relativeTo="margin" w:alignment="right" w:leader="dot"/>
          </w:r>
          <w:r w:rsidR="00CC0294">
            <w:t>2</w:t>
          </w:r>
        </w:p>
        <w:p w14:paraId="3719A517" w14:textId="77777777" w:rsidR="00B37B37" w:rsidRPr="00E23BF1" w:rsidRDefault="00B37B37" w:rsidP="00E23BF1">
          <w:pPr>
            <w:pStyle w:val="TOC3"/>
          </w:pPr>
          <w:r w:rsidRPr="00E23BF1">
            <w:t>First Task</w:t>
          </w:r>
        </w:p>
        <w:p w14:paraId="325B2DE4" w14:textId="01CC638E" w:rsidR="00B37B37" w:rsidRPr="00E23BF1" w:rsidRDefault="00B37B37" w:rsidP="00E23BF1">
          <w:pPr>
            <w:pStyle w:val="TOC3"/>
          </w:pPr>
          <w:r w:rsidRPr="00E23BF1">
            <w:t>Policies and Procedures</w:t>
          </w:r>
          <w:r w:rsidR="00765280" w:rsidRPr="00E23BF1">
            <w:ptab w:relativeTo="margin" w:alignment="right" w:leader="dot"/>
          </w:r>
          <w:r w:rsidR="00CC0294">
            <w:t>3</w:t>
          </w:r>
        </w:p>
        <w:p w14:paraId="6EFC40D1" w14:textId="6D5BFC35" w:rsidR="00B37B37" w:rsidRPr="00E23BF1" w:rsidRDefault="00B37B37" w:rsidP="00E23BF1">
          <w:pPr>
            <w:pStyle w:val="TOC3"/>
          </w:pPr>
          <w:r w:rsidRPr="00E23BF1">
            <w:t>S</w:t>
          </w:r>
          <w:r w:rsidR="00E23BF1">
            <w:t>econd Task</w:t>
          </w:r>
        </w:p>
        <w:p w14:paraId="6C5EEBDD" w14:textId="4C1BD9BB" w:rsidR="00B37B37" w:rsidRPr="00E23BF1" w:rsidRDefault="00B37B37" w:rsidP="00E23BF1">
          <w:pPr>
            <w:pStyle w:val="TOC3"/>
          </w:pPr>
          <w:r w:rsidRPr="00E23BF1">
            <w:t>Excel</w:t>
          </w:r>
          <w:r w:rsidRPr="00E23BF1">
            <w:ptab w:relativeTo="margin" w:alignment="right" w:leader="dot"/>
          </w:r>
          <w:r w:rsidR="00CC0294">
            <w:t>4</w:t>
          </w:r>
        </w:p>
        <w:p w14:paraId="1CD49A05" w14:textId="5809C025" w:rsidR="00B37B37" w:rsidRPr="00E23BF1" w:rsidRDefault="00B37B37" w:rsidP="00E23BF1">
          <w:pPr>
            <w:pStyle w:val="TOC3"/>
          </w:pPr>
          <w:r w:rsidRPr="00E23BF1">
            <w:t>Third Task</w:t>
          </w:r>
        </w:p>
        <w:p w14:paraId="6EB6D3C4" w14:textId="7E2C7E96" w:rsidR="00E23BF1" w:rsidRDefault="00E23BF1" w:rsidP="00E23BF1">
          <w:pPr>
            <w:pStyle w:val="TOC3"/>
          </w:pPr>
          <w:r w:rsidRPr="00E23BF1">
            <w:t>Tableau</w:t>
          </w:r>
          <w:r w:rsidRPr="00E23BF1">
            <w:ptab w:relativeTo="margin" w:alignment="right" w:leader="dot"/>
          </w:r>
          <w:r w:rsidR="00CC0294">
            <w:t>27</w:t>
          </w:r>
        </w:p>
        <w:p w14:paraId="1A256CEA" w14:textId="37C3D45D" w:rsidR="00765280" w:rsidRPr="00B37B37" w:rsidRDefault="00000000" w:rsidP="00B37B37"/>
      </w:sdtContent>
    </w:sdt>
    <w:p w14:paraId="00D5FDC7" w14:textId="08533CCA" w:rsidR="00C6554A" w:rsidRDefault="00C6554A" w:rsidP="00C6554A">
      <w:pPr>
        <w:pStyle w:val="Heading1"/>
      </w:pPr>
    </w:p>
    <w:p w14:paraId="7C4FCBD3" w14:textId="1C4B5192" w:rsidR="00C063BA" w:rsidRDefault="00C063BA" w:rsidP="00C063BA"/>
    <w:p w14:paraId="10850185" w14:textId="5997F6A0" w:rsidR="00C063BA" w:rsidRDefault="00C063BA" w:rsidP="00C063BA"/>
    <w:p w14:paraId="35DD3184" w14:textId="01C1632F" w:rsidR="00C063BA" w:rsidRDefault="00C063BA" w:rsidP="00C063BA"/>
    <w:p w14:paraId="7306A776" w14:textId="61534C35" w:rsidR="00C063BA" w:rsidRDefault="00C063BA" w:rsidP="00C063BA"/>
    <w:p w14:paraId="539F8537" w14:textId="29C66167" w:rsidR="00C063BA" w:rsidRDefault="00C063BA" w:rsidP="00C063BA"/>
    <w:p w14:paraId="3A937EC4" w14:textId="4772F095" w:rsidR="00C063BA" w:rsidRDefault="00C063BA" w:rsidP="00C063BA"/>
    <w:p w14:paraId="1F8453A1" w14:textId="3289169D" w:rsidR="00C063BA" w:rsidRDefault="00C063BA" w:rsidP="00C063BA"/>
    <w:p w14:paraId="503557AE" w14:textId="29719577" w:rsidR="00C063BA" w:rsidRDefault="00C063BA" w:rsidP="00C063BA"/>
    <w:p w14:paraId="057FB540" w14:textId="0F590283" w:rsidR="00C063BA" w:rsidRDefault="00C063BA" w:rsidP="00C063BA"/>
    <w:p w14:paraId="64C22026" w14:textId="0658335D" w:rsidR="00C063BA" w:rsidRDefault="00C063BA" w:rsidP="00C063BA"/>
    <w:p w14:paraId="2F0DB03C" w14:textId="2290D26D" w:rsidR="00C063BA" w:rsidRDefault="00C063BA" w:rsidP="00C063BA">
      <w:r>
        <w:t xml:space="preserve">Scenario </w:t>
      </w:r>
    </w:p>
    <w:p w14:paraId="0A912234" w14:textId="767E29C0" w:rsidR="00C063BA" w:rsidRDefault="00F4312F" w:rsidP="00C063BA">
      <w:r>
        <w:lastRenderedPageBreak/>
        <w:t xml:space="preserve">Data </w:t>
      </w:r>
      <w:r w:rsidR="001C5436">
        <w:t>Access</w:t>
      </w:r>
      <w:r>
        <w:t xml:space="preserve"> authorization</w:t>
      </w:r>
      <w:r w:rsidR="001C5436">
        <w:t xml:space="preserve"> and control</w:t>
      </w:r>
      <w:r>
        <w:t xml:space="preserve"> </w:t>
      </w:r>
      <w:r w:rsidR="00151D71">
        <w:t>are</w:t>
      </w:r>
      <w:r>
        <w:t xml:space="preserve"> vital part</w:t>
      </w:r>
      <w:r w:rsidR="00151D71">
        <w:t>s</w:t>
      </w:r>
      <w:r>
        <w:t xml:space="preserve"> of a</w:t>
      </w:r>
      <w:r w:rsidR="00BC0FAF">
        <w:t>n</w:t>
      </w:r>
      <w:r>
        <w:t xml:space="preserve"> </w:t>
      </w:r>
      <w:proofErr w:type="spellStart"/>
      <w:r>
        <w:t>organisation</w:t>
      </w:r>
      <w:r w:rsidR="00BC0FAF">
        <w:t>'s</w:t>
      </w:r>
      <w:proofErr w:type="spellEnd"/>
      <w:r w:rsidR="00402DC1">
        <w:t xml:space="preserve"> sensitive</w:t>
      </w:r>
      <w:r w:rsidR="00BC0FAF">
        <w:t xml:space="preserve"> dat</w:t>
      </w:r>
      <w:r w:rsidR="002B7A16">
        <w:t>a protection plan</w:t>
      </w:r>
      <w:r w:rsidR="00BC0FAF">
        <w:t>.</w:t>
      </w:r>
      <w:r w:rsidR="00405FED">
        <w:t xml:space="preserve"> </w:t>
      </w:r>
      <w:r w:rsidR="001455F4">
        <w:t xml:space="preserve">Various contingency plans are designed to counteract accidents, </w:t>
      </w:r>
      <w:proofErr w:type="gramStart"/>
      <w:r w:rsidR="001455F4">
        <w:t>breaches</w:t>
      </w:r>
      <w:proofErr w:type="gramEnd"/>
      <w:r w:rsidR="001455F4">
        <w:t xml:space="preserve"> or the impact of </w:t>
      </w:r>
      <w:r w:rsidR="008612E8">
        <w:t xml:space="preserve">data management. </w:t>
      </w:r>
      <w:r w:rsidR="001455F4">
        <w:t xml:space="preserve"> </w:t>
      </w:r>
      <w:r w:rsidR="00402DC1">
        <w:t xml:space="preserve">The following </w:t>
      </w:r>
      <w:r w:rsidR="00580EC4">
        <w:t>are considered when planning:</w:t>
      </w:r>
    </w:p>
    <w:p w14:paraId="14D943DA" w14:textId="519CCE42" w:rsidR="00580EC4" w:rsidRDefault="003F4FD3" w:rsidP="00580EC4">
      <w:pPr>
        <w:pStyle w:val="ListParagraph"/>
        <w:numPr>
          <w:ilvl w:val="0"/>
          <w:numId w:val="27"/>
        </w:numPr>
      </w:pPr>
      <w:r>
        <w:t>GDPR compliancy an</w:t>
      </w:r>
      <w:r w:rsidR="00A210F5">
        <w:t>d checklist.</w:t>
      </w:r>
    </w:p>
    <w:p w14:paraId="512CBACF" w14:textId="7E80B71D" w:rsidR="00D855E2" w:rsidRDefault="00D7588E" w:rsidP="00580EC4">
      <w:pPr>
        <w:pStyle w:val="ListParagraph"/>
        <w:numPr>
          <w:ilvl w:val="0"/>
          <w:numId w:val="27"/>
        </w:numPr>
      </w:pPr>
      <w:r>
        <w:t xml:space="preserve">Access policy deciding </w:t>
      </w:r>
      <w:r w:rsidR="004E42F1">
        <w:t xml:space="preserve">those </w:t>
      </w:r>
      <w:r>
        <w:t>authorized to access</w:t>
      </w:r>
      <w:r w:rsidR="001A348B">
        <w:t xml:space="preserve"> and control the access to </w:t>
      </w:r>
      <w:r>
        <w:t>data</w:t>
      </w:r>
      <w:r w:rsidR="004E42F1">
        <w:t xml:space="preserve"> by job role</w:t>
      </w:r>
      <w:r w:rsidR="00B80569">
        <w:t xml:space="preserve">, </w:t>
      </w:r>
      <w:r w:rsidR="00C451C4">
        <w:t>responsibility,</w:t>
      </w:r>
      <w:r w:rsidR="00B80569">
        <w:t xml:space="preserve"> and </w:t>
      </w:r>
      <w:r w:rsidR="00C451C4">
        <w:t>duration.</w:t>
      </w:r>
      <w:r w:rsidR="001A348B">
        <w:t xml:space="preserve"> </w:t>
      </w:r>
    </w:p>
    <w:p w14:paraId="26464EC4" w14:textId="52ECFD28" w:rsidR="00D7588E" w:rsidRDefault="00B80569" w:rsidP="00580EC4">
      <w:pPr>
        <w:pStyle w:val="ListParagraph"/>
        <w:numPr>
          <w:ilvl w:val="0"/>
          <w:numId w:val="27"/>
        </w:numPr>
      </w:pPr>
      <w:r>
        <w:t>Consistency in secure ways to back up the data</w:t>
      </w:r>
      <w:r w:rsidR="00C451C4">
        <w:t>.</w:t>
      </w:r>
    </w:p>
    <w:p w14:paraId="6976C421" w14:textId="71B1B97A" w:rsidR="00B80569" w:rsidRDefault="00C451C4" w:rsidP="00580EC4">
      <w:pPr>
        <w:pStyle w:val="ListParagraph"/>
        <w:numPr>
          <w:ilvl w:val="0"/>
          <w:numId w:val="27"/>
        </w:numPr>
      </w:pPr>
      <w:r>
        <w:t>Updating and securing the software</w:t>
      </w:r>
      <w:r w:rsidR="008612E8">
        <w:t xml:space="preserve">, </w:t>
      </w:r>
      <w:r w:rsidR="00E13620">
        <w:t xml:space="preserve">data </w:t>
      </w:r>
      <w:r w:rsidR="008612E8">
        <w:t>storage</w:t>
      </w:r>
      <w:r w:rsidR="00E13620">
        <w:t xml:space="preserve"> and</w:t>
      </w:r>
      <w:r w:rsidR="008612E8">
        <w:t xml:space="preserve"> data in transmission</w:t>
      </w:r>
      <w:r w:rsidR="00E13620">
        <w:t>.</w:t>
      </w:r>
      <w:r w:rsidR="008612E8">
        <w:t xml:space="preserve"> </w:t>
      </w:r>
    </w:p>
    <w:p w14:paraId="4A257954" w14:textId="07BAC105" w:rsidR="00060946" w:rsidRDefault="00000000" w:rsidP="00060946">
      <w:hyperlink r:id="rId8" w:history="1">
        <w:r w:rsidR="00A210F5" w:rsidRPr="00A210F5">
          <w:rPr>
            <w:rStyle w:val="Hyperlink"/>
          </w:rPr>
          <w:t>Your GDPR Compliance Checklist</w:t>
        </w:r>
      </w:hyperlink>
    </w:p>
    <w:p w14:paraId="4802E607" w14:textId="56C16771" w:rsidR="006D6F2E" w:rsidRDefault="006C5974" w:rsidP="006E4644">
      <w:r w:rsidRPr="006C5974">
        <w:t>Emplo</w:t>
      </w:r>
      <w:r>
        <w:t>yee</w:t>
      </w:r>
      <w:r w:rsidR="00046709">
        <w:t xml:space="preserve">, </w:t>
      </w:r>
      <w:proofErr w:type="gramStart"/>
      <w:r w:rsidR="00046709">
        <w:t>user</w:t>
      </w:r>
      <w:proofErr w:type="gramEnd"/>
      <w:r w:rsidR="00046709">
        <w:t xml:space="preserve"> and guest</w:t>
      </w:r>
      <w:r>
        <w:t xml:space="preserve"> </w:t>
      </w:r>
      <w:r w:rsidR="00046709">
        <w:t>policies</w:t>
      </w:r>
      <w:r w:rsidR="004752AE" w:rsidRPr="006C5974">
        <w:t xml:space="preserve"> </w:t>
      </w:r>
      <w:r w:rsidR="00036410">
        <w:t xml:space="preserve">regulate </w:t>
      </w:r>
      <w:r w:rsidR="008B3342">
        <w:t xml:space="preserve">users’ </w:t>
      </w:r>
      <w:r w:rsidR="003E330E">
        <w:t>proceedings to ensure intruders are kept out of the data system.</w:t>
      </w:r>
      <w:r w:rsidR="00587BF9">
        <w:t xml:space="preserve"> </w:t>
      </w:r>
      <w:r w:rsidR="006D6F2E">
        <w:t>These policies are designed to restrict and control users’ access to sensitive data</w:t>
      </w:r>
      <w:r w:rsidR="00E35123">
        <w:t>.</w:t>
      </w:r>
    </w:p>
    <w:p w14:paraId="1FB1E1B9" w14:textId="77777777" w:rsidR="009C3B91" w:rsidRDefault="009C3B91" w:rsidP="006D6F2E">
      <w:pPr>
        <w:pStyle w:val="ListParagraph"/>
        <w:numPr>
          <w:ilvl w:val="0"/>
          <w:numId w:val="28"/>
        </w:numPr>
      </w:pPr>
      <w:r>
        <w:t xml:space="preserve">Encryption Policies </w:t>
      </w:r>
    </w:p>
    <w:p w14:paraId="32112765" w14:textId="77777777" w:rsidR="009C3B91" w:rsidRDefault="009C3B91" w:rsidP="006D6F2E">
      <w:pPr>
        <w:pStyle w:val="ListParagraph"/>
        <w:numPr>
          <w:ilvl w:val="0"/>
          <w:numId w:val="28"/>
        </w:numPr>
      </w:pPr>
      <w:r>
        <w:t>Acceptable Use Policy</w:t>
      </w:r>
    </w:p>
    <w:p w14:paraId="2B881A02" w14:textId="77777777" w:rsidR="00741F6B" w:rsidRDefault="00741F6B" w:rsidP="006D6F2E">
      <w:pPr>
        <w:pStyle w:val="ListParagraph"/>
        <w:numPr>
          <w:ilvl w:val="0"/>
          <w:numId w:val="28"/>
        </w:numPr>
      </w:pPr>
      <w:r>
        <w:t xml:space="preserve">Password Policy </w:t>
      </w:r>
    </w:p>
    <w:p w14:paraId="19A77E09" w14:textId="77777777" w:rsidR="00741F6B" w:rsidRDefault="00741F6B" w:rsidP="006D6F2E">
      <w:pPr>
        <w:pStyle w:val="ListParagraph"/>
        <w:numPr>
          <w:ilvl w:val="0"/>
          <w:numId w:val="28"/>
        </w:numPr>
      </w:pPr>
      <w:r>
        <w:t xml:space="preserve">Email Policy </w:t>
      </w:r>
    </w:p>
    <w:p w14:paraId="161E0009" w14:textId="68F26C97" w:rsidR="00741F6B" w:rsidRDefault="00741F6B" w:rsidP="006D6F2E">
      <w:pPr>
        <w:pStyle w:val="ListParagraph"/>
        <w:numPr>
          <w:ilvl w:val="0"/>
          <w:numId w:val="28"/>
        </w:numPr>
      </w:pPr>
      <w:r>
        <w:t xml:space="preserve">Data Processing policy </w:t>
      </w:r>
    </w:p>
    <w:p w14:paraId="289F2F80" w14:textId="77777777" w:rsidR="00046709" w:rsidRDefault="00000000" w:rsidP="00C063BA">
      <w:hyperlink r:id="rId9" w:history="1">
        <w:r w:rsidR="0029039E" w:rsidRPr="006C5974">
          <w:rPr>
            <w:rStyle w:val="Hyperlink"/>
          </w:rPr>
          <w:t>IT Governance</w:t>
        </w:r>
      </w:hyperlink>
    </w:p>
    <w:p w14:paraId="5AB48208" w14:textId="547C5C6B" w:rsidR="00FF6B7E" w:rsidRDefault="00E35123" w:rsidP="00C063BA">
      <w:r>
        <w:t xml:space="preserve">Organisations will also upkeep </w:t>
      </w:r>
      <w:r w:rsidR="003155DE">
        <w:t xml:space="preserve">various contingency plans to </w:t>
      </w:r>
      <w:r w:rsidR="004671D2">
        <w:t xml:space="preserve">counteract accidents and the </w:t>
      </w:r>
      <w:r w:rsidR="00046709">
        <w:t>extent</w:t>
      </w:r>
      <w:r w:rsidR="004671D2">
        <w:t xml:space="preserve"> and impact of their data use</w:t>
      </w:r>
      <w:r w:rsidR="005E5290">
        <w:t>.</w:t>
      </w:r>
    </w:p>
    <w:p w14:paraId="1A5C148A" w14:textId="598CB6FE" w:rsidR="001B4D54" w:rsidRDefault="001B4D54" w:rsidP="00C063BA"/>
    <w:p w14:paraId="06550558" w14:textId="77777777" w:rsidR="001B4D54" w:rsidRDefault="001B4D54" w:rsidP="00C063BA"/>
    <w:p w14:paraId="4D5C93AA" w14:textId="7399B666" w:rsidR="00C063BA" w:rsidRDefault="00C063BA" w:rsidP="00C063BA"/>
    <w:p w14:paraId="6AF7587E" w14:textId="2E0ADA47" w:rsidR="00C063BA" w:rsidRDefault="00C063BA" w:rsidP="00C063BA"/>
    <w:p w14:paraId="71649D0C" w14:textId="3BE9CB99" w:rsidR="00C063BA" w:rsidRDefault="00C063BA" w:rsidP="00C063BA"/>
    <w:p w14:paraId="13347856" w14:textId="5EF94738" w:rsidR="00C063BA" w:rsidRDefault="00C063BA" w:rsidP="00C063BA"/>
    <w:p w14:paraId="1C2E103B" w14:textId="2E315597" w:rsidR="00C063BA" w:rsidRDefault="00C063BA" w:rsidP="00C063BA"/>
    <w:p w14:paraId="46C6FFC1" w14:textId="77777777" w:rsidR="005E5290" w:rsidRDefault="005E5290" w:rsidP="00BB0613">
      <w:bookmarkStart w:id="1" w:name="_Hlk127539092"/>
    </w:p>
    <w:p w14:paraId="6A81C5C9" w14:textId="77777777" w:rsidR="005E5290" w:rsidRDefault="005E5290" w:rsidP="00BB0613"/>
    <w:p w14:paraId="453EDF76" w14:textId="77777777" w:rsidR="005E5290" w:rsidRDefault="005E5290" w:rsidP="00BB0613"/>
    <w:p w14:paraId="29D9749F" w14:textId="77777777" w:rsidR="005E5290" w:rsidRDefault="005E5290" w:rsidP="00BB0613"/>
    <w:p w14:paraId="5AE6B9BB" w14:textId="77777777" w:rsidR="005E5290" w:rsidRDefault="005E5290" w:rsidP="00BB0613"/>
    <w:p w14:paraId="0150AF3C" w14:textId="56511E21" w:rsidR="004A3495" w:rsidRPr="004A3495" w:rsidRDefault="00F92F4A" w:rsidP="00BB0613">
      <w:pPr>
        <w:rPr>
          <w:sz w:val="28"/>
          <w:szCs w:val="28"/>
        </w:rPr>
      </w:pPr>
      <w:r w:rsidRPr="004A3495">
        <w:rPr>
          <w:sz w:val="28"/>
          <w:szCs w:val="28"/>
        </w:rPr>
        <w:lastRenderedPageBreak/>
        <w:t>Task 1</w:t>
      </w:r>
      <w:r w:rsidR="004A3495">
        <w:rPr>
          <w:sz w:val="28"/>
          <w:szCs w:val="28"/>
        </w:rPr>
        <w:t xml:space="preserve"> </w:t>
      </w:r>
      <w:r w:rsidR="008D1DD8">
        <w:rPr>
          <w:sz w:val="28"/>
          <w:szCs w:val="28"/>
        </w:rPr>
        <w:t>– Policies and Procedures</w:t>
      </w:r>
    </w:p>
    <w:p w14:paraId="0452A0C3" w14:textId="7F2490CC" w:rsidR="0036456A" w:rsidRDefault="00F92F4A" w:rsidP="00BB0613">
      <w:r>
        <w:t xml:space="preserve"> </w:t>
      </w:r>
    </w:p>
    <w:bookmarkEnd w:id="1"/>
    <w:p w14:paraId="6A1D1B65" w14:textId="6A91A206" w:rsidR="00151817" w:rsidRPr="00985311" w:rsidRDefault="006D42FC" w:rsidP="00BB0613">
      <w:pPr>
        <w:rPr>
          <w:color w:val="auto"/>
        </w:rPr>
      </w:pPr>
      <w:r w:rsidRPr="00985311">
        <w:rPr>
          <w:color w:val="auto"/>
        </w:rPr>
        <w:t>As a learn</w:t>
      </w:r>
      <w:r w:rsidR="00152127">
        <w:rPr>
          <w:color w:val="auto"/>
        </w:rPr>
        <w:t>er</w:t>
      </w:r>
      <w:r w:rsidRPr="00985311">
        <w:rPr>
          <w:color w:val="auto"/>
        </w:rPr>
        <w:t xml:space="preserve"> at JUSTIT, I am </w:t>
      </w:r>
      <w:r w:rsidR="009A3041" w:rsidRPr="00985311">
        <w:rPr>
          <w:color w:val="auto"/>
        </w:rPr>
        <w:t>an accountholder</w:t>
      </w:r>
      <w:r w:rsidRPr="00985311">
        <w:rPr>
          <w:color w:val="auto"/>
        </w:rPr>
        <w:t xml:space="preserve"> with </w:t>
      </w:r>
      <w:r w:rsidR="00905D65" w:rsidRPr="00985311">
        <w:rPr>
          <w:color w:val="auto"/>
        </w:rPr>
        <w:t xml:space="preserve">privileges to access SharePoint, sharing permissions </w:t>
      </w:r>
      <w:r w:rsidR="000F5E92" w:rsidRPr="00985311">
        <w:rPr>
          <w:color w:val="auto"/>
        </w:rPr>
        <w:t xml:space="preserve">and </w:t>
      </w:r>
      <w:r w:rsidR="00705BE7" w:rsidRPr="00985311">
        <w:rPr>
          <w:color w:val="auto"/>
        </w:rPr>
        <w:t xml:space="preserve">access to Microsoft </w:t>
      </w:r>
      <w:r w:rsidR="00151817" w:rsidRPr="00985311">
        <w:rPr>
          <w:color w:val="auto"/>
        </w:rPr>
        <w:t xml:space="preserve">365 and applications included in the membership package. The security concerns are handled by Microsoft </w:t>
      </w:r>
      <w:r w:rsidR="00154DF2" w:rsidRPr="00985311">
        <w:rPr>
          <w:color w:val="auto"/>
        </w:rPr>
        <w:t>wh</w:t>
      </w:r>
      <w:r w:rsidR="001645A0" w:rsidRPr="00985311">
        <w:rPr>
          <w:color w:val="auto"/>
        </w:rPr>
        <w:t>o</w:t>
      </w:r>
      <w:r w:rsidR="00154DF2" w:rsidRPr="00985311">
        <w:rPr>
          <w:color w:val="auto"/>
        </w:rPr>
        <w:t xml:space="preserve"> is the service provider managing </w:t>
      </w:r>
      <w:r w:rsidR="00E109C3" w:rsidRPr="00985311">
        <w:rPr>
          <w:color w:val="auto"/>
        </w:rPr>
        <w:t xml:space="preserve">a SaaS-platform for </w:t>
      </w:r>
      <w:r w:rsidR="00F0290F" w:rsidRPr="00985311">
        <w:rPr>
          <w:color w:val="auto"/>
        </w:rPr>
        <w:t xml:space="preserve">software services. </w:t>
      </w:r>
      <w:r w:rsidR="007566B7">
        <w:rPr>
          <w:color w:val="auto"/>
        </w:rPr>
        <w:t>All data</w:t>
      </w:r>
      <w:r w:rsidR="00F0290F" w:rsidRPr="00985311">
        <w:rPr>
          <w:color w:val="auto"/>
        </w:rPr>
        <w:t xml:space="preserve"> is </w:t>
      </w:r>
      <w:r w:rsidR="009262FA" w:rsidRPr="00985311">
        <w:rPr>
          <w:color w:val="auto"/>
        </w:rPr>
        <w:t xml:space="preserve">protected thereby by </w:t>
      </w:r>
      <w:r w:rsidR="007566B7">
        <w:rPr>
          <w:color w:val="auto"/>
        </w:rPr>
        <w:t xml:space="preserve">the </w:t>
      </w:r>
      <w:r w:rsidR="00F44ADD">
        <w:rPr>
          <w:color w:val="auto"/>
        </w:rPr>
        <w:t>organization</w:t>
      </w:r>
      <w:r w:rsidR="007566B7">
        <w:rPr>
          <w:color w:val="auto"/>
        </w:rPr>
        <w:t>,</w:t>
      </w:r>
      <w:r w:rsidR="009262FA" w:rsidRPr="00985311">
        <w:rPr>
          <w:color w:val="auto"/>
        </w:rPr>
        <w:t xml:space="preserve"> JUSTIT</w:t>
      </w:r>
      <w:r w:rsidR="00923794">
        <w:rPr>
          <w:color w:val="auto"/>
        </w:rPr>
        <w:t>, the data controller DfE, Department of Education</w:t>
      </w:r>
      <w:r w:rsidR="009262FA" w:rsidRPr="00985311">
        <w:rPr>
          <w:color w:val="auto"/>
        </w:rPr>
        <w:t xml:space="preserve"> and</w:t>
      </w:r>
      <w:r w:rsidR="00923794">
        <w:rPr>
          <w:color w:val="auto"/>
        </w:rPr>
        <w:t xml:space="preserve"> the Service provider,</w:t>
      </w:r>
      <w:r w:rsidR="009262FA" w:rsidRPr="00985311">
        <w:rPr>
          <w:color w:val="auto"/>
        </w:rPr>
        <w:t xml:space="preserve"> Microsoft.</w:t>
      </w:r>
    </w:p>
    <w:p w14:paraId="3E608EBD" w14:textId="314BF8E8" w:rsidR="009262FA" w:rsidRDefault="00012311" w:rsidP="00BB0613">
      <w:r w:rsidRPr="007566B7">
        <w:rPr>
          <w:color w:val="auto"/>
        </w:rPr>
        <w:t>A</w:t>
      </w:r>
      <w:r w:rsidR="009262FA" w:rsidRPr="007566B7">
        <w:rPr>
          <w:color w:val="auto"/>
        </w:rPr>
        <w:t xml:space="preserve">s a user I have </w:t>
      </w:r>
      <w:r w:rsidR="00D62BF7" w:rsidRPr="007566B7">
        <w:rPr>
          <w:color w:val="auto"/>
        </w:rPr>
        <w:t xml:space="preserve">access </w:t>
      </w:r>
      <w:r w:rsidR="00F44ADD" w:rsidRPr="007566B7">
        <w:rPr>
          <w:color w:val="auto"/>
        </w:rPr>
        <w:t>to</w:t>
      </w:r>
      <w:r w:rsidR="00F44ADD">
        <w:rPr>
          <w:color w:val="auto"/>
        </w:rPr>
        <w:t xml:space="preserve"> </w:t>
      </w:r>
      <w:r w:rsidR="00F44ADD" w:rsidRPr="007566B7">
        <w:rPr>
          <w:color w:val="auto"/>
        </w:rPr>
        <w:t>‘</w:t>
      </w:r>
      <w:r w:rsidR="00EC2F05" w:rsidRPr="007566B7">
        <w:rPr>
          <w:color w:val="auto"/>
        </w:rPr>
        <w:t>Wealth</w:t>
      </w:r>
      <w:r w:rsidR="00D62BF7" w:rsidRPr="007566B7">
        <w:rPr>
          <w:color w:val="auto"/>
        </w:rPr>
        <w:t xml:space="preserve"> of the Nations’</w:t>
      </w:r>
      <w:r w:rsidR="00600A60">
        <w:rPr>
          <w:color w:val="auto"/>
        </w:rPr>
        <w:t xml:space="preserve"> and can download a copy</w:t>
      </w:r>
      <w:r w:rsidR="00D62BF7" w:rsidRPr="007566B7">
        <w:rPr>
          <w:color w:val="auto"/>
        </w:rPr>
        <w:t xml:space="preserve"> </w:t>
      </w:r>
      <w:r w:rsidR="008D6B94" w:rsidRPr="007566B7">
        <w:rPr>
          <w:color w:val="auto"/>
        </w:rPr>
        <w:t>from the link below</w:t>
      </w:r>
      <w:r w:rsidR="00600A60">
        <w:t xml:space="preserve"> </w:t>
      </w:r>
      <w:r w:rsidR="00761E6A" w:rsidRPr="00761E6A">
        <w:rPr>
          <w:color w:val="auto"/>
        </w:rPr>
        <w:t>without obtaining permissions:</w:t>
      </w:r>
    </w:p>
    <w:p w14:paraId="027591A9" w14:textId="77777777" w:rsidR="006811B5" w:rsidRDefault="00000000" w:rsidP="006811B5">
      <w:pPr>
        <w:rPr>
          <w:noProof/>
        </w:rPr>
      </w:pPr>
      <w:hyperlink r:id="rId10" w:history="1">
        <w:r w:rsidR="006811B5" w:rsidRPr="00213F8B">
          <w:rPr>
            <w:rStyle w:val="Hyperlink"/>
            <w:noProof/>
          </w:rPr>
          <w:t>https://justit831.sharepoint.com/:x:/s/DataAnalyticsProgramme-NewStandards/EVK1dsCfWvZMpvJzG9QaQk8B1nxx7hYR0KtGfbzJauf94g?e=CR1LFE</w:t>
        </w:r>
      </w:hyperlink>
      <w:r w:rsidR="006811B5">
        <w:rPr>
          <w:noProof/>
        </w:rPr>
        <w:t xml:space="preserve"> </w:t>
      </w:r>
    </w:p>
    <w:p w14:paraId="7C9B0057" w14:textId="7A7BDE83" w:rsidR="004E0332" w:rsidRPr="007566B7" w:rsidRDefault="00791B8B" w:rsidP="00BB0613">
      <w:pPr>
        <w:rPr>
          <w:color w:val="auto"/>
        </w:rPr>
      </w:pPr>
      <w:r w:rsidRPr="007566B7">
        <w:rPr>
          <w:color w:val="auto"/>
        </w:rPr>
        <w:t>In Task2</w:t>
      </w:r>
      <w:r w:rsidR="000B6845" w:rsidRPr="007566B7">
        <w:rPr>
          <w:color w:val="auto"/>
        </w:rPr>
        <w:t>, I was asked to protect the data by assigning a password</w:t>
      </w:r>
      <w:r w:rsidR="00671F42" w:rsidRPr="007566B7">
        <w:rPr>
          <w:color w:val="auto"/>
        </w:rPr>
        <w:t xml:space="preserve"> which I have done by adhering to best practice guidance. </w:t>
      </w:r>
      <w:r w:rsidR="000B6845" w:rsidRPr="007566B7">
        <w:rPr>
          <w:color w:val="auto"/>
        </w:rPr>
        <w:t xml:space="preserve"> </w:t>
      </w:r>
    </w:p>
    <w:p w14:paraId="08367486" w14:textId="2BF5BDB8" w:rsidR="00AF4B68" w:rsidRDefault="00000000" w:rsidP="00BB0613">
      <w:hyperlink r:id="rId11" w:history="1">
        <w:r w:rsidR="00AF4B68" w:rsidRPr="00791B8B">
          <w:rPr>
            <w:rStyle w:val="Hyperlink"/>
          </w:rPr>
          <w:t xml:space="preserve">Microsoft.com |Microsoft Policy Recommendations for </w:t>
        </w:r>
        <w:r w:rsidR="00791B8B" w:rsidRPr="00791B8B">
          <w:rPr>
            <w:rStyle w:val="Hyperlink"/>
          </w:rPr>
          <w:t>Microsoft 365 Passwords</w:t>
        </w:r>
      </w:hyperlink>
    </w:p>
    <w:p w14:paraId="1314F9B2" w14:textId="0C425311" w:rsidR="004E0332" w:rsidRDefault="004E0332" w:rsidP="00BB0613"/>
    <w:p w14:paraId="67796D18" w14:textId="1582496B" w:rsidR="00761E6A" w:rsidRPr="00761E6A" w:rsidRDefault="00761E6A" w:rsidP="00BB0613">
      <w:pPr>
        <w:rPr>
          <w:color w:val="auto"/>
        </w:rPr>
      </w:pPr>
      <w:r w:rsidRPr="00761E6A">
        <w:rPr>
          <w:color w:val="auto"/>
        </w:rPr>
        <w:t xml:space="preserve">I am also aware that I can only share this data with other </w:t>
      </w:r>
      <w:proofErr w:type="spellStart"/>
      <w:r w:rsidRPr="00761E6A">
        <w:rPr>
          <w:color w:val="auto"/>
        </w:rPr>
        <w:t>organisation</w:t>
      </w:r>
      <w:proofErr w:type="spellEnd"/>
      <w:r w:rsidRPr="00761E6A">
        <w:rPr>
          <w:color w:val="auto"/>
        </w:rPr>
        <w:t xml:space="preserve"> members who are permitted to </w:t>
      </w:r>
      <w:r>
        <w:rPr>
          <w:color w:val="auto"/>
        </w:rPr>
        <w:t>this file.</w:t>
      </w:r>
      <w:r w:rsidR="00152127">
        <w:rPr>
          <w:color w:val="auto"/>
        </w:rPr>
        <w:t xml:space="preserve"> </w:t>
      </w:r>
    </w:p>
    <w:p w14:paraId="0E377FE7" w14:textId="1F60E534" w:rsidR="004E0332" w:rsidRPr="00685C60" w:rsidRDefault="00685C60" w:rsidP="00BB0613">
      <w:pPr>
        <w:rPr>
          <w:color w:val="auto"/>
        </w:rPr>
      </w:pPr>
      <w:r>
        <w:rPr>
          <w:color w:val="auto"/>
        </w:rPr>
        <w:t xml:space="preserve">In addition, I have obtained data from </w:t>
      </w:r>
      <w:r w:rsidR="00681C74">
        <w:rPr>
          <w:color w:val="auto"/>
        </w:rPr>
        <w:t>the World</w:t>
      </w:r>
      <w:r>
        <w:rPr>
          <w:color w:val="auto"/>
        </w:rPr>
        <w:t xml:space="preserve"> Data Bank which is indicated as the data source in</w:t>
      </w:r>
      <w:r w:rsidR="00E06863">
        <w:rPr>
          <w:color w:val="auto"/>
        </w:rPr>
        <w:t xml:space="preserve"> ‘Wealth of Nations’. As a public user, I have </w:t>
      </w:r>
      <w:proofErr w:type="gramStart"/>
      <w:r w:rsidR="00E06863">
        <w:rPr>
          <w:color w:val="auto"/>
        </w:rPr>
        <w:t>authenticated with</w:t>
      </w:r>
      <w:proofErr w:type="gramEnd"/>
      <w:r w:rsidR="00E06863">
        <w:rPr>
          <w:color w:val="auto"/>
        </w:rPr>
        <w:t xml:space="preserve"> my </w:t>
      </w:r>
      <w:r w:rsidR="00681C74">
        <w:rPr>
          <w:color w:val="auto"/>
        </w:rPr>
        <w:t>Gmail</w:t>
      </w:r>
      <w:r w:rsidR="00E06863">
        <w:rPr>
          <w:color w:val="auto"/>
        </w:rPr>
        <w:t xml:space="preserve"> credentials</w:t>
      </w:r>
      <w:r w:rsidR="00681C74">
        <w:rPr>
          <w:color w:val="auto"/>
        </w:rPr>
        <w:t xml:space="preserve"> and d</w:t>
      </w:r>
      <w:r w:rsidR="00E06863">
        <w:rPr>
          <w:color w:val="auto"/>
        </w:rPr>
        <w:t>ownload</w:t>
      </w:r>
      <w:r w:rsidR="00681C74">
        <w:rPr>
          <w:color w:val="auto"/>
        </w:rPr>
        <w:t>ed</w:t>
      </w:r>
      <w:r w:rsidR="00E06863">
        <w:rPr>
          <w:color w:val="auto"/>
        </w:rPr>
        <w:t xml:space="preserve"> the data without further permission.</w:t>
      </w:r>
    </w:p>
    <w:p w14:paraId="6340C887" w14:textId="77777777" w:rsidR="004E0332" w:rsidRDefault="004E0332" w:rsidP="00BB0613"/>
    <w:p w14:paraId="5B14573B" w14:textId="77777777" w:rsidR="004E0332" w:rsidRDefault="004E0332" w:rsidP="00BB0613"/>
    <w:p w14:paraId="19B433A4" w14:textId="77777777" w:rsidR="004E0332" w:rsidRDefault="004E0332" w:rsidP="00BB0613"/>
    <w:p w14:paraId="45B9BB96" w14:textId="77777777" w:rsidR="004E0332" w:rsidRDefault="004E0332" w:rsidP="00BB0613"/>
    <w:p w14:paraId="1683B9FD" w14:textId="77777777" w:rsidR="004E0332" w:rsidRDefault="004E0332" w:rsidP="00BB0613"/>
    <w:p w14:paraId="73947FB9" w14:textId="77777777" w:rsidR="004E0332" w:rsidRDefault="004E0332" w:rsidP="00BB0613"/>
    <w:p w14:paraId="23F279C3" w14:textId="77777777" w:rsidR="004E0332" w:rsidRDefault="004E0332" w:rsidP="00BB0613"/>
    <w:p w14:paraId="39112F92" w14:textId="77777777" w:rsidR="004E0332" w:rsidRDefault="004E0332" w:rsidP="00BB0613"/>
    <w:p w14:paraId="299C9053" w14:textId="77777777" w:rsidR="004E0332" w:rsidRDefault="004E0332" w:rsidP="00BB0613"/>
    <w:p w14:paraId="616AD103" w14:textId="77777777" w:rsidR="004E0332" w:rsidRDefault="004E0332" w:rsidP="00BB0613"/>
    <w:p w14:paraId="3641F8AA" w14:textId="77777777" w:rsidR="00BD101A" w:rsidRDefault="00BD101A" w:rsidP="00BB0613">
      <w:pPr>
        <w:rPr>
          <w:sz w:val="28"/>
          <w:szCs w:val="28"/>
        </w:rPr>
      </w:pPr>
    </w:p>
    <w:p w14:paraId="009100CD" w14:textId="57E2E397" w:rsidR="008F7313" w:rsidRPr="004A3495" w:rsidRDefault="00E26E50" w:rsidP="00BB0613">
      <w:pPr>
        <w:rPr>
          <w:sz w:val="28"/>
          <w:szCs w:val="28"/>
        </w:rPr>
      </w:pPr>
      <w:r w:rsidRPr="004A3495">
        <w:rPr>
          <w:sz w:val="28"/>
          <w:szCs w:val="28"/>
        </w:rPr>
        <w:lastRenderedPageBreak/>
        <w:t xml:space="preserve">Task 2 </w:t>
      </w:r>
      <w:r w:rsidR="004A3495" w:rsidRPr="004A3495">
        <w:rPr>
          <w:sz w:val="28"/>
          <w:szCs w:val="28"/>
        </w:rPr>
        <w:t xml:space="preserve">- </w:t>
      </w:r>
      <w:r w:rsidR="00165E51" w:rsidRPr="004A3495">
        <w:rPr>
          <w:sz w:val="28"/>
          <w:szCs w:val="28"/>
        </w:rPr>
        <w:t>GPD Tasks</w:t>
      </w:r>
      <w:r w:rsidR="009453D7" w:rsidRPr="004A3495">
        <w:rPr>
          <w:sz w:val="28"/>
          <w:szCs w:val="28"/>
        </w:rPr>
        <w:t xml:space="preserve"> </w:t>
      </w:r>
    </w:p>
    <w:p w14:paraId="2D1C1159" w14:textId="2350DC18" w:rsidR="009453D7" w:rsidRDefault="009453D7" w:rsidP="00BB0613">
      <w:r>
        <w:t>Overview</w:t>
      </w:r>
      <w:r w:rsidR="00504E79">
        <w:t>- The Data</w:t>
      </w:r>
    </w:p>
    <w:p w14:paraId="66BD1E3B" w14:textId="78FB6A01" w:rsidR="004E0332" w:rsidRDefault="004E0332" w:rsidP="00BB0613">
      <w:r>
        <w:t xml:space="preserve">A series of tasks are to be </w:t>
      </w:r>
      <w:r w:rsidR="004A3495">
        <w:t>completed.</w:t>
      </w:r>
      <w:r>
        <w:t xml:space="preserve"> </w:t>
      </w:r>
    </w:p>
    <w:p w14:paraId="697990E2" w14:textId="54036AC1" w:rsidR="00A7748D" w:rsidRDefault="00A63D62" w:rsidP="00FC2511">
      <w:pPr>
        <w:numPr>
          <w:ilvl w:val="0"/>
          <w:numId w:val="17"/>
        </w:numPr>
        <w:spacing w:before="0" w:after="20" w:line="262" w:lineRule="auto"/>
        <w:ind w:left="527" w:right="43" w:hanging="271"/>
      </w:pPr>
      <w:r>
        <w:t xml:space="preserve">Set a Password </w:t>
      </w:r>
      <w:r w:rsidR="00A7748D">
        <w:t>Set a password to protect the workbook.</w:t>
      </w:r>
    </w:p>
    <w:p w14:paraId="22234BED" w14:textId="70C89241" w:rsidR="00FC2511" w:rsidRPr="00C6111E" w:rsidRDefault="00000000" w:rsidP="00FC2511">
      <w:pPr>
        <w:spacing w:before="0" w:after="20" w:line="262" w:lineRule="auto"/>
        <w:ind w:left="527" w:right="43"/>
        <w:rPr>
          <w:sz w:val="16"/>
          <w:szCs w:val="16"/>
        </w:rPr>
      </w:pPr>
      <w:hyperlink r:id="rId12" w:history="1">
        <w:r w:rsidR="00C6111E" w:rsidRPr="00C6111E">
          <w:rPr>
            <w:rStyle w:val="Hyperlink"/>
            <w:sz w:val="16"/>
            <w:szCs w:val="16"/>
          </w:rPr>
          <w:t>M</w:t>
        </w:r>
        <w:r w:rsidR="00A47EA1" w:rsidRPr="00C6111E">
          <w:rPr>
            <w:rStyle w:val="Hyperlink"/>
            <w:sz w:val="16"/>
            <w:szCs w:val="16"/>
          </w:rPr>
          <w:t>icrosoft.com</w:t>
        </w:r>
        <w:r w:rsidR="00C6111E" w:rsidRPr="00C6111E">
          <w:rPr>
            <w:rStyle w:val="Hyperlink"/>
            <w:sz w:val="16"/>
            <w:szCs w:val="16"/>
          </w:rPr>
          <w:t>| Protect an Excel File</w:t>
        </w:r>
      </w:hyperlink>
      <w:r w:rsidR="00C6111E" w:rsidRPr="00C6111E">
        <w:rPr>
          <w:sz w:val="16"/>
          <w:szCs w:val="16"/>
        </w:rPr>
        <w:t xml:space="preserve"> </w:t>
      </w:r>
    </w:p>
    <w:p w14:paraId="7E9B7209" w14:textId="77777777" w:rsidR="005B2522" w:rsidRDefault="005B2522" w:rsidP="00FC383E">
      <w:pPr>
        <w:spacing w:before="0" w:after="20" w:line="262" w:lineRule="auto"/>
        <w:ind w:right="43"/>
      </w:pPr>
    </w:p>
    <w:p w14:paraId="535FF917" w14:textId="2C72BC35" w:rsidR="0038396D" w:rsidRDefault="00465ABD" w:rsidP="00FC383E">
      <w:pPr>
        <w:spacing w:before="0" w:after="20" w:line="262" w:lineRule="auto"/>
        <w:ind w:right="43"/>
      </w:pPr>
      <w:r>
        <w:t>Step 1</w:t>
      </w:r>
    </w:p>
    <w:p w14:paraId="06E980DA" w14:textId="44E25009" w:rsidR="00501773" w:rsidRDefault="00465ABD" w:rsidP="00FC383E">
      <w:pPr>
        <w:spacing w:before="0" w:after="20" w:line="262" w:lineRule="auto"/>
        <w:ind w:right="43"/>
      </w:pPr>
      <w:r>
        <w:t>After s</w:t>
      </w:r>
      <w:r w:rsidR="001C05FD">
        <w:t xml:space="preserve">aving and opening </w:t>
      </w:r>
      <w:r w:rsidR="00A76FF6">
        <w:t>our data “The Wealth of Nations”</w:t>
      </w:r>
      <w:r w:rsidR="00C6111E">
        <w:t>.</w:t>
      </w:r>
      <w:r>
        <w:t xml:space="preserve"> Find the “File” </w:t>
      </w:r>
      <w:proofErr w:type="gramStart"/>
      <w:r w:rsidR="00314927">
        <w:t>tab</w:t>
      </w:r>
      <w:proofErr w:type="gramEnd"/>
    </w:p>
    <w:p w14:paraId="27608F31" w14:textId="3BFA6A42" w:rsidR="00FC383E" w:rsidRDefault="00DE73A5" w:rsidP="00FC383E">
      <w:pPr>
        <w:spacing w:before="0" w:after="20" w:line="262" w:lineRule="auto"/>
        <w:ind w:right="43"/>
      </w:pPr>
      <w:r>
        <w:t xml:space="preserve">on the Excel </w:t>
      </w:r>
      <w:r w:rsidR="00501773">
        <w:t>ribbon and</w:t>
      </w:r>
      <w:r>
        <w:t xml:space="preserve"> click on it.</w:t>
      </w:r>
    </w:p>
    <w:p w14:paraId="6A4F72E3" w14:textId="58B92F85" w:rsidR="00C6111E" w:rsidRDefault="0011354B" w:rsidP="00FC383E">
      <w:pPr>
        <w:spacing w:before="0" w:after="20" w:line="262" w:lineRule="auto"/>
        <w:ind w:right="4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60D529" wp14:editId="47A4E2CC">
                <wp:simplePos x="0" y="0"/>
                <wp:positionH relativeFrom="column">
                  <wp:posOffset>5862</wp:posOffset>
                </wp:positionH>
                <wp:positionV relativeFrom="paragraph">
                  <wp:posOffset>439713</wp:posOffset>
                </wp:positionV>
                <wp:extent cx="173501" cy="103163"/>
                <wp:effectExtent l="0" t="0" r="17145" b="1143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01" cy="103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AA817A" id="Rectangle 11" o:spid="_x0000_s1026" style="position:absolute;margin-left:.45pt;margin-top:34.6pt;width:13.65pt;height:8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" filled="f" strokecolor="red" strokeweight="2pt"/>
            </w:pict>
          </mc:Fallback>
        </mc:AlternateContent>
      </w:r>
      <w:r w:rsidR="005D2B83" w:rsidRPr="00FC383E">
        <w:rPr>
          <w:noProof/>
        </w:rPr>
        <w:drawing>
          <wp:anchor distT="0" distB="0" distL="114300" distR="114300" simplePos="0" relativeHeight="251662336" behindDoc="0" locked="0" layoutInCell="1" allowOverlap="1" wp14:anchorId="6C2423A1" wp14:editId="45FB38FB">
            <wp:simplePos x="0" y="0"/>
            <wp:positionH relativeFrom="margin">
              <wp:align>left</wp:align>
            </wp:positionH>
            <wp:positionV relativeFrom="paragraph">
              <wp:posOffset>288339</wp:posOffset>
            </wp:positionV>
            <wp:extent cx="4938395" cy="2624455"/>
            <wp:effectExtent l="0" t="0" r="0" b="4445"/>
            <wp:wrapTopAndBottom/>
            <wp:docPr id="1" name="Picture 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2B8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613EBD" wp14:editId="30A67FC3">
                <wp:simplePos x="0" y="0"/>
                <wp:positionH relativeFrom="column">
                  <wp:posOffset>521140</wp:posOffset>
                </wp:positionH>
                <wp:positionV relativeFrom="paragraph">
                  <wp:posOffset>330151</wp:posOffset>
                </wp:positionV>
                <wp:extent cx="211016" cy="187569"/>
                <wp:effectExtent l="0" t="0" r="17780" b="2222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6" cy="187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4A4599" id="Rectangle 3" o:spid="_x0000_s1026" style="position:absolute;margin-left:41.05pt;margin-top:26pt;width:16.6pt;height:14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" filled="f" strokecolor="red" strokeweight="2pt"/>
            </w:pict>
          </mc:Fallback>
        </mc:AlternateContent>
      </w:r>
    </w:p>
    <w:p w14:paraId="461E7144" w14:textId="77777777" w:rsidR="0011354B" w:rsidRDefault="004453A7" w:rsidP="0011354B">
      <w:pPr>
        <w:spacing w:before="0" w:after="20" w:line="262" w:lineRule="auto"/>
        <w:ind w:right="43"/>
      </w:pPr>
      <w:r w:rsidRPr="0038396D">
        <w:rPr>
          <w:b/>
          <w:bCs/>
          <w:sz w:val="16"/>
          <w:szCs w:val="16"/>
        </w:rPr>
        <w:t xml:space="preserve">The File tab is selected as </w:t>
      </w:r>
      <w:r w:rsidR="0038396D" w:rsidRPr="0038396D">
        <w:rPr>
          <w:b/>
          <w:bCs/>
          <w:sz w:val="16"/>
          <w:szCs w:val="16"/>
        </w:rPr>
        <w:t>shown here</w:t>
      </w:r>
      <w:r w:rsidRPr="0038396D">
        <w:rPr>
          <w:b/>
          <w:bCs/>
          <w:sz w:val="16"/>
          <w:szCs w:val="16"/>
        </w:rPr>
        <w:t xml:space="preserve"> in a red box.</w:t>
      </w:r>
    </w:p>
    <w:p w14:paraId="631F76C7" w14:textId="77777777" w:rsidR="00314927" w:rsidRDefault="00314927" w:rsidP="0011354B">
      <w:pPr>
        <w:spacing w:before="0" w:after="20" w:line="262" w:lineRule="auto"/>
        <w:ind w:right="43"/>
      </w:pPr>
    </w:p>
    <w:p w14:paraId="06513D70" w14:textId="392532ED" w:rsidR="003567E4" w:rsidRDefault="0038396D" w:rsidP="0011354B">
      <w:pPr>
        <w:spacing w:before="0" w:after="20" w:line="262" w:lineRule="auto"/>
        <w:ind w:right="43"/>
      </w:pPr>
      <w:r>
        <w:t>Step2</w:t>
      </w:r>
    </w:p>
    <w:p w14:paraId="53F8CF74" w14:textId="331A747F" w:rsidR="00826AEE" w:rsidRDefault="00360346" w:rsidP="00BB0613">
      <w:r>
        <w:t>Choose Info.</w:t>
      </w:r>
    </w:p>
    <w:p w14:paraId="6B8111A3" w14:textId="2B410328" w:rsidR="008F7313" w:rsidRPr="00360346" w:rsidRDefault="001B186D" w:rsidP="00826AE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F747712" wp14:editId="51FEA02B">
                <wp:simplePos x="0" y="0"/>
                <wp:positionH relativeFrom="margin">
                  <wp:posOffset>87594</wp:posOffset>
                </wp:positionH>
                <wp:positionV relativeFrom="paragraph">
                  <wp:posOffset>2457769</wp:posOffset>
                </wp:positionV>
                <wp:extent cx="273418" cy="93399"/>
                <wp:effectExtent l="0" t="0" r="12700" b="2095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3418" cy="9339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60EF2" id="Rectangle 12" o:spid="_x0000_s1026" style="position:absolute;margin-left:6.9pt;margin-top:193.55pt;width:21.55pt;height:7.35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" filled="f" strokecolor="red" strokeweight="2pt">
                <w10:wrap anchorx="margin"/>
              </v:rect>
            </w:pict>
          </mc:Fallback>
        </mc:AlternateContent>
      </w:r>
      <w:r w:rsidRPr="003567E4">
        <w:rPr>
          <w:noProof/>
        </w:rPr>
        <w:drawing>
          <wp:anchor distT="0" distB="0" distL="114300" distR="114300" simplePos="0" relativeHeight="251661312" behindDoc="0" locked="0" layoutInCell="1" allowOverlap="1" wp14:anchorId="2A5867CA" wp14:editId="456D661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937760" cy="2617470"/>
            <wp:effectExtent l="0" t="0" r="0" b="0"/>
            <wp:wrapTopAndBottom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67E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618749" wp14:editId="67C2DFB5">
                <wp:simplePos x="0" y="0"/>
                <wp:positionH relativeFrom="column">
                  <wp:posOffset>71511</wp:posOffset>
                </wp:positionH>
                <wp:positionV relativeFrom="paragraph">
                  <wp:posOffset>719798</wp:posOffset>
                </wp:positionV>
                <wp:extent cx="225083" cy="159190"/>
                <wp:effectExtent l="0" t="0" r="22860" b="127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083" cy="1591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BE5BD" id="Rectangle 5" o:spid="_x0000_s1026" style="position:absolute;margin-left:5.65pt;margin-top:56.7pt;width:17.7pt;height:12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" filled="f" strokecolor="red" strokeweight="2pt"/>
            </w:pict>
          </mc:Fallback>
        </mc:AlternateContent>
      </w:r>
      <w:r w:rsidR="00501773" w:rsidRPr="00360346">
        <w:rPr>
          <w:b/>
          <w:bCs/>
          <w:sz w:val="16"/>
          <w:szCs w:val="16"/>
        </w:rPr>
        <w:t xml:space="preserve">Click on the </w:t>
      </w:r>
      <w:r w:rsidR="00826AEE" w:rsidRPr="00360346">
        <w:rPr>
          <w:b/>
          <w:bCs/>
          <w:sz w:val="16"/>
          <w:szCs w:val="16"/>
        </w:rPr>
        <w:t>Info option on the side panel.</w:t>
      </w:r>
    </w:p>
    <w:p w14:paraId="141715A4" w14:textId="77777777" w:rsidR="005B2522" w:rsidRDefault="005B2522" w:rsidP="00BB0613"/>
    <w:p w14:paraId="64348A4E" w14:textId="1805082B" w:rsidR="008F7313" w:rsidRDefault="00360346" w:rsidP="00BB0613">
      <w:r>
        <w:t>Step 3</w:t>
      </w:r>
    </w:p>
    <w:p w14:paraId="4C61BD16" w14:textId="5F3C5928" w:rsidR="00097C0F" w:rsidRDefault="00314927" w:rsidP="00BB061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4D3182" wp14:editId="5F0B5D22">
                <wp:simplePos x="0" y="0"/>
                <wp:positionH relativeFrom="column">
                  <wp:posOffset>563880</wp:posOffset>
                </wp:positionH>
                <wp:positionV relativeFrom="paragraph">
                  <wp:posOffset>979121</wp:posOffset>
                </wp:positionV>
                <wp:extent cx="1847557" cy="445477"/>
                <wp:effectExtent l="0" t="0" r="19685" b="120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557" cy="4454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512A12" id="Rectangle 13" o:spid="_x0000_s1026" style="position:absolute;margin-left:44.4pt;margin-top:77.1pt;width:145.5pt;height:35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" filled="f" strokecolor="red" strokeweight="2pt"/>
            </w:pict>
          </mc:Fallback>
        </mc:AlternateContent>
      </w:r>
      <w:r w:rsidR="00171A27">
        <w:t xml:space="preserve">Select </w:t>
      </w:r>
      <w:r w:rsidR="002419BC">
        <w:t>‘</w:t>
      </w:r>
      <w:r w:rsidR="00097C0F">
        <w:t>Protect Workbook</w:t>
      </w:r>
      <w:r w:rsidR="002419BC">
        <w:t>’</w:t>
      </w:r>
      <w:r w:rsidR="00097C0F">
        <w:t>.</w:t>
      </w:r>
    </w:p>
    <w:p w14:paraId="015EF743" w14:textId="79091976" w:rsidR="00360346" w:rsidRPr="00356CE2" w:rsidRDefault="003B13DE" w:rsidP="00BB0613">
      <w:pPr>
        <w:rPr>
          <w:b/>
          <w:bCs/>
          <w:sz w:val="16"/>
          <w:szCs w:val="16"/>
        </w:rPr>
      </w:pPr>
      <w:r w:rsidRPr="00356CE2">
        <w:rPr>
          <w:b/>
          <w:bCs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72AD01" wp14:editId="25AEAF22">
                <wp:simplePos x="0" y="0"/>
                <wp:positionH relativeFrom="column">
                  <wp:posOffset>568569</wp:posOffset>
                </wp:positionH>
                <wp:positionV relativeFrom="paragraph">
                  <wp:posOffset>683700</wp:posOffset>
                </wp:positionV>
                <wp:extent cx="1805354" cy="450166"/>
                <wp:effectExtent l="0" t="0" r="23495" b="2667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354" cy="4501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777B40" id="Rectangle 7" o:spid="_x0000_s1026" style="position:absolute;margin-left:44.75pt;margin-top:53.85pt;width:142.15pt;height:35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" filled="f" strokecolor="red" strokeweight="2pt"/>
            </w:pict>
          </mc:Fallback>
        </mc:AlternateContent>
      </w:r>
      <w:r w:rsidR="00097C0F" w:rsidRPr="00356CE2">
        <w:rPr>
          <w:b/>
          <w:bCs/>
          <w:noProof/>
          <w:sz w:val="16"/>
          <w:szCs w:val="16"/>
        </w:rPr>
        <w:drawing>
          <wp:anchor distT="0" distB="0" distL="114300" distR="114300" simplePos="0" relativeHeight="251664384" behindDoc="0" locked="0" layoutInCell="1" allowOverlap="1" wp14:anchorId="4742C4FB" wp14:editId="740876E1">
            <wp:simplePos x="0" y="0"/>
            <wp:positionH relativeFrom="column">
              <wp:posOffset>635</wp:posOffset>
            </wp:positionH>
            <wp:positionV relativeFrom="paragraph">
              <wp:posOffset>-1270</wp:posOffset>
            </wp:positionV>
            <wp:extent cx="5274310" cy="2822575"/>
            <wp:effectExtent l="0" t="0" r="2540" b="0"/>
            <wp:wrapTopAndBottom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6CE2" w:rsidRPr="00356CE2">
        <w:rPr>
          <w:b/>
          <w:bCs/>
          <w:sz w:val="16"/>
          <w:szCs w:val="16"/>
        </w:rPr>
        <w:t>Select the action button</w:t>
      </w:r>
      <w:r w:rsidRPr="00356CE2">
        <w:rPr>
          <w:b/>
          <w:bCs/>
          <w:sz w:val="16"/>
          <w:szCs w:val="16"/>
        </w:rPr>
        <w:t xml:space="preserve"> inside the red </w:t>
      </w:r>
      <w:r w:rsidR="00356CE2" w:rsidRPr="00356CE2">
        <w:rPr>
          <w:b/>
          <w:bCs/>
          <w:sz w:val="16"/>
          <w:szCs w:val="16"/>
        </w:rPr>
        <w:t xml:space="preserve">box </w:t>
      </w:r>
      <w:r w:rsidR="005D2B83">
        <w:rPr>
          <w:b/>
          <w:bCs/>
          <w:sz w:val="16"/>
          <w:szCs w:val="16"/>
        </w:rPr>
        <w:t>by</w:t>
      </w:r>
      <w:r w:rsidR="00356CE2" w:rsidRPr="00356CE2">
        <w:rPr>
          <w:b/>
          <w:bCs/>
          <w:sz w:val="16"/>
          <w:szCs w:val="16"/>
        </w:rPr>
        <w:t xml:space="preserve"> clicking on it</w:t>
      </w:r>
      <w:r w:rsidRPr="00356CE2">
        <w:rPr>
          <w:b/>
          <w:bCs/>
          <w:sz w:val="16"/>
          <w:szCs w:val="16"/>
        </w:rPr>
        <w:t>.</w:t>
      </w:r>
    </w:p>
    <w:p w14:paraId="0A13ED0B" w14:textId="77777777" w:rsidR="008F7313" w:rsidRDefault="008F7313" w:rsidP="00BB0613"/>
    <w:p w14:paraId="69187538" w14:textId="7393EE7B" w:rsidR="00BB0613" w:rsidRDefault="00171A27" w:rsidP="00BB0613">
      <w:r>
        <w:t>Step 4</w:t>
      </w:r>
    </w:p>
    <w:p w14:paraId="0D30D41B" w14:textId="0C63171D" w:rsidR="00732E46" w:rsidRDefault="00732E46" w:rsidP="00BB0613">
      <w:r>
        <w:t xml:space="preserve">Choose </w:t>
      </w:r>
      <w:r w:rsidR="002419BC">
        <w:t>‘</w:t>
      </w:r>
      <w:r>
        <w:t>Encrypt with Password</w:t>
      </w:r>
      <w:r w:rsidR="002419BC">
        <w:t>’</w:t>
      </w:r>
      <w:r>
        <w:t>.</w:t>
      </w:r>
    </w:p>
    <w:p w14:paraId="7854AB91" w14:textId="507A6716" w:rsidR="00BB0613" w:rsidRPr="005B2522" w:rsidRDefault="001B186D" w:rsidP="005B25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6F5BD1" wp14:editId="53DC9602">
                <wp:simplePos x="0" y="0"/>
                <wp:positionH relativeFrom="column">
                  <wp:posOffset>615842</wp:posOffset>
                </wp:positionH>
                <wp:positionV relativeFrom="paragraph">
                  <wp:posOffset>1196328</wp:posOffset>
                </wp:positionV>
                <wp:extent cx="1052546" cy="302608"/>
                <wp:effectExtent l="0" t="0" r="14605" b="2159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546" cy="302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48892F" id="Rectangle 17" o:spid="_x0000_s1026" style="position:absolute;margin-left:48.5pt;margin-top:94.2pt;width:82.9pt;height:23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9D1CE2" wp14:editId="1EB7A171">
                <wp:simplePos x="0" y="0"/>
                <wp:positionH relativeFrom="column">
                  <wp:posOffset>469888</wp:posOffset>
                </wp:positionH>
                <wp:positionV relativeFrom="paragraph">
                  <wp:posOffset>667481</wp:posOffset>
                </wp:positionV>
                <wp:extent cx="1315683" cy="1934054"/>
                <wp:effectExtent l="0" t="0" r="1841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683" cy="19340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F1EA7D" id="Rectangle 14" o:spid="_x0000_s1026" style="position:absolute;margin-left:37pt;margin-top:52.55pt;width:103.6pt;height:152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981gAIAAGA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" filled="f" strokecolor="red" strokeweight="2pt"/>
            </w:pict>
          </mc:Fallback>
        </mc:AlternateContent>
      </w:r>
      <w:r w:rsidR="00776060">
        <w:rPr>
          <w:noProof/>
        </w:rPr>
        <w:drawing>
          <wp:anchor distT="0" distB="0" distL="114300" distR="114300" simplePos="0" relativeHeight="251665408" behindDoc="0" locked="0" layoutInCell="1" allowOverlap="1" wp14:anchorId="0D1615B6" wp14:editId="4660EC21">
            <wp:simplePos x="0" y="0"/>
            <wp:positionH relativeFrom="column">
              <wp:posOffset>1172</wp:posOffset>
            </wp:positionH>
            <wp:positionV relativeFrom="paragraph">
              <wp:posOffset>-928</wp:posOffset>
            </wp:positionV>
            <wp:extent cx="5274310" cy="2755900"/>
            <wp:effectExtent l="0" t="0" r="2540" b="6350"/>
            <wp:wrapTopAndBottom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522" w:rsidRPr="005B2522">
        <w:rPr>
          <w:b/>
          <w:bCs/>
          <w:sz w:val="16"/>
          <w:szCs w:val="16"/>
        </w:rPr>
        <w:t xml:space="preserve">From the roll-down menu, click on </w:t>
      </w:r>
      <w:r w:rsidR="002419BC">
        <w:rPr>
          <w:b/>
          <w:bCs/>
          <w:sz w:val="16"/>
          <w:szCs w:val="16"/>
        </w:rPr>
        <w:t>‘</w:t>
      </w:r>
      <w:r w:rsidR="005B2522" w:rsidRPr="005B2522">
        <w:rPr>
          <w:b/>
          <w:bCs/>
          <w:sz w:val="16"/>
          <w:szCs w:val="16"/>
        </w:rPr>
        <w:t>Encrypt with Password</w:t>
      </w:r>
      <w:r w:rsidR="002419BC">
        <w:rPr>
          <w:b/>
          <w:bCs/>
          <w:sz w:val="16"/>
          <w:szCs w:val="16"/>
        </w:rPr>
        <w:t>’</w:t>
      </w:r>
      <w:r w:rsidR="005B2522" w:rsidRPr="005B2522">
        <w:rPr>
          <w:b/>
          <w:bCs/>
          <w:sz w:val="16"/>
          <w:szCs w:val="16"/>
        </w:rPr>
        <w:t>.</w:t>
      </w:r>
    </w:p>
    <w:p w14:paraId="050B2C77" w14:textId="4DD4E184" w:rsidR="00C6554A" w:rsidRDefault="00C6554A" w:rsidP="005B2522">
      <w:pPr>
        <w:pStyle w:val="ListBullet"/>
        <w:numPr>
          <w:ilvl w:val="0"/>
          <w:numId w:val="0"/>
        </w:numPr>
      </w:pPr>
    </w:p>
    <w:p w14:paraId="20F05016" w14:textId="77777777" w:rsidR="00A07BC8" w:rsidRDefault="00A07BC8" w:rsidP="005B2522">
      <w:pPr>
        <w:pStyle w:val="ListBullet"/>
        <w:numPr>
          <w:ilvl w:val="0"/>
          <w:numId w:val="0"/>
        </w:numPr>
      </w:pPr>
    </w:p>
    <w:p w14:paraId="4225BD02" w14:textId="4DAA7FA9" w:rsidR="005B2522" w:rsidRDefault="000A6600" w:rsidP="005B2522">
      <w:pPr>
        <w:pStyle w:val="ListBullet"/>
        <w:numPr>
          <w:ilvl w:val="0"/>
          <w:numId w:val="0"/>
        </w:numPr>
      </w:pPr>
      <w:r>
        <w:t>Step 5</w:t>
      </w:r>
    </w:p>
    <w:p w14:paraId="5B736F74" w14:textId="1A60363E" w:rsidR="000A6600" w:rsidRDefault="000D7C35" w:rsidP="005B2522">
      <w:pPr>
        <w:pStyle w:val="ListBullet"/>
        <w:numPr>
          <w:ilvl w:val="0"/>
          <w:numId w:val="0"/>
        </w:numPr>
      </w:pPr>
      <w:r>
        <w:t xml:space="preserve">Enter a Password in the Password box. Make your password unique with </w:t>
      </w:r>
      <w:r w:rsidR="001C208C">
        <w:t xml:space="preserve">at least 12 characters, including </w:t>
      </w:r>
      <w:r w:rsidR="00E12F03">
        <w:t xml:space="preserve">upper- and lower-case </w:t>
      </w:r>
      <w:r w:rsidR="001C208C">
        <w:t xml:space="preserve">letters, </w:t>
      </w:r>
      <w:proofErr w:type="gramStart"/>
      <w:r w:rsidR="001C208C">
        <w:t>numbers</w:t>
      </w:r>
      <w:proofErr w:type="gramEnd"/>
      <w:r w:rsidR="00E12F03">
        <w:t xml:space="preserve"> and</w:t>
      </w:r>
      <w:r w:rsidR="001C208C">
        <w:t xml:space="preserve"> sy</w:t>
      </w:r>
      <w:r w:rsidR="00E12F03">
        <w:t>mbols.</w:t>
      </w:r>
    </w:p>
    <w:p w14:paraId="360DFE3E" w14:textId="5B5831AC" w:rsidR="00AF7BED" w:rsidRPr="00943006" w:rsidRDefault="00000000" w:rsidP="005B2522">
      <w:pPr>
        <w:pStyle w:val="ListBullet"/>
        <w:numPr>
          <w:ilvl w:val="0"/>
          <w:numId w:val="0"/>
        </w:numPr>
        <w:rPr>
          <w:sz w:val="16"/>
          <w:szCs w:val="16"/>
        </w:rPr>
      </w:pPr>
      <w:hyperlink r:id="rId17" w:history="1">
        <w:r w:rsidR="00AF7BED" w:rsidRPr="00F96095">
          <w:rPr>
            <w:rStyle w:val="Hyperlink"/>
            <w:sz w:val="16"/>
            <w:szCs w:val="16"/>
          </w:rPr>
          <w:t>Micros</w:t>
        </w:r>
        <w:r w:rsidR="00943006" w:rsidRPr="00F96095">
          <w:rPr>
            <w:rStyle w:val="Hyperlink"/>
            <w:sz w:val="16"/>
            <w:szCs w:val="16"/>
          </w:rPr>
          <w:t>oft.com |Create and Use Strong Passwords</w:t>
        </w:r>
      </w:hyperlink>
    </w:p>
    <w:p w14:paraId="18B57DF7" w14:textId="1341C1FA" w:rsidR="00C6554A" w:rsidRPr="00D5413C" w:rsidRDefault="00A07BC8" w:rsidP="00C6554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BB4439" wp14:editId="367A623A">
                <wp:simplePos x="0" y="0"/>
                <wp:positionH relativeFrom="column">
                  <wp:posOffset>2027797</wp:posOffset>
                </wp:positionH>
                <wp:positionV relativeFrom="paragraph">
                  <wp:posOffset>1131529</wp:posOffset>
                </wp:positionV>
                <wp:extent cx="1230164" cy="901243"/>
                <wp:effectExtent l="0" t="0" r="27305" b="1333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164" cy="9012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AAD6FF" id="Rectangle 19" o:spid="_x0000_s1026" style="position:absolute;margin-left:159.65pt;margin-top:89.1pt;width:96.85pt;height:70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IWUfg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C764032" wp14:editId="65702377">
            <wp:simplePos x="0" y="0"/>
            <wp:positionH relativeFrom="margin">
              <wp:align>right</wp:align>
            </wp:positionH>
            <wp:positionV relativeFrom="paragraph">
              <wp:posOffset>235585</wp:posOffset>
            </wp:positionV>
            <wp:extent cx="5274310" cy="2798445"/>
            <wp:effectExtent l="0" t="0" r="2540" b="1905"/>
            <wp:wrapTopAndBottom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8F2DA6" w14:textId="5917126F" w:rsidR="00BB7147" w:rsidRDefault="00BB7147" w:rsidP="00BB7147">
      <w:pPr>
        <w:rPr>
          <w:b/>
          <w:bCs/>
          <w:sz w:val="16"/>
          <w:szCs w:val="16"/>
        </w:rPr>
      </w:pPr>
      <w:r w:rsidRPr="00D24837">
        <w:rPr>
          <w:b/>
          <w:bCs/>
          <w:sz w:val="16"/>
          <w:szCs w:val="16"/>
        </w:rPr>
        <w:t xml:space="preserve">Enter your password in the box under </w:t>
      </w:r>
      <w:r w:rsidR="002419BC">
        <w:rPr>
          <w:b/>
          <w:bCs/>
          <w:sz w:val="16"/>
          <w:szCs w:val="16"/>
        </w:rPr>
        <w:t>‘</w:t>
      </w:r>
      <w:r w:rsidRPr="00D24837">
        <w:rPr>
          <w:b/>
          <w:bCs/>
          <w:sz w:val="16"/>
          <w:szCs w:val="16"/>
        </w:rPr>
        <w:t>Password:</w:t>
      </w:r>
      <w:r w:rsidR="002419BC">
        <w:rPr>
          <w:b/>
          <w:bCs/>
          <w:sz w:val="16"/>
          <w:szCs w:val="16"/>
        </w:rPr>
        <w:t>’</w:t>
      </w:r>
    </w:p>
    <w:p w14:paraId="798E28DC" w14:textId="1CBCDEFA" w:rsidR="00BB7147" w:rsidRDefault="00BB7147" w:rsidP="00BB7147">
      <w:r>
        <w:t>Step 6</w:t>
      </w:r>
    </w:p>
    <w:p w14:paraId="14C2E787" w14:textId="27A7F884" w:rsidR="00BB7147" w:rsidRPr="00BB7147" w:rsidRDefault="002330D2" w:rsidP="00BB7147">
      <w:r>
        <w:lastRenderedPageBreak/>
        <w:t>Confirm your password by reentering it.</w:t>
      </w:r>
      <w:r w:rsidR="005D5EC3">
        <w:t xml:space="preserve"> </w:t>
      </w:r>
      <w:r w:rsidR="00B46FAF">
        <w:t>Y</w:t>
      </w:r>
      <w:r w:rsidR="00A07BC8">
        <w:t>ou will need the password to be able to open the workbook</w:t>
      </w:r>
      <w:r w:rsidR="00B46FAF">
        <w:t>.</w:t>
      </w:r>
    </w:p>
    <w:p w14:paraId="647116E0" w14:textId="115AE95F" w:rsidR="00766C3C" w:rsidRPr="00B46FAF" w:rsidRDefault="00252ACA" w:rsidP="00B46FAF">
      <w:r>
        <w:rPr>
          <w:noProof/>
        </w:rPr>
        <w:drawing>
          <wp:inline distT="0" distB="0" distL="0" distR="0" wp14:anchorId="1CB82C16" wp14:editId="24CC1672">
            <wp:extent cx="5274310" cy="2797810"/>
            <wp:effectExtent l="0" t="0" r="2540" b="254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6C3C" w:rsidRPr="00B46FAF">
        <w:rPr>
          <w:b/>
          <w:bCs/>
          <w:sz w:val="16"/>
          <w:szCs w:val="16"/>
        </w:rPr>
        <w:t>The workbook is now password protected</w:t>
      </w:r>
      <w:r w:rsidR="00C06178" w:rsidRPr="00B46FAF">
        <w:rPr>
          <w:b/>
          <w:bCs/>
          <w:sz w:val="16"/>
          <w:szCs w:val="16"/>
        </w:rPr>
        <w:t xml:space="preserve"> as s</w:t>
      </w:r>
      <w:r w:rsidR="0011354B" w:rsidRPr="00B46FAF">
        <w:rPr>
          <w:b/>
          <w:bCs/>
          <w:sz w:val="16"/>
          <w:szCs w:val="16"/>
        </w:rPr>
        <w:t>hown</w:t>
      </w:r>
      <w:r w:rsidR="00766C3C" w:rsidRPr="00B46FAF">
        <w:rPr>
          <w:b/>
          <w:bCs/>
          <w:sz w:val="16"/>
          <w:szCs w:val="16"/>
        </w:rPr>
        <w:t>.</w:t>
      </w:r>
    </w:p>
    <w:p w14:paraId="5D98CE90" w14:textId="2A41539A" w:rsidR="00252ACA" w:rsidRDefault="00252ACA" w:rsidP="002A54E4"/>
    <w:p w14:paraId="587849B9" w14:textId="77777777" w:rsidR="009F16B9" w:rsidRDefault="009F16B9" w:rsidP="009F16B9">
      <w:pPr>
        <w:pStyle w:val="ListParagraph"/>
        <w:numPr>
          <w:ilvl w:val="0"/>
          <w:numId w:val="17"/>
        </w:numPr>
      </w:pPr>
      <w:r>
        <w:t>Highlight column C and change the data to display in British Pound symbol.</w:t>
      </w:r>
    </w:p>
    <w:p w14:paraId="06EF5456" w14:textId="7CAD6419" w:rsidR="00CE271A" w:rsidRDefault="009F16B9" w:rsidP="00CE271A">
      <w:r>
        <w:t>Step 1</w:t>
      </w:r>
    </w:p>
    <w:p w14:paraId="2C5D3E35" w14:textId="4CCC662A" w:rsidR="00FD5DCB" w:rsidRDefault="009F16B9" w:rsidP="00CE271A">
      <w:r>
        <w:t>Select Column C.</w:t>
      </w:r>
    </w:p>
    <w:p w14:paraId="006B1D1B" w14:textId="6A1D24DE" w:rsidR="002E569C" w:rsidRPr="002A54E4" w:rsidRDefault="00AA7832" w:rsidP="00FD5DCB">
      <w:pPr>
        <w:ind w:left="5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1C4451" wp14:editId="34CCA5BE">
                <wp:simplePos x="0" y="0"/>
                <wp:positionH relativeFrom="column">
                  <wp:posOffset>916044</wp:posOffset>
                </wp:positionH>
                <wp:positionV relativeFrom="paragraph">
                  <wp:posOffset>1115786</wp:posOffset>
                </wp:positionV>
                <wp:extent cx="894664" cy="2099479"/>
                <wp:effectExtent l="0" t="0" r="2032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894664" cy="20994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8958A" id="Rectangle 24" o:spid="_x0000_s1026" style="position:absolute;margin-left:72.15pt;margin-top:87.85pt;width:70.45pt;height:165.3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" filled="f" strokecolor="red" strokeweight="2pt"/>
            </w:pict>
          </mc:Fallback>
        </mc:AlternateContent>
      </w:r>
    </w:p>
    <w:p w14:paraId="1F5805DE" w14:textId="7FA2A4C9" w:rsidR="002A54E4" w:rsidRDefault="002E569C" w:rsidP="002A54E4">
      <w:pPr>
        <w:rPr>
          <w:b/>
          <w:bCs/>
          <w:sz w:val="16"/>
          <w:szCs w:val="16"/>
        </w:rPr>
      </w:pPr>
      <w:r w:rsidRPr="00A13429">
        <w:rPr>
          <w:b/>
          <w:bCs/>
          <w:noProof/>
          <w:sz w:val="16"/>
          <w:szCs w:val="16"/>
        </w:rPr>
        <w:drawing>
          <wp:anchor distT="0" distB="0" distL="114300" distR="114300" simplePos="0" relativeHeight="251673600" behindDoc="0" locked="0" layoutInCell="1" allowOverlap="1" wp14:anchorId="175519D2" wp14:editId="7A830263">
            <wp:simplePos x="0" y="0"/>
            <wp:positionH relativeFrom="column">
              <wp:posOffset>1645</wp:posOffset>
            </wp:positionH>
            <wp:positionV relativeFrom="paragraph">
              <wp:posOffset>-777</wp:posOffset>
            </wp:positionV>
            <wp:extent cx="5222875" cy="2887926"/>
            <wp:effectExtent l="0" t="0" r="0" b="8255"/>
            <wp:wrapTopAndBottom/>
            <wp:docPr id="21" name="Picture 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288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16B9" w:rsidRPr="00A13429">
        <w:rPr>
          <w:b/>
          <w:bCs/>
          <w:sz w:val="16"/>
          <w:szCs w:val="16"/>
        </w:rPr>
        <w:t xml:space="preserve">Column C highlighted in </w:t>
      </w:r>
      <w:r w:rsidR="00A13429" w:rsidRPr="00A13429">
        <w:rPr>
          <w:b/>
          <w:bCs/>
          <w:sz w:val="16"/>
          <w:szCs w:val="16"/>
        </w:rPr>
        <w:t>gray.</w:t>
      </w:r>
    </w:p>
    <w:p w14:paraId="1D98A85C" w14:textId="051D77B8" w:rsidR="00A13429" w:rsidRDefault="00A13429" w:rsidP="002A54E4">
      <w:r>
        <w:t>Step 2</w:t>
      </w:r>
    </w:p>
    <w:p w14:paraId="5686751B" w14:textId="095E7050" w:rsidR="00AE5138" w:rsidRDefault="00E37666" w:rsidP="002A54E4">
      <w:r>
        <w:lastRenderedPageBreak/>
        <w:t>Alt</w:t>
      </w:r>
      <w:r w:rsidR="00570744">
        <w:t>1: Choose</w:t>
      </w:r>
      <w:r w:rsidR="00AE5138">
        <w:t xml:space="preserve"> </w:t>
      </w:r>
      <w:r>
        <w:t xml:space="preserve">the ‘Accounting Number Format’ in the Number-group of the </w:t>
      </w:r>
      <w:proofErr w:type="gramStart"/>
      <w:r>
        <w:t>Home</w:t>
      </w:r>
      <w:proofErr w:type="gramEnd"/>
      <w:r>
        <w:t xml:space="preserve"> tab.</w:t>
      </w:r>
    </w:p>
    <w:p w14:paraId="6E768648" w14:textId="2BEE3403" w:rsidR="00F75C8C" w:rsidRDefault="000F3836" w:rsidP="002A54E4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E79A2E" wp14:editId="5BF9CAA2">
                <wp:simplePos x="0" y="0"/>
                <wp:positionH relativeFrom="column">
                  <wp:posOffset>1060770</wp:posOffset>
                </wp:positionH>
                <wp:positionV relativeFrom="paragraph">
                  <wp:posOffset>953684</wp:posOffset>
                </wp:positionV>
                <wp:extent cx="1460408" cy="2111672"/>
                <wp:effectExtent l="0" t="0" r="26035" b="2222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408" cy="2111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9E633" id="Rectangle 25" o:spid="_x0000_s1026" style="position:absolute;margin-left:83.55pt;margin-top:75.1pt;width:115pt;height:166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" filled="f" strokecolor="red" strokeweight="2pt"/>
            </w:pict>
          </mc:Fallback>
        </mc:AlternateContent>
      </w:r>
      <w:r w:rsidR="00AA7832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FDAF11" wp14:editId="4D8DFB7C">
                <wp:simplePos x="0" y="0"/>
                <wp:positionH relativeFrom="column">
                  <wp:posOffset>1909385</wp:posOffset>
                </wp:positionH>
                <wp:positionV relativeFrom="paragraph">
                  <wp:posOffset>1026046</wp:posOffset>
                </wp:positionV>
                <wp:extent cx="256211" cy="196927"/>
                <wp:effectExtent l="0" t="0" r="10795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11" cy="1969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AEB2BF" id="Rectangle 26" o:spid="_x0000_s1026" style="position:absolute;margin-left:150.35pt;margin-top:80.8pt;width:20.15pt;height:15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" filled="f" strokecolor="red" strokeweight="2pt"/>
            </w:pict>
          </mc:Fallback>
        </mc:AlternateContent>
      </w:r>
      <w:r w:rsidR="00570744">
        <w:t>Alt2: Right</w:t>
      </w:r>
      <w:r w:rsidR="00F75C8C">
        <w:t xml:space="preserve"> click for the drop-down menu. Select </w:t>
      </w:r>
      <w:r w:rsidR="000C0D6C">
        <w:t xml:space="preserve">the </w:t>
      </w:r>
      <w:r w:rsidR="002419BC">
        <w:t>‘</w:t>
      </w:r>
      <w:r w:rsidR="0081155C">
        <w:t>Accounting Number Format</w:t>
      </w:r>
      <w:r w:rsidR="002419BC">
        <w:t>’</w:t>
      </w:r>
      <w:r w:rsidR="0081155C">
        <w:t xml:space="preserve"> on the top </w:t>
      </w:r>
      <w:proofErr w:type="spellStart"/>
      <w:r w:rsidR="0081155C">
        <w:t>centre</w:t>
      </w:r>
      <w:proofErr w:type="spellEnd"/>
      <w:r w:rsidR="0081155C">
        <w:t>.</w:t>
      </w:r>
      <w:r>
        <w:t xml:space="preserve"> Click on the down pointing arrow next to it.</w:t>
      </w:r>
    </w:p>
    <w:p w14:paraId="6469E216" w14:textId="0FCA51E2" w:rsidR="00A13429" w:rsidRPr="000F3836" w:rsidRDefault="00F75C8C" w:rsidP="002A54E4">
      <w:pPr>
        <w:rPr>
          <w:b/>
          <w:bCs/>
          <w:sz w:val="16"/>
          <w:szCs w:val="16"/>
        </w:rPr>
      </w:pPr>
      <w:r w:rsidRPr="000F3836">
        <w:rPr>
          <w:b/>
          <w:bCs/>
          <w:noProof/>
          <w:sz w:val="16"/>
          <w:szCs w:val="16"/>
        </w:rPr>
        <w:drawing>
          <wp:anchor distT="0" distB="0" distL="114300" distR="114300" simplePos="0" relativeHeight="251674624" behindDoc="0" locked="0" layoutInCell="1" allowOverlap="1" wp14:anchorId="2812703D" wp14:editId="56FB585C">
            <wp:simplePos x="0" y="0"/>
            <wp:positionH relativeFrom="column">
              <wp:posOffset>1645</wp:posOffset>
            </wp:positionH>
            <wp:positionV relativeFrom="paragraph">
              <wp:posOffset>-187</wp:posOffset>
            </wp:positionV>
            <wp:extent cx="5274310" cy="2672080"/>
            <wp:effectExtent l="0" t="0" r="2540" b="0"/>
            <wp:wrapTopAndBottom/>
            <wp:docPr id="23" name="Picture 2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6182" w:rsidRPr="000F3836">
        <w:rPr>
          <w:b/>
          <w:bCs/>
          <w:sz w:val="16"/>
          <w:szCs w:val="16"/>
        </w:rPr>
        <w:t xml:space="preserve">Hover over the top menu of the list </w:t>
      </w:r>
      <w:r w:rsidR="000F3836" w:rsidRPr="000F3836">
        <w:rPr>
          <w:b/>
          <w:bCs/>
          <w:sz w:val="16"/>
          <w:szCs w:val="16"/>
        </w:rPr>
        <w:t xml:space="preserve">to find </w:t>
      </w:r>
      <w:r w:rsidR="002419BC">
        <w:rPr>
          <w:b/>
          <w:bCs/>
          <w:sz w:val="16"/>
          <w:szCs w:val="16"/>
        </w:rPr>
        <w:t>‘</w:t>
      </w:r>
      <w:r w:rsidR="000F3836" w:rsidRPr="000F3836">
        <w:rPr>
          <w:b/>
          <w:bCs/>
          <w:sz w:val="16"/>
          <w:szCs w:val="16"/>
        </w:rPr>
        <w:t>Accounting Number Format</w:t>
      </w:r>
      <w:r w:rsidR="002419BC">
        <w:rPr>
          <w:b/>
          <w:bCs/>
          <w:sz w:val="16"/>
          <w:szCs w:val="16"/>
        </w:rPr>
        <w:t>’</w:t>
      </w:r>
      <w:r w:rsidR="000F3836" w:rsidRPr="000F3836">
        <w:rPr>
          <w:b/>
          <w:bCs/>
          <w:sz w:val="16"/>
          <w:szCs w:val="16"/>
        </w:rPr>
        <w:t>.</w:t>
      </w:r>
    </w:p>
    <w:p w14:paraId="2189B4FA" w14:textId="3AF0B1BD" w:rsidR="002A54E4" w:rsidRPr="002A54E4" w:rsidRDefault="002A54E4" w:rsidP="002A54E4"/>
    <w:p w14:paraId="3EDF6E1C" w14:textId="21F7C3B8" w:rsidR="002A54E4" w:rsidRDefault="002A54E4" w:rsidP="002A54E4"/>
    <w:p w14:paraId="391C31ED" w14:textId="7FAE78C3" w:rsidR="00B72519" w:rsidRDefault="00B72519" w:rsidP="002A54E4">
      <w:r>
        <w:t>Step 3</w:t>
      </w:r>
    </w:p>
    <w:p w14:paraId="635BDFCD" w14:textId="15FD7F25" w:rsidR="00B72519" w:rsidRPr="002A54E4" w:rsidRDefault="00B72519" w:rsidP="002A54E4">
      <w:r>
        <w:t xml:space="preserve">Click on </w:t>
      </w:r>
      <w:r w:rsidR="002419BC">
        <w:t>‘</w:t>
      </w:r>
      <w:r w:rsidR="00623AF8">
        <w:t xml:space="preserve">£ </w:t>
      </w:r>
      <w:proofErr w:type="gramStart"/>
      <w:r w:rsidR="002419BC">
        <w:t>English(</w:t>
      </w:r>
      <w:proofErr w:type="gramEnd"/>
      <w:r w:rsidR="002419BC">
        <w:t>United</w:t>
      </w:r>
      <w:r w:rsidR="00623AF8">
        <w:t xml:space="preserve"> Kingdom</w:t>
      </w:r>
      <w:r w:rsidR="002419BC">
        <w:t>’</w:t>
      </w:r>
      <w:r w:rsidR="00623AF8">
        <w:t>.</w:t>
      </w:r>
    </w:p>
    <w:p w14:paraId="5CAF92FE" w14:textId="51ADC798" w:rsidR="002A54E4" w:rsidRPr="002A54E4" w:rsidRDefault="002419BC" w:rsidP="002A54E4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CEF6B3" wp14:editId="5BB18F4B">
                <wp:simplePos x="0" y="0"/>
                <wp:positionH relativeFrom="column">
                  <wp:posOffset>1356799</wp:posOffset>
                </wp:positionH>
                <wp:positionV relativeFrom="paragraph">
                  <wp:posOffset>365372</wp:posOffset>
                </wp:positionV>
                <wp:extent cx="1684074" cy="815723"/>
                <wp:effectExtent l="0" t="0" r="11430" b="2286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74" cy="815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59CD9C" id="Rectangle 28" o:spid="_x0000_s1026" style="position:absolute;margin-left:106.85pt;margin-top:28.75pt;width:132.6pt;height:64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kCfg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" filled="f" strokecolor="red" strokeweight="2pt"/>
            </w:pict>
          </mc:Fallback>
        </mc:AlternateContent>
      </w:r>
      <w:r w:rsidR="00B72519">
        <w:rPr>
          <w:noProof/>
        </w:rPr>
        <w:drawing>
          <wp:inline distT="0" distB="0" distL="0" distR="0" wp14:anchorId="0497E20D" wp14:editId="27A2BE0C">
            <wp:extent cx="5274310" cy="2667000"/>
            <wp:effectExtent l="0" t="0" r="2540" b="0"/>
            <wp:docPr id="27" name="Picture 2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201C" w14:textId="45D32103" w:rsidR="002A54E4" w:rsidRDefault="002A54E4" w:rsidP="002A54E4"/>
    <w:p w14:paraId="4FA65817" w14:textId="32098F53" w:rsidR="002419BC" w:rsidRDefault="002419BC" w:rsidP="002A54E4">
      <w:r>
        <w:t>Step 4</w:t>
      </w:r>
    </w:p>
    <w:p w14:paraId="33CC3E7E" w14:textId="1DE3C104" w:rsidR="00D94FF1" w:rsidRDefault="00677FEF" w:rsidP="002A54E4">
      <w:r>
        <w:lastRenderedPageBreak/>
        <w:t>The pound symbol is now included in Column C</w:t>
      </w:r>
      <w:r w:rsidR="00570744">
        <w:t xml:space="preserve"> as the data type is formatted to currency.</w:t>
      </w:r>
    </w:p>
    <w:p w14:paraId="449A24EF" w14:textId="0CC140F0" w:rsidR="002419BC" w:rsidRPr="002A54E4" w:rsidRDefault="00D94FF1" w:rsidP="002A54E4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E4E963" wp14:editId="737A3329">
                <wp:simplePos x="0" y="0"/>
                <wp:positionH relativeFrom="column">
                  <wp:posOffset>948937</wp:posOffset>
                </wp:positionH>
                <wp:positionV relativeFrom="paragraph">
                  <wp:posOffset>655539</wp:posOffset>
                </wp:positionV>
                <wp:extent cx="749939" cy="1802487"/>
                <wp:effectExtent l="0" t="0" r="12065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39" cy="18024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5EC80" id="Rectangle 30" o:spid="_x0000_s1026" style="position:absolute;margin-left:74.7pt;margin-top:51.6pt;width:59.05pt;height:141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" filled="f" strokecolor="red" strokeweight="2pt"/>
            </w:pict>
          </mc:Fallback>
        </mc:AlternateContent>
      </w:r>
      <w:r w:rsidRPr="00D94FF1">
        <w:rPr>
          <w:noProof/>
        </w:rPr>
        <w:drawing>
          <wp:inline distT="0" distB="0" distL="0" distR="0" wp14:anchorId="596299F7" wp14:editId="7DBB4EF5">
            <wp:extent cx="5274310" cy="2686050"/>
            <wp:effectExtent l="0" t="0" r="2540" b="0"/>
            <wp:docPr id="29" name="Picture 2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CE44" w14:textId="46317E42" w:rsidR="002A54E4" w:rsidRDefault="00677FEF" w:rsidP="002A54E4">
      <w:pPr>
        <w:rPr>
          <w:b/>
          <w:bCs/>
          <w:sz w:val="16"/>
          <w:szCs w:val="16"/>
        </w:rPr>
      </w:pPr>
      <w:r w:rsidRPr="00D0795C">
        <w:rPr>
          <w:b/>
          <w:bCs/>
          <w:sz w:val="16"/>
          <w:szCs w:val="16"/>
        </w:rPr>
        <w:t>British Pound £ Sign in the left side of all the cells</w:t>
      </w:r>
      <w:r w:rsidR="00D0795C" w:rsidRPr="00D0795C">
        <w:rPr>
          <w:b/>
          <w:bCs/>
          <w:sz w:val="16"/>
          <w:szCs w:val="16"/>
        </w:rPr>
        <w:t xml:space="preserve"> indicating monetary values in the column.</w:t>
      </w:r>
    </w:p>
    <w:p w14:paraId="73C58829" w14:textId="77777777" w:rsidR="0084619F" w:rsidRPr="00D0795C" w:rsidRDefault="0084619F" w:rsidP="002A54E4">
      <w:pPr>
        <w:rPr>
          <w:b/>
          <w:bCs/>
          <w:sz w:val="16"/>
          <w:szCs w:val="16"/>
        </w:rPr>
      </w:pPr>
    </w:p>
    <w:p w14:paraId="631D3BE0" w14:textId="278684A7" w:rsidR="002D6C57" w:rsidRDefault="00207B56" w:rsidP="00207B56">
      <w:pPr>
        <w:pStyle w:val="ListParagraph"/>
        <w:numPr>
          <w:ilvl w:val="0"/>
          <w:numId w:val="17"/>
        </w:numPr>
      </w:pPr>
      <w:r>
        <w:t>Turn the GDP sheet into a table.</w:t>
      </w:r>
    </w:p>
    <w:p w14:paraId="78E5EB73" w14:textId="77777777" w:rsidR="00207B56" w:rsidRDefault="00207B56" w:rsidP="00207B56">
      <w:pPr>
        <w:pStyle w:val="ListParagraph"/>
        <w:ind w:left="528"/>
      </w:pPr>
    </w:p>
    <w:p w14:paraId="47FF7934" w14:textId="77777777" w:rsidR="0084619F" w:rsidRDefault="0084619F" w:rsidP="002D6C57"/>
    <w:p w14:paraId="6C3EF45D" w14:textId="77777777" w:rsidR="0084619F" w:rsidRDefault="0084619F" w:rsidP="002D6C57"/>
    <w:p w14:paraId="053CD5F9" w14:textId="72AF9D92" w:rsidR="002D6C57" w:rsidRDefault="002D6C57" w:rsidP="002D6C57">
      <w:r>
        <w:t xml:space="preserve">The </w:t>
      </w:r>
      <w:r w:rsidR="00207B56">
        <w:t>columns</w:t>
      </w:r>
      <w:r w:rsidR="00A95128">
        <w:t xml:space="preserve"> in ‘Wealth of The World’</w:t>
      </w:r>
      <w:r w:rsidR="00207B56">
        <w:t xml:space="preserve"> are converted into a table.</w:t>
      </w:r>
    </w:p>
    <w:p w14:paraId="44ED6405" w14:textId="3FE6A394" w:rsidR="00D11F38" w:rsidRDefault="00000000" w:rsidP="002D6C57">
      <w:hyperlink r:id="rId24" w:history="1">
        <w:r w:rsidR="00D11F38" w:rsidRPr="00B54A1D">
          <w:rPr>
            <w:rStyle w:val="Hyperlink"/>
          </w:rPr>
          <w:t xml:space="preserve">Microsoft.com| </w:t>
        </w:r>
        <w:r w:rsidR="00B54A1D" w:rsidRPr="00B54A1D">
          <w:rPr>
            <w:rStyle w:val="Hyperlink"/>
          </w:rPr>
          <w:t>Create a Table in Excel</w:t>
        </w:r>
      </w:hyperlink>
    </w:p>
    <w:p w14:paraId="65F2B89F" w14:textId="2937A1DF" w:rsidR="00207B56" w:rsidRDefault="00207B56" w:rsidP="002D6C57">
      <w:r>
        <w:t>Step 1</w:t>
      </w:r>
    </w:p>
    <w:p w14:paraId="56499DE2" w14:textId="0AA55A42" w:rsidR="00BF0594" w:rsidRDefault="00BF0594" w:rsidP="002D6C57">
      <w:r>
        <w:t xml:space="preserve">Select a cell in the </w:t>
      </w:r>
      <w:r w:rsidR="00453EBA">
        <w:t xml:space="preserve">data and choose ‘Format as Table’ in the </w:t>
      </w:r>
      <w:r w:rsidR="000C439D">
        <w:t xml:space="preserve">Styles-group in the </w:t>
      </w:r>
      <w:proofErr w:type="gramStart"/>
      <w:r w:rsidR="000C439D">
        <w:t>Home</w:t>
      </w:r>
      <w:proofErr w:type="gramEnd"/>
      <w:r w:rsidR="000C439D">
        <w:t xml:space="preserve"> tab.</w:t>
      </w:r>
      <w:r w:rsidR="00BE64DC">
        <w:t xml:space="preserve"> Choose ‘Blue, Table Style Medium 16’ from the ‘Medium</w:t>
      </w:r>
      <w:r w:rsidR="00930502">
        <w:t>-group.</w:t>
      </w:r>
    </w:p>
    <w:p w14:paraId="781D56A0" w14:textId="25A07867" w:rsidR="0084619F" w:rsidRPr="00746F1A" w:rsidRDefault="000C439D" w:rsidP="00746F1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251F8E" wp14:editId="07E8AB37">
                <wp:simplePos x="0" y="0"/>
                <wp:positionH relativeFrom="column">
                  <wp:posOffset>3165863</wp:posOffset>
                </wp:positionH>
                <wp:positionV relativeFrom="paragraph">
                  <wp:posOffset>4112</wp:posOffset>
                </wp:positionV>
                <wp:extent cx="2006418" cy="2328759"/>
                <wp:effectExtent l="0" t="0" r="13335" b="1460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418" cy="23287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19C49" id="Rectangle 32" o:spid="_x0000_s1026" style="position:absolute;margin-left:249.3pt;margin-top:.3pt;width:158pt;height:183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" filled="f" strokecolor="red" strokeweight="2pt"/>
            </w:pict>
          </mc:Fallback>
        </mc:AlternateContent>
      </w:r>
      <w:r w:rsidR="00BF0594">
        <w:rPr>
          <w:noProof/>
        </w:rPr>
        <w:drawing>
          <wp:inline distT="0" distB="0" distL="0" distR="0" wp14:anchorId="3C4E50D2" wp14:editId="6EE02D52">
            <wp:extent cx="5274310" cy="2665095"/>
            <wp:effectExtent l="0" t="0" r="2540" b="1905"/>
            <wp:docPr id="31" name="Picture 3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3DBD" w:rsidRPr="00AB6774">
        <w:rPr>
          <w:b/>
          <w:bCs/>
          <w:sz w:val="16"/>
          <w:szCs w:val="16"/>
        </w:rPr>
        <w:t xml:space="preserve">Select and cell and in the </w:t>
      </w:r>
      <w:r w:rsidR="00507B20" w:rsidRPr="00AB6774">
        <w:rPr>
          <w:b/>
          <w:bCs/>
          <w:sz w:val="16"/>
          <w:szCs w:val="16"/>
        </w:rPr>
        <w:t>Home,</w:t>
      </w:r>
      <w:r w:rsidR="00EE3DBD" w:rsidRPr="00AB6774">
        <w:rPr>
          <w:b/>
          <w:bCs/>
          <w:sz w:val="16"/>
          <w:szCs w:val="16"/>
        </w:rPr>
        <w:t xml:space="preserve"> tab click on ‘Format as Table’ in </w:t>
      </w:r>
      <w:r w:rsidR="00AB6774" w:rsidRPr="00AB6774">
        <w:rPr>
          <w:b/>
          <w:bCs/>
          <w:sz w:val="16"/>
          <w:szCs w:val="16"/>
        </w:rPr>
        <w:t>styles.</w:t>
      </w:r>
    </w:p>
    <w:p w14:paraId="49367282" w14:textId="7C36F3CC" w:rsidR="00207B56" w:rsidRDefault="00207B56" w:rsidP="002D6C57"/>
    <w:p w14:paraId="490B114D" w14:textId="0B8FE826" w:rsidR="0030665D" w:rsidRDefault="006553B3" w:rsidP="0030665D">
      <w:pPr>
        <w:rPr>
          <w:b/>
          <w:bCs/>
          <w:sz w:val="16"/>
          <w:szCs w:val="16"/>
        </w:rPr>
      </w:pPr>
      <w:r w:rsidRPr="006553B3">
        <w:rPr>
          <w:noProof/>
        </w:rPr>
        <w:drawing>
          <wp:inline distT="0" distB="0" distL="0" distR="0" wp14:anchorId="69386097" wp14:editId="4239E225">
            <wp:extent cx="5274310" cy="2711450"/>
            <wp:effectExtent l="0" t="0" r="2540" b="0"/>
            <wp:docPr id="33" name="Picture 3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, Exce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65D" w:rsidRPr="0030665D">
        <w:rPr>
          <w:b/>
          <w:bCs/>
          <w:sz w:val="16"/>
          <w:szCs w:val="16"/>
        </w:rPr>
        <w:t xml:space="preserve">The table displaying ‘The Wealth of Nations’ is shown </w:t>
      </w:r>
      <w:r w:rsidR="00FC7B03" w:rsidRPr="0030665D">
        <w:rPr>
          <w:b/>
          <w:bCs/>
          <w:sz w:val="16"/>
          <w:szCs w:val="16"/>
        </w:rPr>
        <w:t>above.</w:t>
      </w:r>
    </w:p>
    <w:p w14:paraId="2AC9A736" w14:textId="15209F4E" w:rsidR="00FC7B03" w:rsidRDefault="00FC7B03" w:rsidP="0030665D">
      <w:pPr>
        <w:rPr>
          <w:b/>
          <w:bCs/>
          <w:sz w:val="16"/>
          <w:szCs w:val="16"/>
        </w:rPr>
      </w:pPr>
    </w:p>
    <w:p w14:paraId="4A6A932C" w14:textId="4DB05683" w:rsidR="00C9095C" w:rsidRDefault="00C7122B" w:rsidP="00C7122B">
      <w:pPr>
        <w:ind w:left="528"/>
      </w:pPr>
      <w:r>
        <w:t>4.</w:t>
      </w:r>
      <w:r w:rsidR="00C9095C">
        <w:t>Filter the table to display only the information for 2019.</w:t>
      </w:r>
    </w:p>
    <w:p w14:paraId="67316C75" w14:textId="761E0D36" w:rsidR="00C9095C" w:rsidRDefault="00C9095C" w:rsidP="00C9095C">
      <w:r>
        <w:t xml:space="preserve">Step 1 </w:t>
      </w:r>
    </w:p>
    <w:p w14:paraId="79EDD370" w14:textId="53547A1B" w:rsidR="00E04B9F" w:rsidRDefault="00E04B9F" w:rsidP="00C9095C">
      <w:r>
        <w:t xml:space="preserve">Select the arrow on the column with the heading ‘Year of </w:t>
      </w:r>
      <w:r w:rsidR="00A01CF5">
        <w:t>Information’ for the drop-down list.</w:t>
      </w:r>
    </w:p>
    <w:p w14:paraId="0FC7914E" w14:textId="4C368BAF" w:rsidR="00E04B9F" w:rsidRPr="006C38A9" w:rsidRDefault="00A01CF5" w:rsidP="006C38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E5C8B9" wp14:editId="6F5127E8">
                <wp:simplePos x="0" y="0"/>
                <wp:positionH relativeFrom="column">
                  <wp:posOffset>1073927</wp:posOffset>
                </wp:positionH>
                <wp:positionV relativeFrom="paragraph">
                  <wp:posOffset>711703</wp:posOffset>
                </wp:positionV>
                <wp:extent cx="1118331" cy="1953789"/>
                <wp:effectExtent l="0" t="0" r="24765" b="279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331" cy="19537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8A530" id="Rectangle 15" o:spid="_x0000_s1026" style="position:absolute;margin-left:84.55pt;margin-top:56.05pt;width:88.05pt;height:153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" filled="f" strokecolor="red" strokeweight="2pt"/>
            </w:pict>
          </mc:Fallback>
        </mc:AlternateContent>
      </w:r>
      <w:r w:rsidR="00FE5898">
        <w:rPr>
          <w:noProof/>
        </w:rPr>
        <w:drawing>
          <wp:inline distT="0" distB="0" distL="0" distR="0" wp14:anchorId="19E18082" wp14:editId="0A5FF240">
            <wp:extent cx="4931830" cy="2704900"/>
            <wp:effectExtent l="0" t="0" r="2540" b="635"/>
            <wp:docPr id="2" name="Picture 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490" cy="272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38A9">
        <w:rPr>
          <w:b/>
          <w:bCs/>
          <w:sz w:val="16"/>
          <w:szCs w:val="16"/>
        </w:rPr>
        <w:t>Note the list with</w:t>
      </w:r>
      <w:r w:rsidR="000E26C8" w:rsidRPr="006C38A9">
        <w:rPr>
          <w:b/>
          <w:bCs/>
          <w:sz w:val="16"/>
          <w:szCs w:val="16"/>
        </w:rPr>
        <w:t xml:space="preserve"> </w:t>
      </w:r>
      <w:r w:rsidR="006C38A9" w:rsidRPr="006C38A9">
        <w:rPr>
          <w:b/>
          <w:bCs/>
          <w:sz w:val="16"/>
          <w:szCs w:val="16"/>
        </w:rPr>
        <w:t xml:space="preserve">the first ticked option </w:t>
      </w:r>
      <w:r w:rsidR="00154C54" w:rsidRPr="006C38A9">
        <w:rPr>
          <w:b/>
          <w:bCs/>
          <w:sz w:val="16"/>
          <w:szCs w:val="16"/>
        </w:rPr>
        <w:t>‘(Select All)’.</w:t>
      </w:r>
      <w:r w:rsidR="000E26C8" w:rsidRPr="006C38A9">
        <w:rPr>
          <w:b/>
          <w:bCs/>
          <w:sz w:val="16"/>
          <w:szCs w:val="16"/>
        </w:rPr>
        <w:t xml:space="preserve"> </w:t>
      </w:r>
    </w:p>
    <w:p w14:paraId="72A9F11A" w14:textId="77777777" w:rsidR="001832BD" w:rsidRDefault="001832BD" w:rsidP="0030665D"/>
    <w:p w14:paraId="78B89DF4" w14:textId="21DDC90A" w:rsidR="001832BD" w:rsidRDefault="006C38A9" w:rsidP="0030665D">
      <w:r>
        <w:t>Step 2</w:t>
      </w:r>
    </w:p>
    <w:p w14:paraId="547653AE" w14:textId="39FE0253" w:rsidR="006C38A9" w:rsidRDefault="00223A6F" w:rsidP="0030665D">
      <w:r>
        <w:t>Unselect the first</w:t>
      </w:r>
      <w:r w:rsidR="009F7EC2">
        <w:t xml:space="preserve"> option</w:t>
      </w:r>
      <w:r w:rsidR="00401A79">
        <w:t>,</w:t>
      </w:r>
      <w:proofErr w:type="gramStart"/>
      <w:r w:rsidR="00401A79">
        <w:t>’(</w:t>
      </w:r>
      <w:proofErr w:type="gramEnd"/>
      <w:r w:rsidR="00401A79">
        <w:t>Select All),</w:t>
      </w:r>
      <w:r w:rsidR="000E3CF1">
        <w:t xml:space="preserve"> in the list displaying </w:t>
      </w:r>
      <w:r w:rsidR="00EA28C9">
        <w:t>the options for the years with data</w:t>
      </w:r>
      <w:r w:rsidR="00401A79">
        <w:t>.</w:t>
      </w:r>
    </w:p>
    <w:p w14:paraId="0917AAE5" w14:textId="6D9F1DEB" w:rsidR="00401A79" w:rsidRDefault="00346B87" w:rsidP="00401A79">
      <w:pPr>
        <w:rPr>
          <w:b/>
          <w:bCs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4BB856" wp14:editId="018AF899">
                <wp:simplePos x="0" y="0"/>
                <wp:positionH relativeFrom="column">
                  <wp:posOffset>1353710</wp:posOffset>
                </wp:positionH>
                <wp:positionV relativeFrom="paragraph">
                  <wp:posOffset>1506883</wp:posOffset>
                </wp:positionV>
                <wp:extent cx="349857" cy="803081"/>
                <wp:effectExtent l="0" t="0" r="12700" b="1651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57" cy="8030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38BC3" id="Rectangle 72" o:spid="_x0000_s1026" style="position:absolute;margin-left:106.6pt;margin-top:118.65pt;width:27.55pt;height:63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Cga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" filled="f" strokecolor="red" strokeweight="2pt"/>
            </w:pict>
          </mc:Fallback>
        </mc:AlternateContent>
      </w:r>
      <w:r w:rsidR="00401A79">
        <w:rPr>
          <w:noProof/>
        </w:rPr>
        <w:drawing>
          <wp:inline distT="0" distB="0" distL="0" distR="0" wp14:anchorId="369A7BED" wp14:editId="1DF7A3A7">
            <wp:extent cx="5274310" cy="2661285"/>
            <wp:effectExtent l="0" t="0" r="2540" b="5715"/>
            <wp:docPr id="16" name="Picture 1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1A79" w:rsidRPr="00401A79">
        <w:rPr>
          <w:b/>
          <w:bCs/>
          <w:sz w:val="16"/>
          <w:szCs w:val="16"/>
        </w:rPr>
        <w:t>Untick the first item on the list with all the years.</w:t>
      </w:r>
    </w:p>
    <w:p w14:paraId="18F3461C" w14:textId="47D55572" w:rsidR="00401A79" w:rsidRDefault="00401A79" w:rsidP="00401A79">
      <w:pPr>
        <w:rPr>
          <w:b/>
          <w:bCs/>
          <w:sz w:val="16"/>
          <w:szCs w:val="16"/>
        </w:rPr>
      </w:pPr>
    </w:p>
    <w:p w14:paraId="3779683F" w14:textId="77777777" w:rsidR="00401A79" w:rsidRDefault="00401A79" w:rsidP="00401A79"/>
    <w:p w14:paraId="5E3BD5DF" w14:textId="78EF911C" w:rsidR="00401A79" w:rsidRDefault="00401A79" w:rsidP="00401A79">
      <w:r>
        <w:t>Step 3</w:t>
      </w:r>
    </w:p>
    <w:p w14:paraId="199EE1B3" w14:textId="7F769AE1" w:rsidR="00AC1635" w:rsidRDefault="00AC1635" w:rsidP="00401A79">
      <w:r>
        <w:t xml:space="preserve">Select the </w:t>
      </w:r>
      <w:r w:rsidR="009F7EC2">
        <w:t>field</w:t>
      </w:r>
      <w:r>
        <w:t xml:space="preserve"> for 2019.</w:t>
      </w:r>
    </w:p>
    <w:p w14:paraId="30779353" w14:textId="11C0E7F5" w:rsidR="00401A79" w:rsidRDefault="00346B87" w:rsidP="00CE18B8">
      <w:pPr>
        <w:rPr>
          <w:b/>
          <w:bCs/>
          <w:noProof/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8F6777" wp14:editId="552D7C74">
                <wp:simplePos x="0" y="0"/>
                <wp:positionH relativeFrom="column">
                  <wp:posOffset>1298050</wp:posOffset>
                </wp:positionH>
                <wp:positionV relativeFrom="paragraph">
                  <wp:posOffset>1938986</wp:posOffset>
                </wp:positionV>
                <wp:extent cx="357809" cy="278296"/>
                <wp:effectExtent l="0" t="0" r="23495" b="2667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97D72" id="Rectangle 71" o:spid="_x0000_s1026" style="position:absolute;margin-left:102.2pt;margin-top:152.7pt;width:28.15pt;height:21.9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" filled="f" strokecolor="red" strokeweight="2pt"/>
            </w:pict>
          </mc:Fallback>
        </mc:AlternateContent>
      </w:r>
      <w:r w:rsidR="00AC1635">
        <w:rPr>
          <w:noProof/>
        </w:rPr>
        <w:drawing>
          <wp:inline distT="0" distB="0" distL="0" distR="0" wp14:anchorId="759CB243" wp14:editId="13A696B0">
            <wp:extent cx="5274310" cy="2651760"/>
            <wp:effectExtent l="0" t="0" r="2540" b="0"/>
            <wp:docPr id="18" name="Picture 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8B8" w:rsidRPr="00CE18B8">
        <w:rPr>
          <w:b/>
          <w:bCs/>
          <w:noProof/>
          <w:sz w:val="16"/>
          <w:szCs w:val="16"/>
        </w:rPr>
        <w:t>Tick the box next to ‘2019’</w:t>
      </w:r>
    </w:p>
    <w:p w14:paraId="55736E2A" w14:textId="4E6BC465" w:rsidR="00DA5776" w:rsidRDefault="00DA5776" w:rsidP="00CE18B8">
      <w:pPr>
        <w:rPr>
          <w:b/>
          <w:bCs/>
          <w:noProof/>
          <w:sz w:val="16"/>
          <w:szCs w:val="16"/>
        </w:rPr>
      </w:pPr>
    </w:p>
    <w:p w14:paraId="175A3F72" w14:textId="53CD09EB" w:rsidR="001F7D4F" w:rsidRPr="001F7D4F" w:rsidRDefault="001F7D4F" w:rsidP="00CE18B8">
      <w:pPr>
        <w:rPr>
          <w:noProof/>
        </w:rPr>
      </w:pPr>
      <w:r>
        <w:rPr>
          <w:noProof/>
        </w:rPr>
        <w:t xml:space="preserve">Column ‘Year of Information’ </w:t>
      </w:r>
      <w:r w:rsidR="00C736B9">
        <w:rPr>
          <w:noProof/>
        </w:rPr>
        <w:t xml:space="preserve"> is </w:t>
      </w:r>
      <w:r w:rsidR="006415A7">
        <w:rPr>
          <w:noProof/>
        </w:rPr>
        <w:t xml:space="preserve">now filtered </w:t>
      </w:r>
      <w:r w:rsidR="00AC33D9">
        <w:rPr>
          <w:noProof/>
        </w:rPr>
        <w:t>to exclude all data except the data in 2019.</w:t>
      </w:r>
    </w:p>
    <w:p w14:paraId="456A4CD8" w14:textId="3F4D0046" w:rsidR="006415A7" w:rsidRDefault="001F7D4F" w:rsidP="006415A7">
      <w:pPr>
        <w:rPr>
          <w:b/>
          <w:bCs/>
          <w:noProof/>
          <w:sz w:val="16"/>
          <w:szCs w:val="16"/>
        </w:rPr>
      </w:pPr>
      <w:r w:rsidRPr="001F7D4F">
        <w:rPr>
          <w:noProof/>
        </w:rPr>
        <w:drawing>
          <wp:inline distT="0" distB="0" distL="0" distR="0" wp14:anchorId="47A065AC" wp14:editId="1996EF6C">
            <wp:extent cx="5274310" cy="2672080"/>
            <wp:effectExtent l="0" t="0" r="2540" b="0"/>
            <wp:docPr id="20" name="Picture 2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, Exce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5A7" w:rsidRPr="006415A7">
        <w:rPr>
          <w:b/>
          <w:bCs/>
          <w:noProof/>
          <w:sz w:val="16"/>
          <w:szCs w:val="16"/>
        </w:rPr>
        <w:t>Column ‘Year of Information’  is showing the data in the year 2019.</w:t>
      </w:r>
    </w:p>
    <w:p w14:paraId="08104657" w14:textId="736720F7" w:rsidR="00EB6D6C" w:rsidRDefault="00EB6D6C" w:rsidP="006415A7">
      <w:pPr>
        <w:rPr>
          <w:b/>
          <w:bCs/>
          <w:noProof/>
          <w:sz w:val="16"/>
          <w:szCs w:val="16"/>
        </w:rPr>
      </w:pPr>
    </w:p>
    <w:p w14:paraId="312B3C7A" w14:textId="44444ED4" w:rsidR="00C7122B" w:rsidRDefault="00C7122B" w:rsidP="00C7122B">
      <w:pPr>
        <w:spacing w:before="0" w:after="20" w:line="262" w:lineRule="auto"/>
        <w:ind w:left="527" w:right="43"/>
      </w:pPr>
      <w:r>
        <w:t>5.</w:t>
      </w:r>
      <w:r w:rsidRPr="00C7122B">
        <w:t xml:space="preserve"> </w:t>
      </w:r>
      <w:r>
        <w:t xml:space="preserve">Next create a chart that will only display the following data </w:t>
      </w:r>
      <w:r>
        <w:rPr>
          <w:rFonts w:ascii="Calibri" w:eastAsia="Calibri" w:hAnsi="Calibri" w:cs="Calibri"/>
        </w:rPr>
        <w:t>‘</w:t>
      </w:r>
      <w:r>
        <w:t xml:space="preserve">Rank, Country, and GDP - per capita (PPP).  The chart can be anything </w:t>
      </w:r>
      <w:proofErr w:type="gramStart"/>
      <w:r>
        <w:t>as long as</w:t>
      </w:r>
      <w:proofErr w:type="gramEnd"/>
      <w:r>
        <w:t xml:space="preserve"> it is suitable.  </w:t>
      </w:r>
    </w:p>
    <w:p w14:paraId="1040A997" w14:textId="0C7BAE43" w:rsidR="00E52897" w:rsidRDefault="00E52897" w:rsidP="00E52897">
      <w:pPr>
        <w:pStyle w:val="ListParagraph"/>
        <w:numPr>
          <w:ilvl w:val="0"/>
          <w:numId w:val="22"/>
        </w:numPr>
        <w:spacing w:before="0" w:after="20" w:line="262" w:lineRule="auto"/>
        <w:ind w:right="43"/>
      </w:pPr>
      <w:r>
        <w:t xml:space="preserve">Using your creative skills edit the chart.  </w:t>
      </w:r>
    </w:p>
    <w:p w14:paraId="1BB6C626" w14:textId="281958DB" w:rsidR="00E52897" w:rsidRDefault="00E52897" w:rsidP="00E52897">
      <w:pPr>
        <w:numPr>
          <w:ilvl w:val="1"/>
          <w:numId w:val="21"/>
        </w:numPr>
        <w:spacing w:before="0" w:after="20" w:line="262" w:lineRule="auto"/>
        <w:ind w:right="43" w:hanging="272"/>
      </w:pPr>
      <w:r>
        <w:t xml:space="preserve">Add a title. </w:t>
      </w:r>
    </w:p>
    <w:p w14:paraId="4DDC4D6F" w14:textId="4008D65E" w:rsidR="00E52897" w:rsidRDefault="00E52897" w:rsidP="00E52897">
      <w:pPr>
        <w:numPr>
          <w:ilvl w:val="1"/>
          <w:numId w:val="21"/>
        </w:numPr>
        <w:spacing w:before="0" w:after="20" w:line="262" w:lineRule="auto"/>
        <w:ind w:right="43" w:hanging="272"/>
      </w:pPr>
      <w:r>
        <w:t>Add X and Y axis labels.</w:t>
      </w:r>
    </w:p>
    <w:p w14:paraId="17938CEB" w14:textId="77777777" w:rsidR="00E52897" w:rsidRDefault="00E52897" w:rsidP="00E52897">
      <w:pPr>
        <w:numPr>
          <w:ilvl w:val="1"/>
          <w:numId w:val="21"/>
        </w:numPr>
        <w:spacing w:before="0" w:after="20" w:line="262" w:lineRule="auto"/>
        <w:ind w:right="43" w:hanging="272"/>
      </w:pPr>
      <w:r>
        <w:t xml:space="preserve">Make the chart visually </w:t>
      </w:r>
      <w:proofErr w:type="gramStart"/>
      <w:r>
        <w:t>pleasing</w:t>
      </w:r>
      <w:proofErr w:type="gramEnd"/>
      <w:r>
        <w:t xml:space="preserve">  </w:t>
      </w:r>
    </w:p>
    <w:p w14:paraId="566887C2" w14:textId="62BBEE28" w:rsidR="00EB6D6C" w:rsidRPr="006415A7" w:rsidRDefault="00EB6D6C" w:rsidP="00C7122B">
      <w:pPr>
        <w:ind w:left="528"/>
      </w:pPr>
    </w:p>
    <w:p w14:paraId="5C55A647" w14:textId="77777777" w:rsidR="00C7122B" w:rsidRDefault="00C7122B" w:rsidP="006415A7"/>
    <w:p w14:paraId="676CFA29" w14:textId="2F0F7758" w:rsidR="006415A7" w:rsidRDefault="00EB6D6C" w:rsidP="006415A7">
      <w:r>
        <w:lastRenderedPageBreak/>
        <w:t xml:space="preserve">Step 1 </w:t>
      </w:r>
    </w:p>
    <w:p w14:paraId="7F624421" w14:textId="699B0D04" w:rsidR="00897AEE" w:rsidRDefault="00D75506" w:rsidP="006415A7">
      <w:r>
        <w:t>For d</w:t>
      </w:r>
      <w:r w:rsidR="002735A1">
        <w:t xml:space="preserve">isplaying the rank and GPD per </w:t>
      </w:r>
      <w:r w:rsidR="00987AEF">
        <w:t>Capita (</w:t>
      </w:r>
      <w:r w:rsidR="002735A1">
        <w:t>PPP) of the country</w:t>
      </w:r>
      <w:r>
        <w:t xml:space="preserve">, a pivot table must be created. </w:t>
      </w:r>
    </w:p>
    <w:p w14:paraId="1A4803D7" w14:textId="7B8D83DF" w:rsidR="00111141" w:rsidRDefault="00BB2366" w:rsidP="006415A7">
      <w:r>
        <w:t>Creating a</w:t>
      </w:r>
      <w:r w:rsidR="00111141">
        <w:t xml:space="preserve"> pivot table with columns ‘</w:t>
      </w:r>
      <w:r w:rsidR="00346E6A">
        <w:t xml:space="preserve">Rank’, ‘Country’, ‘GPD- per </w:t>
      </w:r>
      <w:proofErr w:type="gramStart"/>
      <w:r w:rsidR="00346E6A">
        <w:t>capita(</w:t>
      </w:r>
      <w:proofErr w:type="gramEnd"/>
      <w:r w:rsidR="00346E6A">
        <w:t>PPP)’</w:t>
      </w:r>
      <w:r>
        <w:t>.</w:t>
      </w:r>
    </w:p>
    <w:p w14:paraId="65F6F38A" w14:textId="7F0902A9" w:rsidR="00B6311B" w:rsidRDefault="00000000" w:rsidP="006415A7">
      <w:hyperlink r:id="rId31" w:history="1">
        <w:r w:rsidR="00B6311B" w:rsidRPr="00446701">
          <w:rPr>
            <w:rStyle w:val="Hyperlink"/>
          </w:rPr>
          <w:t xml:space="preserve">Microsoft.com | Create a Pivot Table to </w:t>
        </w:r>
        <w:proofErr w:type="spellStart"/>
        <w:r w:rsidR="00B6311B" w:rsidRPr="00446701">
          <w:rPr>
            <w:rStyle w:val="Hyperlink"/>
          </w:rPr>
          <w:t>Analyse</w:t>
        </w:r>
        <w:proofErr w:type="spellEnd"/>
        <w:r w:rsidR="00B6311B" w:rsidRPr="00446701">
          <w:rPr>
            <w:rStyle w:val="Hyperlink"/>
          </w:rPr>
          <w:t xml:space="preserve"> </w:t>
        </w:r>
        <w:r w:rsidR="00897AEE" w:rsidRPr="00446701">
          <w:rPr>
            <w:rStyle w:val="Hyperlink"/>
          </w:rPr>
          <w:t>Worksheet Data</w:t>
        </w:r>
      </w:hyperlink>
    </w:p>
    <w:p w14:paraId="17B808F4" w14:textId="330460E1" w:rsidR="00BB2366" w:rsidRDefault="00BB2366" w:rsidP="006415A7">
      <w:r>
        <w:t>Step 1</w:t>
      </w:r>
    </w:p>
    <w:p w14:paraId="4A056F2E" w14:textId="0ED536CF" w:rsidR="00BB2366" w:rsidRDefault="00A07E30" w:rsidP="006415A7">
      <w:r>
        <w:t>Select the columns to be included in the pivot table.</w:t>
      </w:r>
    </w:p>
    <w:p w14:paraId="0CB64AA8" w14:textId="04B87EE0" w:rsidR="003C58EE" w:rsidRPr="009C29BF" w:rsidRDefault="003C58EE" w:rsidP="009C29BF">
      <w:r>
        <w:rPr>
          <w:noProof/>
        </w:rPr>
        <w:drawing>
          <wp:inline distT="0" distB="0" distL="0" distR="0" wp14:anchorId="222FEB65" wp14:editId="4BB19A0B">
            <wp:extent cx="5274310" cy="2698115"/>
            <wp:effectExtent l="0" t="0" r="2540" b="6985"/>
            <wp:docPr id="34" name="Picture 3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9BF">
        <w:rPr>
          <w:b/>
          <w:bCs/>
          <w:sz w:val="16"/>
          <w:szCs w:val="16"/>
        </w:rPr>
        <w:t>Highlight</w:t>
      </w:r>
      <w:r w:rsidR="009C29BF" w:rsidRPr="009C29BF">
        <w:rPr>
          <w:b/>
          <w:bCs/>
          <w:sz w:val="16"/>
          <w:szCs w:val="16"/>
        </w:rPr>
        <w:t xml:space="preserve"> all cells in the</w:t>
      </w:r>
      <w:r w:rsidRPr="009C29BF">
        <w:rPr>
          <w:b/>
          <w:bCs/>
          <w:sz w:val="16"/>
          <w:szCs w:val="16"/>
        </w:rPr>
        <w:t xml:space="preserve"> </w:t>
      </w:r>
      <w:r w:rsidR="0015507E" w:rsidRPr="009C29BF">
        <w:rPr>
          <w:b/>
          <w:bCs/>
          <w:sz w:val="16"/>
          <w:szCs w:val="16"/>
        </w:rPr>
        <w:t>Rank, Country and GPD- per capita (PPP) columns</w:t>
      </w:r>
      <w:r w:rsidR="009C29BF" w:rsidRPr="009C29BF">
        <w:rPr>
          <w:b/>
          <w:bCs/>
          <w:sz w:val="16"/>
          <w:szCs w:val="16"/>
        </w:rPr>
        <w:t>.</w:t>
      </w:r>
      <w:r w:rsidR="0015507E" w:rsidRPr="009C29BF">
        <w:rPr>
          <w:b/>
          <w:bCs/>
          <w:sz w:val="16"/>
          <w:szCs w:val="16"/>
        </w:rPr>
        <w:t xml:space="preserve"> </w:t>
      </w:r>
    </w:p>
    <w:p w14:paraId="5ABCDFBA" w14:textId="1ADFD3F0" w:rsidR="003C58EE" w:rsidRDefault="003C58EE" w:rsidP="006415A7"/>
    <w:p w14:paraId="17D27136" w14:textId="4A982DA9" w:rsidR="003C58EE" w:rsidRDefault="00B83963" w:rsidP="006415A7">
      <w:r>
        <w:t xml:space="preserve">Step 2 </w:t>
      </w:r>
    </w:p>
    <w:p w14:paraId="4B1C9A17" w14:textId="24A1C930" w:rsidR="00B83963" w:rsidRDefault="005B57DA" w:rsidP="006415A7">
      <w:r>
        <w:t>Alt1: Select</w:t>
      </w:r>
      <w:r w:rsidR="00B83963">
        <w:t xml:space="preserve"> from the Insert tab, </w:t>
      </w:r>
      <w:r w:rsidR="00154651">
        <w:t xml:space="preserve">the table-groups the Pivot table for the drop-down menu. Select then </w:t>
      </w:r>
      <w:r w:rsidR="00CE08DE">
        <w:t>‘From Table/Range</w:t>
      </w:r>
      <w:r w:rsidR="003F0605">
        <w:t>’.</w:t>
      </w:r>
      <w:r w:rsidR="00701895">
        <w:t xml:space="preserve"> </w:t>
      </w:r>
    </w:p>
    <w:p w14:paraId="4B56C839" w14:textId="5B9F6C5A" w:rsidR="005B57DA" w:rsidRDefault="005B57DA" w:rsidP="006415A7">
      <w:r>
        <w:t>Alt2: Select ‘Recommended PivotTables’</w:t>
      </w:r>
      <w:r w:rsidR="00B3051E">
        <w:t xml:space="preserve"> and choose an option from the recommended pivot tables.</w:t>
      </w:r>
    </w:p>
    <w:p w14:paraId="69E35151" w14:textId="1DCA055E" w:rsidR="003C58EE" w:rsidRDefault="003F0605" w:rsidP="006415A7">
      <w:pPr>
        <w:rPr>
          <w:b/>
          <w:bCs/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EEDA78" wp14:editId="348CE1D5">
                <wp:simplePos x="0" y="0"/>
                <wp:positionH relativeFrom="column">
                  <wp:posOffset>60850</wp:posOffset>
                </wp:positionH>
                <wp:positionV relativeFrom="paragraph">
                  <wp:posOffset>218403</wp:posOffset>
                </wp:positionV>
                <wp:extent cx="973606" cy="1276213"/>
                <wp:effectExtent l="0" t="0" r="17145" b="1968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06" cy="12762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94031E" id="Rectangle 37" o:spid="_x0000_s1026" style="position:absolute;margin-left:4.8pt;margin-top:17.2pt;width:76.65pt;height:100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21A8B5" wp14:editId="011E0C94">
                <wp:simplePos x="0" y="0"/>
                <wp:positionH relativeFrom="column">
                  <wp:posOffset>93742</wp:posOffset>
                </wp:positionH>
                <wp:positionV relativeFrom="paragraph">
                  <wp:posOffset>507854</wp:posOffset>
                </wp:positionV>
                <wp:extent cx="578901" cy="144725"/>
                <wp:effectExtent l="0" t="0" r="12065" b="2730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901" cy="144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0F0502" id="Rectangle 36" o:spid="_x0000_s1026" style="position:absolute;margin-left:7.4pt;margin-top:40pt;width:45.6pt;height:11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" filled="f" strokecolor="red" strokeweight="2pt"/>
            </w:pict>
          </mc:Fallback>
        </mc:AlternateContent>
      </w:r>
      <w:r w:rsidR="00B83963">
        <w:rPr>
          <w:noProof/>
        </w:rPr>
        <w:drawing>
          <wp:inline distT="0" distB="0" distL="0" distR="0" wp14:anchorId="129E1C36" wp14:editId="688B7F1B">
            <wp:extent cx="5274310" cy="2686685"/>
            <wp:effectExtent l="0" t="0" r="2540" b="0"/>
            <wp:docPr id="35" name="Picture 3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1895" w:rsidRPr="00701895">
        <w:rPr>
          <w:b/>
          <w:bCs/>
          <w:sz w:val="16"/>
          <w:szCs w:val="16"/>
        </w:rPr>
        <w:t>Click on Insert, then click on Pivot Table and choose From Table/Range.</w:t>
      </w:r>
    </w:p>
    <w:p w14:paraId="6A3CB320" w14:textId="6A83B307" w:rsidR="00701895" w:rsidRDefault="00701895" w:rsidP="006415A7">
      <w:pPr>
        <w:rPr>
          <w:b/>
          <w:bCs/>
          <w:sz w:val="16"/>
          <w:szCs w:val="16"/>
        </w:rPr>
      </w:pPr>
    </w:p>
    <w:p w14:paraId="597804FC" w14:textId="5DCE9A0C" w:rsidR="00701895" w:rsidRDefault="00B3051E" w:rsidP="006415A7">
      <w:r>
        <w:t>Step 3</w:t>
      </w:r>
    </w:p>
    <w:p w14:paraId="59F89CB1" w14:textId="561F91DE" w:rsidR="008C6B32" w:rsidRDefault="008C6B32" w:rsidP="006415A7">
      <w:r>
        <w:t xml:space="preserve">See ‘Table 1’ </w:t>
      </w:r>
      <w:r w:rsidR="00442634">
        <w:t xml:space="preserve">by excel in </w:t>
      </w:r>
      <w:proofErr w:type="gramStart"/>
      <w:r w:rsidR="00442634">
        <w:t>‘ Table</w:t>
      </w:r>
      <w:proofErr w:type="gramEnd"/>
      <w:r w:rsidR="00442634">
        <w:t>/Range’. Select the place for the pivot tabl</w:t>
      </w:r>
      <w:r w:rsidR="00B30487">
        <w:t>e to be on a new sheet.</w:t>
      </w:r>
    </w:p>
    <w:p w14:paraId="53DB0B67" w14:textId="77777777" w:rsidR="00015D98" w:rsidRDefault="00015D98" w:rsidP="006415A7"/>
    <w:p w14:paraId="56019461" w14:textId="168218F1" w:rsidR="00701895" w:rsidRDefault="00B30487" w:rsidP="00646DD3">
      <w:pPr>
        <w:rPr>
          <w:b/>
          <w:bCs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19D0AB7" wp14:editId="7287CC44">
                <wp:simplePos x="0" y="0"/>
                <wp:positionH relativeFrom="column">
                  <wp:posOffset>1021299</wp:posOffset>
                </wp:positionH>
                <wp:positionV relativeFrom="paragraph">
                  <wp:posOffset>441745</wp:posOffset>
                </wp:positionV>
                <wp:extent cx="2026153" cy="1407782"/>
                <wp:effectExtent l="0" t="0" r="12700" b="2159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153" cy="1407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B7001B" id="Rectangle 39" o:spid="_x0000_s1026" style="position:absolute;margin-left:80.4pt;margin-top:34.8pt;width:159.55pt;height:110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5F9fwIAAGA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" filled="f" strokecolor="red" strokeweight="2pt"/>
            </w:pict>
          </mc:Fallback>
        </mc:AlternateContent>
      </w:r>
      <w:r w:rsidR="00015D98">
        <w:rPr>
          <w:noProof/>
        </w:rPr>
        <w:drawing>
          <wp:inline distT="0" distB="0" distL="0" distR="0" wp14:anchorId="69D38E7E" wp14:editId="1C884DB3">
            <wp:extent cx="5274310" cy="2736215"/>
            <wp:effectExtent l="0" t="0" r="2540" b="6985"/>
            <wp:docPr id="38" name="Picture 3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6DD3" w:rsidRPr="00646DD3">
        <w:rPr>
          <w:b/>
          <w:bCs/>
          <w:sz w:val="16"/>
          <w:szCs w:val="16"/>
        </w:rPr>
        <w:t xml:space="preserve">See the range in the box named ‘Table/Range’, and click on ‘New </w:t>
      </w:r>
      <w:proofErr w:type="gramStart"/>
      <w:r w:rsidR="00646DD3" w:rsidRPr="00646DD3">
        <w:rPr>
          <w:b/>
          <w:bCs/>
          <w:sz w:val="16"/>
          <w:szCs w:val="16"/>
        </w:rPr>
        <w:t>Sheet’</w:t>
      </w:r>
      <w:proofErr w:type="gramEnd"/>
    </w:p>
    <w:p w14:paraId="18038BE0" w14:textId="5B19DE4D" w:rsidR="00646DD3" w:rsidRDefault="00646DD3" w:rsidP="00646DD3">
      <w:pPr>
        <w:rPr>
          <w:b/>
          <w:bCs/>
          <w:sz w:val="16"/>
          <w:szCs w:val="16"/>
        </w:rPr>
      </w:pPr>
    </w:p>
    <w:p w14:paraId="5CABA695" w14:textId="27D59D4E" w:rsidR="0004320C" w:rsidRPr="00EA7EA9" w:rsidRDefault="00EA7EA9" w:rsidP="00EA7E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0093D9" wp14:editId="6FC98F6A">
                <wp:simplePos x="0" y="0"/>
                <wp:positionH relativeFrom="column">
                  <wp:posOffset>350301</wp:posOffset>
                </wp:positionH>
                <wp:positionV relativeFrom="paragraph">
                  <wp:posOffset>2593211</wp:posOffset>
                </wp:positionV>
                <wp:extent cx="756216" cy="262689"/>
                <wp:effectExtent l="0" t="0" r="25400" b="2349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216" cy="2626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4874C" id="Rectangle 41" o:spid="_x0000_s1026" style="position:absolute;margin-left:27.6pt;margin-top:204.2pt;width:59.55pt;height:20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" filled="f" strokecolor="red" strokeweight="2pt"/>
            </w:pict>
          </mc:Fallback>
        </mc:AlternateContent>
      </w:r>
      <w:r w:rsidR="0004320C">
        <w:rPr>
          <w:noProof/>
        </w:rPr>
        <w:drawing>
          <wp:inline distT="0" distB="0" distL="0" distR="0" wp14:anchorId="48917714" wp14:editId="2F0604E7">
            <wp:extent cx="5274310" cy="2879725"/>
            <wp:effectExtent l="0" t="0" r="2540" b="0"/>
            <wp:docPr id="40" name="Picture 4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20C" w:rsidRPr="00EA7EA9">
        <w:rPr>
          <w:b/>
          <w:bCs/>
          <w:sz w:val="16"/>
          <w:szCs w:val="16"/>
        </w:rPr>
        <w:t>Rename the worksheet by double clicking on the tab and typ</w:t>
      </w:r>
      <w:r w:rsidRPr="00EA7EA9">
        <w:rPr>
          <w:b/>
          <w:bCs/>
          <w:sz w:val="16"/>
          <w:szCs w:val="16"/>
        </w:rPr>
        <w:t>ing</w:t>
      </w:r>
      <w:r w:rsidR="0004320C" w:rsidRPr="00EA7EA9">
        <w:rPr>
          <w:b/>
          <w:bCs/>
          <w:sz w:val="16"/>
          <w:szCs w:val="16"/>
        </w:rPr>
        <w:t xml:space="preserve"> the name</w:t>
      </w:r>
      <w:r w:rsidRPr="00EA7EA9">
        <w:rPr>
          <w:b/>
          <w:bCs/>
          <w:sz w:val="16"/>
          <w:szCs w:val="16"/>
        </w:rPr>
        <w:t>.</w:t>
      </w:r>
    </w:p>
    <w:p w14:paraId="08678ED6" w14:textId="1EDF2973" w:rsidR="0004320C" w:rsidRDefault="00EA7EA9" w:rsidP="00646DD3">
      <w:r>
        <w:t xml:space="preserve">Step 4 </w:t>
      </w:r>
    </w:p>
    <w:p w14:paraId="7245EA21" w14:textId="744B2181" w:rsidR="006E484C" w:rsidRDefault="002E0315" w:rsidP="00646DD3">
      <w:r>
        <w:t>Choose the fields to add to the pivot table.</w:t>
      </w:r>
      <w:r w:rsidR="007C004B">
        <w:t xml:space="preserve"> See that the added fields can be removed by unticking the box.</w:t>
      </w:r>
    </w:p>
    <w:p w14:paraId="1D7F133E" w14:textId="11E7ADE2" w:rsidR="0004320C" w:rsidRPr="00473711" w:rsidRDefault="00346B87" w:rsidP="00473711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06846F" wp14:editId="2450C1E4">
                <wp:simplePos x="0" y="0"/>
                <wp:positionH relativeFrom="column">
                  <wp:posOffset>4136666</wp:posOffset>
                </wp:positionH>
                <wp:positionV relativeFrom="paragraph">
                  <wp:posOffset>1040268</wp:posOffset>
                </wp:positionV>
                <wp:extent cx="906283" cy="914400"/>
                <wp:effectExtent l="0" t="0" r="27305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283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73627C" id="Rectangle 70" o:spid="_x0000_s1026" style="position:absolute;margin-left:325.7pt;margin-top:81.9pt;width:71.35pt;height:1in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" filled="f" strokecolor="red" strokeweight="2pt"/>
            </w:pict>
          </mc:Fallback>
        </mc:AlternateContent>
      </w:r>
      <w:r w:rsidR="006E484C">
        <w:rPr>
          <w:noProof/>
        </w:rPr>
        <w:drawing>
          <wp:inline distT="0" distB="0" distL="0" distR="0" wp14:anchorId="4F1D0DD3" wp14:editId="03EC64AE">
            <wp:extent cx="5274310" cy="2806700"/>
            <wp:effectExtent l="0" t="0" r="2540" b="0"/>
            <wp:docPr id="42" name="Picture 4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0315" w:rsidRPr="00473711">
        <w:rPr>
          <w:b/>
          <w:bCs/>
          <w:sz w:val="16"/>
          <w:szCs w:val="16"/>
        </w:rPr>
        <w:t xml:space="preserve">Tick the boxes for </w:t>
      </w:r>
      <w:r w:rsidR="00473711" w:rsidRPr="00473711">
        <w:rPr>
          <w:b/>
          <w:bCs/>
          <w:sz w:val="16"/>
          <w:szCs w:val="16"/>
        </w:rPr>
        <w:t>Rank, Country and GPD-per capita (PPP)</w:t>
      </w:r>
    </w:p>
    <w:p w14:paraId="612B4D63" w14:textId="5544C4D3" w:rsidR="0004320C" w:rsidRDefault="0004320C" w:rsidP="00646DD3"/>
    <w:p w14:paraId="4A3FC824" w14:textId="6960ED1B" w:rsidR="0004320C" w:rsidRDefault="007F172B" w:rsidP="00646DD3">
      <w:r>
        <w:t>Step 5</w:t>
      </w:r>
    </w:p>
    <w:p w14:paraId="46750BC3" w14:textId="3FDB7839" w:rsidR="007F172B" w:rsidRDefault="00F0079F" w:rsidP="00646DD3">
      <w:r>
        <w:t xml:space="preserve">Drop </w:t>
      </w:r>
      <w:r w:rsidR="00C0703A">
        <w:t xml:space="preserve">the field </w:t>
      </w:r>
      <w:r>
        <w:t>‘Rank’ into</w:t>
      </w:r>
      <w:r w:rsidR="00C0703A">
        <w:t xml:space="preserve"> the box with the name</w:t>
      </w:r>
      <w:r>
        <w:t xml:space="preserve"> ‘Filters’ on the </w:t>
      </w:r>
      <w:r w:rsidR="00205194">
        <w:t>P</w:t>
      </w:r>
      <w:r>
        <w:t>ivot</w:t>
      </w:r>
      <w:r w:rsidR="00205194">
        <w:t xml:space="preserve"> T</w:t>
      </w:r>
      <w:r>
        <w:t>able fields</w:t>
      </w:r>
      <w:r w:rsidR="00205194">
        <w:t>’ panel on the right side.</w:t>
      </w:r>
    </w:p>
    <w:p w14:paraId="619FFE91" w14:textId="51F5F50A" w:rsidR="00C0703A" w:rsidRDefault="00C0703A" w:rsidP="00646DD3"/>
    <w:p w14:paraId="2E0091C3" w14:textId="77777777" w:rsidR="00A72EA4" w:rsidRDefault="00C0703A" w:rsidP="007F61B6">
      <w:pPr>
        <w:rPr>
          <w:b/>
          <w:bCs/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80C4C5" wp14:editId="29554BC5">
                <wp:simplePos x="0" y="0"/>
                <wp:positionH relativeFrom="column">
                  <wp:posOffset>34537</wp:posOffset>
                </wp:positionH>
                <wp:positionV relativeFrom="paragraph">
                  <wp:posOffset>606530</wp:posOffset>
                </wp:positionV>
                <wp:extent cx="1229762" cy="1572032"/>
                <wp:effectExtent l="0" t="0" r="27940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762" cy="1572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9B660" id="Rectangle 45" o:spid="_x0000_s1026" style="position:absolute;margin-left:2.7pt;margin-top:47.75pt;width:96.85pt;height:123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4240F6" wp14:editId="2663BC5C">
                <wp:simplePos x="0" y="0"/>
                <wp:positionH relativeFrom="column">
                  <wp:posOffset>4099999</wp:posOffset>
                </wp:positionH>
                <wp:positionV relativeFrom="paragraph">
                  <wp:posOffset>1849851</wp:posOffset>
                </wp:positionV>
                <wp:extent cx="664420" cy="447332"/>
                <wp:effectExtent l="0" t="0" r="21590" b="1016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420" cy="4473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DCFB61" id="Rectangle 44" o:spid="_x0000_s1026" style="position:absolute;margin-left:322.85pt;margin-top:145.65pt;width:52.3pt;height:35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36F517" wp14:editId="2DE07FFB">
            <wp:extent cx="5274310" cy="2835275"/>
            <wp:effectExtent l="0" t="0" r="2540" b="3175"/>
            <wp:docPr id="43" name="Picture 4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61B6">
        <w:rPr>
          <w:b/>
          <w:bCs/>
          <w:sz w:val="16"/>
          <w:szCs w:val="16"/>
        </w:rPr>
        <w:t>See the</w:t>
      </w:r>
      <w:r w:rsidR="007F61B6" w:rsidRPr="007F61B6">
        <w:rPr>
          <w:b/>
          <w:bCs/>
          <w:sz w:val="16"/>
          <w:szCs w:val="16"/>
        </w:rPr>
        <w:t xml:space="preserve"> drop-down list with the ranks after this field is </w:t>
      </w:r>
      <w:proofErr w:type="gramStart"/>
      <w:r w:rsidR="007F61B6" w:rsidRPr="007F61B6">
        <w:rPr>
          <w:b/>
          <w:bCs/>
          <w:sz w:val="16"/>
          <w:szCs w:val="16"/>
        </w:rPr>
        <w:t>placed</w:t>
      </w:r>
      <w:proofErr w:type="gramEnd"/>
    </w:p>
    <w:p w14:paraId="5D0487F5" w14:textId="07F71C2D" w:rsidR="00C0703A" w:rsidRPr="007F61B6" w:rsidRDefault="007F61B6" w:rsidP="007F61B6">
      <w:r w:rsidRPr="007F61B6">
        <w:rPr>
          <w:b/>
          <w:bCs/>
          <w:sz w:val="16"/>
          <w:szCs w:val="16"/>
        </w:rPr>
        <w:t xml:space="preserve"> in the Filters’ box.</w:t>
      </w:r>
    </w:p>
    <w:p w14:paraId="3FACA375" w14:textId="57A5E043" w:rsidR="0004320C" w:rsidRDefault="0004320C" w:rsidP="00646DD3"/>
    <w:p w14:paraId="2E729287" w14:textId="5D917FD7" w:rsidR="00B12C4E" w:rsidRPr="00646DD3" w:rsidRDefault="00B12C4E" w:rsidP="00646DD3">
      <w:r>
        <w:t>Creating a chart</w:t>
      </w:r>
    </w:p>
    <w:p w14:paraId="305B0252" w14:textId="31E239EE" w:rsidR="00C7122B" w:rsidRDefault="00000000" w:rsidP="006415A7">
      <w:hyperlink r:id="rId38" w:history="1">
        <w:r w:rsidR="002F0526" w:rsidRPr="00987AEF">
          <w:rPr>
            <w:rStyle w:val="Hyperlink"/>
          </w:rPr>
          <w:t>Microsoft.com | Create a Chart</w:t>
        </w:r>
      </w:hyperlink>
    </w:p>
    <w:p w14:paraId="4ED520F3" w14:textId="615DDAAC" w:rsidR="00B12C4E" w:rsidRDefault="00B12C4E" w:rsidP="006415A7"/>
    <w:p w14:paraId="689AF4DD" w14:textId="554850A2" w:rsidR="00B12C4E" w:rsidRDefault="00B12C4E" w:rsidP="006415A7">
      <w:r>
        <w:t>Step 1</w:t>
      </w:r>
    </w:p>
    <w:p w14:paraId="524A4D50" w14:textId="49ED5880" w:rsidR="00B12C4E" w:rsidRDefault="009C54C6" w:rsidP="006415A7">
      <w:r>
        <w:t xml:space="preserve">Select </w:t>
      </w:r>
      <w:r w:rsidR="00B16BF7">
        <w:t>any cell in Table 1.</w:t>
      </w:r>
      <w:r w:rsidR="00412282">
        <w:t xml:space="preserve"> Click on Insert and </w:t>
      </w:r>
      <w:r w:rsidR="00344BBD">
        <w:t>choose line charts from the charts-group</w:t>
      </w:r>
      <w:r w:rsidR="009F200A">
        <w:t>.</w:t>
      </w:r>
    </w:p>
    <w:p w14:paraId="067A6397" w14:textId="75342333" w:rsidR="00433D16" w:rsidRDefault="00433D16" w:rsidP="006415A7"/>
    <w:p w14:paraId="4B89BB02" w14:textId="7E6F156D" w:rsidR="00D84139" w:rsidRDefault="00D84139" w:rsidP="00C1250F">
      <w:pPr>
        <w:rPr>
          <w:b/>
          <w:bCs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4F8733" wp14:editId="1652BC5D">
                <wp:simplePos x="0" y="0"/>
                <wp:positionH relativeFrom="column">
                  <wp:posOffset>1587043</wp:posOffset>
                </wp:positionH>
                <wp:positionV relativeFrom="paragraph">
                  <wp:posOffset>192976</wp:posOffset>
                </wp:positionV>
                <wp:extent cx="1374889" cy="802567"/>
                <wp:effectExtent l="0" t="0" r="15875" b="1714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889" cy="802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3698C0" id="Rectangle 47" o:spid="_x0000_s1026" style="position:absolute;margin-left:124.95pt;margin-top:15.2pt;width:108.25pt;height:6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BED2569" wp14:editId="082B6FD5">
            <wp:extent cx="5274310" cy="2766060"/>
            <wp:effectExtent l="0" t="0" r="2540" b="0"/>
            <wp:docPr id="46" name="Picture 4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0333">
        <w:rPr>
          <w:b/>
          <w:bCs/>
          <w:sz w:val="16"/>
          <w:szCs w:val="16"/>
        </w:rPr>
        <w:t xml:space="preserve">Click on the </w:t>
      </w:r>
      <w:r w:rsidR="00090333" w:rsidRPr="00090333">
        <w:rPr>
          <w:b/>
          <w:bCs/>
          <w:sz w:val="16"/>
          <w:szCs w:val="16"/>
        </w:rPr>
        <w:t>button with lines in the Charts-group.</w:t>
      </w:r>
    </w:p>
    <w:p w14:paraId="2569CC3A" w14:textId="2760C60F" w:rsidR="00C1250F" w:rsidRDefault="00C1250F" w:rsidP="00C1250F">
      <w:r>
        <w:lastRenderedPageBreak/>
        <w:t>Step 2</w:t>
      </w:r>
    </w:p>
    <w:p w14:paraId="469AE6EB" w14:textId="0FCEC2DF" w:rsidR="00C1250F" w:rsidRDefault="005A2B84" w:rsidP="00C1250F">
      <w:r>
        <w:t xml:space="preserve">Choose </w:t>
      </w:r>
      <w:r w:rsidR="003C364B">
        <w:t xml:space="preserve">the first option in ‘2-D Area’. </w:t>
      </w:r>
    </w:p>
    <w:p w14:paraId="0A168C94" w14:textId="1E1BB9A6" w:rsidR="001C59B4" w:rsidRDefault="001C59B4" w:rsidP="00C1250F"/>
    <w:p w14:paraId="78908CBB" w14:textId="1F6D3FFF" w:rsidR="001C59B4" w:rsidRDefault="001C59B4" w:rsidP="001C59B4">
      <w:pPr>
        <w:rPr>
          <w:b/>
          <w:bCs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7E7DAFC" wp14:editId="286838D1">
                <wp:simplePos x="0" y="0"/>
                <wp:positionH relativeFrom="column">
                  <wp:posOffset>2422502</wp:posOffset>
                </wp:positionH>
                <wp:positionV relativeFrom="paragraph">
                  <wp:posOffset>1669337</wp:posOffset>
                </wp:positionV>
                <wp:extent cx="394705" cy="519453"/>
                <wp:effectExtent l="0" t="0" r="24765" b="139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705" cy="5194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15A20" id="Rectangle 50" o:spid="_x0000_s1026" style="position:absolute;margin-left:190.75pt;margin-top:131.45pt;width:31.1pt;height:40.9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E7DAFBF" wp14:editId="6B3BD04B">
            <wp:extent cx="5274310" cy="3515995"/>
            <wp:effectExtent l="0" t="0" r="2540" b="8255"/>
            <wp:docPr id="49" name="Picture 4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59B4">
        <w:rPr>
          <w:b/>
          <w:bCs/>
          <w:sz w:val="16"/>
          <w:szCs w:val="16"/>
        </w:rPr>
        <w:t>Click on this chart.</w:t>
      </w:r>
    </w:p>
    <w:p w14:paraId="3D3CD2CF" w14:textId="56426550" w:rsidR="006578B2" w:rsidRPr="00C24F4B" w:rsidRDefault="00C24F4B" w:rsidP="001C59B4">
      <w:r>
        <w:t>Step 3</w:t>
      </w:r>
    </w:p>
    <w:p w14:paraId="7F84E6A9" w14:textId="2B18EF31" w:rsidR="001C59B4" w:rsidRPr="001C59B4" w:rsidRDefault="00E62A11" w:rsidP="001C59B4">
      <w:r>
        <w:t>C</w:t>
      </w:r>
      <w:r w:rsidR="003706B2">
        <w:t>lick on the</w:t>
      </w:r>
      <w:r>
        <w:t xml:space="preserve"> arrow on </w:t>
      </w:r>
      <w:proofErr w:type="gramStart"/>
      <w:r>
        <w:t xml:space="preserve">the </w:t>
      </w:r>
      <w:r w:rsidR="003706B2">
        <w:t xml:space="preserve"> ‘</w:t>
      </w:r>
      <w:proofErr w:type="gramEnd"/>
      <w:r w:rsidR="003706B2">
        <w:t>Rank’ tab in the ‘Values’ box and choose</w:t>
      </w:r>
      <w:r>
        <w:t xml:space="preserve"> ‘Remove Field’.</w:t>
      </w:r>
      <w:r w:rsidR="003706B2">
        <w:t xml:space="preserve"> </w:t>
      </w:r>
    </w:p>
    <w:p w14:paraId="66FB23E4" w14:textId="6A1AF0DD" w:rsidR="001C59B4" w:rsidRPr="00947E48" w:rsidRDefault="001C59B4" w:rsidP="00947E48">
      <w:pPr>
        <w:rPr>
          <w:color w:val="FFFFFF" w:themeColor="background1"/>
          <w14:textFill>
            <w14:noFill/>
          </w14:textFill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220DE10" wp14:editId="4DE1D25B">
                <wp:simplePos x="0" y="0"/>
                <wp:positionH relativeFrom="column">
                  <wp:posOffset>1994905</wp:posOffset>
                </wp:positionH>
                <wp:positionV relativeFrom="paragraph">
                  <wp:posOffset>1266898</wp:posOffset>
                </wp:positionV>
                <wp:extent cx="1177537" cy="598636"/>
                <wp:effectExtent l="0" t="0" r="22860" b="1143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537" cy="598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D2076D" id="Rectangle 51" o:spid="_x0000_s1026" style="position:absolute;margin-left:157.1pt;margin-top:99.75pt;width:92.7pt;height:47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95DB99D" wp14:editId="609AE453">
            <wp:extent cx="5274310" cy="2543175"/>
            <wp:effectExtent l="0" t="0" r="2540" b="9525"/>
            <wp:docPr id="48" name="Picture 4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3BC" w:rsidRPr="00947E48">
        <w:rPr>
          <w:b/>
          <w:bCs/>
          <w:sz w:val="16"/>
          <w:szCs w:val="16"/>
        </w:rPr>
        <w:t xml:space="preserve">Remove Rank from ‘Values’ for </w:t>
      </w:r>
      <w:r w:rsidR="00947E48" w:rsidRPr="00947E48">
        <w:rPr>
          <w:b/>
          <w:bCs/>
          <w:sz w:val="16"/>
          <w:szCs w:val="16"/>
        </w:rPr>
        <w:t>Sum of GPD- per capita (PPP) in the legend.</w:t>
      </w:r>
    </w:p>
    <w:p w14:paraId="00C5975A" w14:textId="20BADFBE" w:rsidR="00057198" w:rsidRDefault="00057198" w:rsidP="00C1250F"/>
    <w:p w14:paraId="0A4D502A" w14:textId="0F10BB16" w:rsidR="003667E0" w:rsidRDefault="00C24F4B" w:rsidP="00C1250F">
      <w:r>
        <w:lastRenderedPageBreak/>
        <w:t>Step 4</w:t>
      </w:r>
    </w:p>
    <w:p w14:paraId="3C263259" w14:textId="4B4F2DFE" w:rsidR="00057198" w:rsidRDefault="00057198" w:rsidP="00C1250F">
      <w:r>
        <w:t xml:space="preserve">Click on the arrow </w:t>
      </w:r>
      <w:r w:rsidR="003667E0">
        <w:t xml:space="preserve">on the ’Rank’ button and choose </w:t>
      </w:r>
      <w:proofErr w:type="gramStart"/>
      <w:r w:rsidR="003667E0">
        <w:t>‘ Move</w:t>
      </w:r>
      <w:proofErr w:type="gramEnd"/>
      <w:r w:rsidR="003667E0">
        <w:t xml:space="preserve"> to Legend</w:t>
      </w:r>
      <w:r w:rsidR="00995695">
        <w:t xml:space="preserve"> Fields (Series)</w:t>
      </w:r>
      <w:r w:rsidR="003667E0">
        <w:t>’.</w:t>
      </w:r>
    </w:p>
    <w:p w14:paraId="7EFA3520" w14:textId="75B2E92A" w:rsidR="001C59B4" w:rsidRPr="00F377A9" w:rsidRDefault="00583C2F" w:rsidP="00F377A9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64F05B" wp14:editId="788E5146">
                <wp:simplePos x="0" y="0"/>
                <wp:positionH relativeFrom="column">
                  <wp:posOffset>3771078</wp:posOffset>
                </wp:positionH>
                <wp:positionV relativeFrom="paragraph">
                  <wp:posOffset>1127664</wp:posOffset>
                </wp:positionV>
                <wp:extent cx="546008" cy="1085439"/>
                <wp:effectExtent l="0" t="0" r="26035" b="1968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08" cy="1085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A33DF7" id="Rectangle 53" o:spid="_x0000_s1026" style="position:absolute;margin-left:296.95pt;margin-top:88.8pt;width:43pt;height:85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8894EA7" wp14:editId="204DE01E">
            <wp:extent cx="5274310" cy="2609850"/>
            <wp:effectExtent l="0" t="0" r="2540" b="0"/>
            <wp:docPr id="52" name="Picture 52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7A9">
        <w:rPr>
          <w:b/>
          <w:bCs/>
          <w:sz w:val="16"/>
          <w:szCs w:val="16"/>
        </w:rPr>
        <w:t xml:space="preserve">Note the legend is now </w:t>
      </w:r>
      <w:r w:rsidR="00F377A9" w:rsidRPr="00F377A9">
        <w:rPr>
          <w:b/>
          <w:bCs/>
          <w:sz w:val="16"/>
          <w:szCs w:val="16"/>
        </w:rPr>
        <w:t>filtering Rank.</w:t>
      </w:r>
    </w:p>
    <w:p w14:paraId="0C45B68C" w14:textId="6978D566" w:rsidR="001C59B4" w:rsidRDefault="001C59B4" w:rsidP="00C1250F"/>
    <w:p w14:paraId="5B9FA144" w14:textId="15FA872C" w:rsidR="001C59B4" w:rsidRDefault="001C59B4" w:rsidP="00C1250F"/>
    <w:p w14:paraId="472051D0" w14:textId="7F1DD0DE" w:rsidR="001C59B4" w:rsidRDefault="00C24F4B" w:rsidP="00C1250F">
      <w:r>
        <w:t>Step 5</w:t>
      </w:r>
    </w:p>
    <w:p w14:paraId="35E2C245" w14:textId="064E3985" w:rsidR="00C24F4B" w:rsidRDefault="00C24F4B" w:rsidP="00C1250F">
      <w:r>
        <w:t xml:space="preserve">Format the chart by </w:t>
      </w:r>
      <w:r w:rsidR="00676B51">
        <w:t xml:space="preserve">clicking on the x or y axis. </w:t>
      </w:r>
      <w:r w:rsidR="00085554">
        <w:t>‘Chart Style’ will then appear in the corner of the chart.</w:t>
      </w:r>
    </w:p>
    <w:p w14:paraId="02014543" w14:textId="1435811B" w:rsidR="00085554" w:rsidRDefault="000130C0" w:rsidP="00C1250F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A69889" wp14:editId="19F313A7">
                <wp:simplePos x="0" y="0"/>
                <wp:positionH relativeFrom="column">
                  <wp:posOffset>4290773</wp:posOffset>
                </wp:positionH>
                <wp:positionV relativeFrom="paragraph">
                  <wp:posOffset>1120652</wp:posOffset>
                </wp:positionV>
                <wp:extent cx="394705" cy="453910"/>
                <wp:effectExtent l="0" t="0" r="24765" b="2286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705" cy="453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80C152" id="Rectangle 55" o:spid="_x0000_s1026" style="position:absolute;margin-left:337.85pt;margin-top:88.25pt;width:31.1pt;height:35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08A9B26" wp14:editId="41B1ECE9">
            <wp:extent cx="5274310" cy="2626360"/>
            <wp:effectExtent l="0" t="0" r="2540" b="254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E84E" w14:textId="64300A54" w:rsidR="001C59B4" w:rsidRDefault="000130C0" w:rsidP="00C1250F">
      <w:r>
        <w:t xml:space="preserve">Click either on the </w:t>
      </w:r>
      <w:r w:rsidR="00B8547B">
        <w:t>number on the y axis or the countries on the x axis for the Chart Style to be visible in the corner. Hover on the icon to see its name.</w:t>
      </w:r>
    </w:p>
    <w:p w14:paraId="6003474B" w14:textId="67FD254A" w:rsidR="005A2B84" w:rsidRDefault="005A2B84" w:rsidP="00C1250F"/>
    <w:p w14:paraId="758C74AD" w14:textId="66DD2184" w:rsidR="00BC3A2F" w:rsidRDefault="00BC3A2F" w:rsidP="00C1250F">
      <w:r>
        <w:lastRenderedPageBreak/>
        <w:t>Step 6</w:t>
      </w:r>
    </w:p>
    <w:p w14:paraId="4C5BAC81" w14:textId="58C98A8D" w:rsidR="00D90E18" w:rsidRDefault="00D90E18" w:rsidP="00C1250F">
      <w:r>
        <w:t xml:space="preserve">Double click on the title </w:t>
      </w:r>
      <w:r w:rsidR="000E195A">
        <w:t>and rename the chart.</w:t>
      </w:r>
    </w:p>
    <w:p w14:paraId="527101F7" w14:textId="310863EF" w:rsidR="00A51B78" w:rsidRDefault="00A51B78" w:rsidP="00A51B78">
      <w:pPr>
        <w:rPr>
          <w:noProof/>
        </w:rPr>
      </w:pPr>
    </w:p>
    <w:p w14:paraId="31EFE863" w14:textId="79F57CBB" w:rsidR="00EC0588" w:rsidRDefault="00EC0588" w:rsidP="00EC0588">
      <w:pPr>
        <w:rPr>
          <w:b/>
          <w:bCs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2582EE" wp14:editId="046C5CE4">
                <wp:simplePos x="0" y="0"/>
                <wp:positionH relativeFrom="column">
                  <wp:posOffset>2113152</wp:posOffset>
                </wp:positionH>
                <wp:positionV relativeFrom="paragraph">
                  <wp:posOffset>1254651</wp:posOffset>
                </wp:positionV>
                <wp:extent cx="684156" cy="203931"/>
                <wp:effectExtent l="0" t="0" r="20955" b="247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156" cy="2039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0A157B" id="Rectangle 57" o:spid="_x0000_s1026" style="position:absolute;margin-left:166.4pt;margin-top:98.8pt;width:53.85pt;height:16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" filled="f" strokecolor="red" strokeweight="2pt"/>
            </w:pict>
          </mc:Fallback>
        </mc:AlternateContent>
      </w:r>
      <w:r w:rsidR="009B6C16">
        <w:rPr>
          <w:noProof/>
        </w:rPr>
        <w:drawing>
          <wp:inline distT="0" distB="0" distL="0" distR="0" wp14:anchorId="556F1CB6" wp14:editId="0CC45ED2">
            <wp:extent cx="5274310" cy="2626360"/>
            <wp:effectExtent l="0" t="0" r="2540" b="254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0588">
        <w:rPr>
          <w:b/>
          <w:bCs/>
          <w:sz w:val="16"/>
          <w:szCs w:val="16"/>
        </w:rPr>
        <w:t>Rename and format the name.</w:t>
      </w:r>
    </w:p>
    <w:p w14:paraId="59BF0459" w14:textId="63E06615" w:rsidR="00EC0588" w:rsidRDefault="00EC0588" w:rsidP="00EC0588">
      <w:pPr>
        <w:rPr>
          <w:noProof/>
        </w:rPr>
      </w:pPr>
      <w:r w:rsidRPr="00EC0588">
        <w:rPr>
          <w:noProof/>
        </w:rPr>
        <w:drawing>
          <wp:inline distT="0" distB="0" distL="0" distR="0" wp14:anchorId="65F43660" wp14:editId="06750089">
            <wp:extent cx="5274310" cy="2818130"/>
            <wp:effectExtent l="0" t="0" r="2540" b="127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15DC" w14:textId="018877C9" w:rsidR="000C0A39" w:rsidRDefault="000C0A39" w:rsidP="00EC0588">
      <w:pPr>
        <w:rPr>
          <w:noProof/>
        </w:rPr>
      </w:pPr>
    </w:p>
    <w:p w14:paraId="0F31DA89" w14:textId="3F7031FB" w:rsidR="000C0A39" w:rsidRDefault="000C0A39" w:rsidP="00EC0588">
      <w:pPr>
        <w:rPr>
          <w:noProof/>
        </w:rPr>
      </w:pPr>
      <w:r>
        <w:rPr>
          <w:noProof/>
        </w:rPr>
        <w:t>Step 7</w:t>
      </w:r>
    </w:p>
    <w:p w14:paraId="4E3A3F27" w14:textId="0123AFAA" w:rsidR="000C0A39" w:rsidRDefault="00C5518B" w:rsidP="00EC0588">
      <w:pPr>
        <w:rPr>
          <w:noProof/>
        </w:rPr>
      </w:pPr>
      <w:r>
        <w:rPr>
          <w:noProof/>
        </w:rPr>
        <w:t xml:space="preserve">One of the many ways to filter the chart by the Rank of the countries is to choose </w:t>
      </w:r>
      <w:r w:rsidR="00D920E8">
        <w:rPr>
          <w:noProof/>
        </w:rPr>
        <w:t>a parameter for the ‘</w:t>
      </w:r>
      <w:r w:rsidR="001F6C20">
        <w:rPr>
          <w:noProof/>
        </w:rPr>
        <w:t>lable</w:t>
      </w:r>
      <w:r w:rsidR="00D920E8">
        <w:rPr>
          <w:noProof/>
        </w:rPr>
        <w:t xml:space="preserve"> Filter’. The parameter ‘Less Than’ </w:t>
      </w:r>
      <w:r w:rsidR="006B129E">
        <w:rPr>
          <w:noProof/>
        </w:rPr>
        <w:t>can be set for less than 20 which will display the countries with ranks less than 20.</w:t>
      </w:r>
    </w:p>
    <w:p w14:paraId="5B4BBB17" w14:textId="03555127" w:rsidR="00D3603E" w:rsidRDefault="00D3603E" w:rsidP="00EC0588">
      <w:pPr>
        <w:rPr>
          <w:noProof/>
        </w:rPr>
      </w:pPr>
    </w:p>
    <w:p w14:paraId="59AE0B79" w14:textId="77777777" w:rsidR="006F6156" w:rsidRPr="00C5518B" w:rsidRDefault="006F6156" w:rsidP="006F615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4FB14BA" wp14:editId="2F56C909">
                <wp:simplePos x="0" y="0"/>
                <wp:positionH relativeFrom="column">
                  <wp:posOffset>4198675</wp:posOffset>
                </wp:positionH>
                <wp:positionV relativeFrom="paragraph">
                  <wp:posOffset>1764332</wp:posOffset>
                </wp:positionV>
                <wp:extent cx="1059125" cy="236823"/>
                <wp:effectExtent l="0" t="0" r="27305" b="1143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25" cy="2368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BA0188" id="Rectangle 61" o:spid="_x0000_s1026" style="position:absolute;margin-left:330.6pt;margin-top:138.9pt;width:83.4pt;height:18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6B3137" wp14:editId="3E4BE7BE">
                <wp:simplePos x="0" y="0"/>
                <wp:positionH relativeFrom="column">
                  <wp:posOffset>3547412</wp:posOffset>
                </wp:positionH>
                <wp:positionV relativeFrom="paragraph">
                  <wp:posOffset>2330075</wp:posOffset>
                </wp:positionV>
                <wp:extent cx="493381" cy="138147"/>
                <wp:effectExtent l="0" t="0" r="21590" b="1460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1" cy="138147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B28F9A" id="Rectangle 60" o:spid="_x0000_s1026" style="position:absolute;margin-left:279.3pt;margin-top:183.45pt;width:38.85pt;height:10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" filled="f" strokecolor="red" strokeweight="2pt"/>
            </w:pict>
          </mc:Fallback>
        </mc:AlternateContent>
      </w:r>
      <w:r w:rsidRPr="00C5518B">
        <w:rPr>
          <w:b/>
          <w:bCs/>
          <w:noProof/>
          <w:sz w:val="16"/>
          <w:szCs w:val="16"/>
        </w:rPr>
        <w:t>Click on the arrow on the ‘Rank’in the legend, and choose ‘Value Filter’ and ‘Less Than…’</w:t>
      </w:r>
    </w:p>
    <w:p w14:paraId="010638EC" w14:textId="5B8BB12F" w:rsidR="006F6156" w:rsidRPr="006F6156" w:rsidRDefault="000F641E" w:rsidP="006F6156">
      <w:pPr>
        <w:rPr>
          <w:b/>
          <w:bCs/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6B6F77" wp14:editId="3D92FD42">
                <wp:simplePos x="0" y="0"/>
                <wp:positionH relativeFrom="column">
                  <wp:posOffset>3461893</wp:posOffset>
                </wp:positionH>
                <wp:positionV relativeFrom="paragraph">
                  <wp:posOffset>2395860</wp:posOffset>
                </wp:positionV>
                <wp:extent cx="473048" cy="126821"/>
                <wp:effectExtent l="0" t="0" r="22860" b="2603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48" cy="126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6E216" id="Rectangle 66" o:spid="_x0000_s1026" style="position:absolute;margin-left:272.6pt;margin-top:188.65pt;width:37.25pt;height:10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6S/fQIAAF4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41D75F" wp14:editId="62F46BF1">
                <wp:simplePos x="0" y="0"/>
                <wp:positionH relativeFrom="column">
                  <wp:posOffset>4159204</wp:posOffset>
                </wp:positionH>
                <wp:positionV relativeFrom="paragraph">
                  <wp:posOffset>1672234</wp:posOffset>
                </wp:positionV>
                <wp:extent cx="888087" cy="144725"/>
                <wp:effectExtent l="0" t="0" r="26670" b="2730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087" cy="144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AC1D5A" id="Rectangle 65" o:spid="_x0000_s1026" style="position:absolute;margin-left:327.5pt;margin-top:131.65pt;width:69.95pt;height:11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5D14EE6" wp14:editId="4C9D1E41">
            <wp:extent cx="5274310" cy="2522220"/>
            <wp:effectExtent l="0" t="0" r="2540" b="0"/>
            <wp:docPr id="64" name="Picture 6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156" w:rsidRPr="00C5518B">
        <w:rPr>
          <w:b/>
          <w:bCs/>
          <w:noProof/>
          <w:sz w:val="16"/>
          <w:szCs w:val="16"/>
        </w:rPr>
        <w:t>Click on the arrow on the ‘Rank’in the legend, and choose ‘Value Filter’ and ‘Less Than…’</w:t>
      </w:r>
    </w:p>
    <w:p w14:paraId="0BE11515" w14:textId="47073AE8" w:rsidR="00885C08" w:rsidRDefault="00705D7E" w:rsidP="00C87568">
      <w:pPr>
        <w:rPr>
          <w:b/>
          <w:bCs/>
          <w:sz w:val="16"/>
          <w:szCs w:val="16"/>
        </w:rPr>
      </w:pPr>
      <w:r w:rsidRPr="00705D7E">
        <w:rPr>
          <w:b/>
          <w:bCs/>
          <w:noProof/>
          <w:sz w:val="16"/>
          <w:szCs w:val="16"/>
        </w:rPr>
        <w:drawing>
          <wp:inline distT="0" distB="0" distL="0" distR="0" wp14:anchorId="249A99AA" wp14:editId="26BA37E1">
            <wp:extent cx="5274310" cy="2720340"/>
            <wp:effectExtent l="0" t="0" r="2540" b="3810"/>
            <wp:docPr id="69" name="Picture 69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Exce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C08" w:rsidRPr="00C87568">
        <w:rPr>
          <w:b/>
          <w:bCs/>
          <w:sz w:val="16"/>
          <w:szCs w:val="16"/>
        </w:rPr>
        <w:t xml:space="preserve">Type 20 </w:t>
      </w:r>
      <w:r w:rsidR="00C87568" w:rsidRPr="00C87568">
        <w:rPr>
          <w:b/>
          <w:bCs/>
          <w:sz w:val="16"/>
          <w:szCs w:val="16"/>
        </w:rPr>
        <w:t xml:space="preserve">or a number of </w:t>
      </w:r>
      <w:proofErr w:type="gramStart"/>
      <w:r w:rsidR="00C87568" w:rsidRPr="00C87568">
        <w:rPr>
          <w:b/>
          <w:bCs/>
          <w:sz w:val="16"/>
          <w:szCs w:val="16"/>
        </w:rPr>
        <w:t>choice</w:t>
      </w:r>
      <w:proofErr w:type="gramEnd"/>
      <w:r w:rsidR="001B4E3E">
        <w:rPr>
          <w:b/>
          <w:bCs/>
          <w:sz w:val="16"/>
          <w:szCs w:val="16"/>
        </w:rPr>
        <w:t xml:space="preserve"> </w:t>
      </w:r>
      <w:r w:rsidR="00C87568" w:rsidRPr="00C87568">
        <w:rPr>
          <w:b/>
          <w:bCs/>
          <w:sz w:val="16"/>
          <w:szCs w:val="16"/>
        </w:rPr>
        <w:t>in the empty box and click OK.</w:t>
      </w:r>
    </w:p>
    <w:p w14:paraId="25893E51" w14:textId="77777777" w:rsidR="00705D7E" w:rsidRDefault="009B35EA" w:rsidP="00705D7E">
      <w:pPr>
        <w:jc w:val="center"/>
        <w:rPr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23250D02" wp14:editId="5E6D6210">
            <wp:extent cx="5274310" cy="2413635"/>
            <wp:effectExtent l="0" t="0" r="2540" b="5715"/>
            <wp:docPr id="63" name="Picture 6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50CCF" w14:textId="58464EA3" w:rsidR="00705D7E" w:rsidRDefault="00705D7E" w:rsidP="00705D7E">
      <w:pPr>
        <w:rPr>
          <w:b/>
          <w:bCs/>
          <w:sz w:val="16"/>
          <w:szCs w:val="16"/>
        </w:rPr>
      </w:pPr>
      <w:r w:rsidRPr="00705D7E">
        <w:rPr>
          <w:b/>
          <w:bCs/>
          <w:sz w:val="16"/>
          <w:szCs w:val="16"/>
        </w:rPr>
        <w:t xml:space="preserve">Chart is now displaying the top 20 countries and their GPD-per </w:t>
      </w:r>
      <w:r w:rsidR="00E52897" w:rsidRPr="00705D7E">
        <w:rPr>
          <w:b/>
          <w:bCs/>
          <w:sz w:val="16"/>
          <w:szCs w:val="16"/>
        </w:rPr>
        <w:t>capita (</w:t>
      </w:r>
      <w:r w:rsidRPr="00705D7E">
        <w:rPr>
          <w:b/>
          <w:bCs/>
          <w:sz w:val="16"/>
          <w:szCs w:val="16"/>
        </w:rPr>
        <w:t>PPP)</w:t>
      </w:r>
    </w:p>
    <w:p w14:paraId="0057B7BB" w14:textId="00D53F4A" w:rsidR="00346B87" w:rsidRDefault="00686C60" w:rsidP="00705D7E">
      <w:r>
        <w:lastRenderedPageBreak/>
        <w:t>Step 8</w:t>
      </w:r>
    </w:p>
    <w:p w14:paraId="0FE9A8DE" w14:textId="10A107A0" w:rsidR="00686C60" w:rsidRDefault="005A79E0" w:rsidP="00705D7E">
      <w:pPr>
        <w:rPr>
          <w:noProof/>
        </w:rPr>
      </w:pPr>
      <w:r>
        <w:rPr>
          <w:noProof/>
        </w:rPr>
        <w:t xml:space="preserve">Right Click on any of the </w:t>
      </w:r>
      <w:r w:rsidR="007D06D8">
        <w:rPr>
          <w:noProof/>
        </w:rPr>
        <w:t xml:space="preserve">fields </w:t>
      </w:r>
      <w:r w:rsidR="005F597B">
        <w:rPr>
          <w:noProof/>
        </w:rPr>
        <w:t xml:space="preserve">and choose </w:t>
      </w:r>
      <w:r w:rsidR="007D06D8">
        <w:rPr>
          <w:noProof/>
        </w:rPr>
        <w:t>‘Hide All Filed Buttons on Chart’</w:t>
      </w:r>
      <w:r w:rsidR="00D950D2">
        <w:rPr>
          <w:noProof/>
        </w:rPr>
        <w:t xml:space="preserve">. Insert a text box for the horisontal and vertical axis and </w:t>
      </w:r>
      <w:r w:rsidR="009F1AD3">
        <w:rPr>
          <w:noProof/>
        </w:rPr>
        <w:t>name it.</w:t>
      </w:r>
    </w:p>
    <w:p w14:paraId="0CAE4019" w14:textId="6B6D97D1" w:rsidR="009F1AD3" w:rsidRDefault="00A0643D" w:rsidP="00705D7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6623E9" wp14:editId="2A787123">
                <wp:simplePos x="0" y="0"/>
                <wp:positionH relativeFrom="column">
                  <wp:posOffset>4390667</wp:posOffset>
                </wp:positionH>
                <wp:positionV relativeFrom="paragraph">
                  <wp:posOffset>534587</wp:posOffset>
                </wp:positionV>
                <wp:extent cx="222636" cy="508883"/>
                <wp:effectExtent l="0" t="0" r="25400" b="2476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6" cy="508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3D7B6" id="Rectangle 76" o:spid="_x0000_s1026" style="position:absolute;margin-left:345.7pt;margin-top:42.1pt;width:17.55pt;height:40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96B512E" wp14:editId="29B4BFB5">
            <wp:extent cx="5478449" cy="2593975"/>
            <wp:effectExtent l="0" t="0" r="8255" b="0"/>
            <wp:docPr id="75" name="Picture 7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842" cy="259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00CDB" w14:textId="389A993F" w:rsidR="009F1AD3" w:rsidRPr="00692D01" w:rsidRDefault="00692D01" w:rsidP="00705D7E">
      <w:pPr>
        <w:rPr>
          <w:b/>
          <w:bCs/>
          <w:noProof/>
          <w:sz w:val="16"/>
          <w:szCs w:val="16"/>
        </w:rPr>
      </w:pPr>
      <w:r w:rsidRPr="00692D01">
        <w:rPr>
          <w:b/>
          <w:bCs/>
          <w:noProof/>
          <w:sz w:val="16"/>
          <w:szCs w:val="16"/>
        </w:rPr>
        <w:t xml:space="preserve">Insert a text box for the x and y axis and name </w:t>
      </w:r>
      <w:r>
        <w:rPr>
          <w:b/>
          <w:bCs/>
          <w:noProof/>
          <w:sz w:val="16"/>
          <w:szCs w:val="16"/>
        </w:rPr>
        <w:t xml:space="preserve">and format </w:t>
      </w:r>
      <w:r w:rsidRPr="00692D01">
        <w:rPr>
          <w:b/>
          <w:bCs/>
          <w:noProof/>
          <w:sz w:val="16"/>
          <w:szCs w:val="16"/>
        </w:rPr>
        <w:t>them.</w:t>
      </w:r>
    </w:p>
    <w:p w14:paraId="56208BE6" w14:textId="77777777" w:rsidR="00EC32A1" w:rsidRDefault="00EC32A1" w:rsidP="00705D7E">
      <w:pPr>
        <w:rPr>
          <w:noProof/>
        </w:rPr>
      </w:pPr>
    </w:p>
    <w:p w14:paraId="5C4AC6B1" w14:textId="77777777" w:rsidR="00EC32A1" w:rsidRDefault="00EC32A1" w:rsidP="00705D7E">
      <w:pPr>
        <w:rPr>
          <w:noProof/>
        </w:rPr>
      </w:pPr>
    </w:p>
    <w:p w14:paraId="7A6A9B52" w14:textId="39A3CF0C" w:rsidR="009F1AD3" w:rsidRDefault="00DB1992" w:rsidP="00705D7E">
      <w:pPr>
        <w:rPr>
          <w:noProof/>
        </w:rPr>
      </w:pPr>
      <w:r>
        <w:rPr>
          <w:noProof/>
        </w:rPr>
        <w:t xml:space="preserve">The Slicer allows for </w:t>
      </w:r>
      <w:r w:rsidR="00DE06A4">
        <w:rPr>
          <w:noProof/>
        </w:rPr>
        <w:t>selecting values by rank number</w:t>
      </w:r>
      <w:r w:rsidR="00880E26">
        <w:rPr>
          <w:noProof/>
        </w:rPr>
        <w:t xml:space="preserve"> or </w:t>
      </w:r>
      <w:r w:rsidR="00DE06A4">
        <w:rPr>
          <w:noProof/>
        </w:rPr>
        <w:t>multiple ranks</w:t>
      </w:r>
      <w:r w:rsidR="00880E26">
        <w:rPr>
          <w:noProof/>
        </w:rPr>
        <w:t xml:space="preserve">. </w:t>
      </w:r>
      <w:r w:rsidR="004E48D0">
        <w:rPr>
          <w:noProof/>
        </w:rPr>
        <w:t>The right click drop-down menu has options for removing it or sending it to the front or back of the chart. It can also be resized to show one value</w:t>
      </w:r>
      <w:r w:rsidR="00EC32A1">
        <w:rPr>
          <w:noProof/>
        </w:rPr>
        <w:t xml:space="preserve"> seen below.</w:t>
      </w:r>
      <w:r w:rsidR="00DE06A4">
        <w:rPr>
          <w:noProof/>
        </w:rPr>
        <w:t xml:space="preserve"> </w:t>
      </w:r>
    </w:p>
    <w:p w14:paraId="2AF0BEE2" w14:textId="4E6D801D" w:rsidR="009F1AD3" w:rsidRDefault="00DA069E" w:rsidP="00705D7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E8888EF" wp14:editId="50E7C61C">
                <wp:simplePos x="0" y="0"/>
                <wp:positionH relativeFrom="column">
                  <wp:posOffset>4136666</wp:posOffset>
                </wp:positionH>
                <wp:positionV relativeFrom="paragraph">
                  <wp:posOffset>1010340</wp:posOffset>
                </wp:positionV>
                <wp:extent cx="763270" cy="492981"/>
                <wp:effectExtent l="0" t="0" r="17780" b="2159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4929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40504" id="Rectangle 78" o:spid="_x0000_s1026" style="position:absolute;margin-left:325.7pt;margin-top:79.55pt;width:60.1pt;height:38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" filled="f" strokecolor="red" strokeweight="2pt"/>
            </w:pict>
          </mc:Fallback>
        </mc:AlternateContent>
      </w:r>
      <w:r w:rsidRPr="00DA069E">
        <w:rPr>
          <w:noProof/>
        </w:rPr>
        <w:drawing>
          <wp:inline distT="0" distB="0" distL="0" distR="0" wp14:anchorId="7C77D19B" wp14:editId="548FF57F">
            <wp:extent cx="5526156" cy="3140710"/>
            <wp:effectExtent l="0" t="0" r="0" b="2540"/>
            <wp:docPr id="77" name="Picture 7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table, Exce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7465" cy="314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D253" w14:textId="3BB54B25" w:rsidR="009F1AD3" w:rsidRDefault="000465E4" w:rsidP="00705D7E">
      <w:r>
        <w:t xml:space="preserve">Insert a slicer from the </w:t>
      </w:r>
      <w:r w:rsidR="00D9063F">
        <w:t>Filters</w:t>
      </w:r>
      <w:r>
        <w:t>-group</w:t>
      </w:r>
      <w:r w:rsidR="00D9063F">
        <w:t xml:space="preserve"> in the Insert tab. Choose Rank among the fields.</w:t>
      </w:r>
    </w:p>
    <w:p w14:paraId="351091ED" w14:textId="57BAEF83" w:rsidR="00EC32A1" w:rsidRDefault="00EC32A1" w:rsidP="00705D7E"/>
    <w:p w14:paraId="5E60CC25" w14:textId="3503C249" w:rsidR="00F301BC" w:rsidRDefault="00F301BC" w:rsidP="00F301BC">
      <w:pPr>
        <w:pStyle w:val="ListParagraph"/>
        <w:numPr>
          <w:ilvl w:val="0"/>
          <w:numId w:val="22"/>
        </w:numPr>
        <w:spacing w:before="0" w:after="20" w:line="262" w:lineRule="auto"/>
        <w:ind w:right="43"/>
      </w:pPr>
      <w:r>
        <w:t xml:space="preserve">Move the chart to a new sheet tab and label with a suitable </w:t>
      </w:r>
      <w:r w:rsidR="00255EE5">
        <w:t>name.</w:t>
      </w:r>
    </w:p>
    <w:p w14:paraId="6C4148ED" w14:textId="77777777" w:rsidR="00250125" w:rsidRDefault="00250125" w:rsidP="00250125">
      <w:pPr>
        <w:spacing w:before="0" w:after="20" w:line="262" w:lineRule="auto"/>
        <w:ind w:left="528" w:right="43"/>
      </w:pPr>
    </w:p>
    <w:p w14:paraId="32BFCD9C" w14:textId="22366664" w:rsidR="00255EE5" w:rsidRDefault="00255EE5" w:rsidP="00255EE5">
      <w:pPr>
        <w:spacing w:before="0" w:after="20" w:line="262" w:lineRule="auto"/>
        <w:ind w:right="43"/>
      </w:pPr>
      <w:r>
        <w:t xml:space="preserve">The worksheet is renamed from Pivot Table to </w:t>
      </w:r>
      <w:r w:rsidR="00250125">
        <w:t>GPD per Capita and Country.</w:t>
      </w:r>
    </w:p>
    <w:p w14:paraId="1C02DDCD" w14:textId="77777777" w:rsidR="00250125" w:rsidRDefault="00250125" w:rsidP="00255EE5">
      <w:pPr>
        <w:spacing w:before="0" w:after="20" w:line="262" w:lineRule="auto"/>
        <w:ind w:right="43"/>
      </w:pPr>
    </w:p>
    <w:p w14:paraId="494D1447" w14:textId="00DE2554" w:rsidR="00F301BC" w:rsidRDefault="00255EE5" w:rsidP="00F301BC">
      <w:pPr>
        <w:spacing w:before="0" w:after="20" w:line="262" w:lineRule="auto"/>
        <w:ind w:right="4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54AC5B4" wp14:editId="2BF436D0">
                <wp:simplePos x="0" y="0"/>
                <wp:positionH relativeFrom="column">
                  <wp:posOffset>582433</wp:posOffset>
                </wp:positionH>
                <wp:positionV relativeFrom="paragraph">
                  <wp:posOffset>2611148</wp:posOffset>
                </wp:positionV>
                <wp:extent cx="1065475" cy="429370"/>
                <wp:effectExtent l="0" t="0" r="20955" b="2794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5" cy="429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B074E" id="Rectangle 80" o:spid="_x0000_s1026" style="position:absolute;margin-left:45.85pt;margin-top:205.6pt;width:83.9pt;height:33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" filled="f" strokecolor="red" strokeweight="2pt"/>
            </w:pict>
          </mc:Fallback>
        </mc:AlternateContent>
      </w:r>
      <w:r w:rsidRPr="00255EE5">
        <w:rPr>
          <w:noProof/>
        </w:rPr>
        <w:drawing>
          <wp:inline distT="0" distB="0" distL="0" distR="0" wp14:anchorId="78DD9EC8" wp14:editId="74A3BDFC">
            <wp:extent cx="5274310" cy="2849880"/>
            <wp:effectExtent l="0" t="0" r="2540" b="762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5A31" w14:textId="2ED2A89F" w:rsidR="00EC32A1" w:rsidRDefault="00EC32A1" w:rsidP="00705D7E"/>
    <w:p w14:paraId="629BA869" w14:textId="0898BD62" w:rsidR="006A0770" w:rsidRDefault="006A0770" w:rsidP="00705D7E"/>
    <w:p w14:paraId="0A8EF3ED" w14:textId="56153945" w:rsidR="006A0770" w:rsidRDefault="006A0770" w:rsidP="006A0770">
      <w:pPr>
        <w:pStyle w:val="ListParagraph"/>
        <w:numPr>
          <w:ilvl w:val="0"/>
          <w:numId w:val="22"/>
        </w:numPr>
        <w:spacing w:before="0" w:after="20" w:line="262" w:lineRule="auto"/>
        <w:ind w:right="43"/>
      </w:pPr>
      <w:r>
        <w:t>Create a sort for the top 20 highest ranking counties.</w:t>
      </w:r>
    </w:p>
    <w:p w14:paraId="0742F6EB" w14:textId="1DAF172E" w:rsidR="006A0770" w:rsidRDefault="006A0770" w:rsidP="006A0770">
      <w:pPr>
        <w:spacing w:before="0" w:after="20" w:line="262" w:lineRule="auto"/>
        <w:ind w:right="43"/>
      </w:pPr>
    </w:p>
    <w:p w14:paraId="611903D2" w14:textId="643850A9" w:rsidR="00851DC4" w:rsidRDefault="00851DC4" w:rsidP="006A0770">
      <w:pPr>
        <w:spacing w:before="0" w:after="20" w:line="262" w:lineRule="auto"/>
        <w:ind w:right="43"/>
      </w:pPr>
      <w:r>
        <w:t xml:space="preserve">The slicer will </w:t>
      </w:r>
      <w:r w:rsidR="00DE4F59">
        <w:t xml:space="preserve">slice out a single country by choosing a rank number. For </w:t>
      </w:r>
      <w:proofErr w:type="gramStart"/>
      <w:r w:rsidR="00DE4F59">
        <w:t>20</w:t>
      </w:r>
      <w:proofErr w:type="gramEnd"/>
      <w:r w:rsidR="00DE4F59">
        <w:t xml:space="preserve"> highest ranks</w:t>
      </w:r>
      <w:r w:rsidR="000148E0">
        <w:t>, choose the Multi option from the right click drop-down menu and select the numbers 1 to 20 by clicking on them individually.</w:t>
      </w:r>
    </w:p>
    <w:p w14:paraId="27FB19D6" w14:textId="0BF73EBF" w:rsidR="00232FCB" w:rsidRDefault="000148E0" w:rsidP="00851DC4">
      <w:pPr>
        <w:rPr>
          <w:b/>
          <w:bCs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B839C5" wp14:editId="4C0625F7">
                <wp:simplePos x="0" y="0"/>
                <wp:positionH relativeFrom="column">
                  <wp:posOffset>3723198</wp:posOffset>
                </wp:positionH>
                <wp:positionV relativeFrom="paragraph">
                  <wp:posOffset>966222</wp:posOffset>
                </wp:positionV>
                <wp:extent cx="954157" cy="1463040"/>
                <wp:effectExtent l="0" t="0" r="17780" b="2286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7" cy="146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AB2CB8" id="Rectangle 82" o:spid="_x0000_s1026" style="position:absolute;margin-left:293.15pt;margin-top:76.1pt;width:75.15pt;height:115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" filled="f" strokecolor="red" strokeweight="2pt"/>
            </w:pict>
          </mc:Fallback>
        </mc:AlternateContent>
      </w:r>
      <w:r w:rsidR="00232FCB" w:rsidRPr="00232FCB">
        <w:rPr>
          <w:noProof/>
        </w:rPr>
        <w:drawing>
          <wp:inline distT="0" distB="0" distL="0" distR="0" wp14:anchorId="13E61E1E" wp14:editId="484EFA28">
            <wp:extent cx="5274310" cy="2603500"/>
            <wp:effectExtent l="0" t="0" r="2540" b="6350"/>
            <wp:docPr id="81" name="Picture 8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, 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FCB" w:rsidRPr="00851DC4">
        <w:rPr>
          <w:b/>
          <w:bCs/>
          <w:sz w:val="16"/>
          <w:szCs w:val="16"/>
        </w:rPr>
        <w:t>Right click on the Slicer and choose Mul</w:t>
      </w:r>
      <w:r w:rsidR="00851DC4" w:rsidRPr="00851DC4">
        <w:rPr>
          <w:b/>
          <w:bCs/>
          <w:sz w:val="16"/>
          <w:szCs w:val="16"/>
        </w:rPr>
        <w:t>t</w:t>
      </w:r>
      <w:r w:rsidR="00232FCB" w:rsidRPr="00851DC4">
        <w:rPr>
          <w:b/>
          <w:bCs/>
          <w:sz w:val="16"/>
          <w:szCs w:val="16"/>
        </w:rPr>
        <w:t>i</w:t>
      </w:r>
      <w:r w:rsidR="00851DC4" w:rsidRPr="00851DC4">
        <w:rPr>
          <w:b/>
          <w:bCs/>
          <w:sz w:val="16"/>
          <w:szCs w:val="16"/>
        </w:rPr>
        <w:t>-Select Rank. Then click 1-20.</w:t>
      </w:r>
    </w:p>
    <w:p w14:paraId="272ECA1A" w14:textId="490C216F" w:rsidR="00615B29" w:rsidRDefault="00615B29" w:rsidP="00851DC4">
      <w:pPr>
        <w:rPr>
          <w:b/>
          <w:bCs/>
          <w:sz w:val="16"/>
          <w:szCs w:val="16"/>
        </w:rPr>
      </w:pPr>
    </w:p>
    <w:p w14:paraId="43F167F9" w14:textId="77777777" w:rsidR="00615B29" w:rsidRDefault="00615B29" w:rsidP="00615B29">
      <w:pPr>
        <w:numPr>
          <w:ilvl w:val="0"/>
          <w:numId w:val="20"/>
        </w:numPr>
        <w:spacing w:before="0" w:after="20" w:line="262" w:lineRule="auto"/>
        <w:ind w:left="527" w:right="43" w:hanging="271"/>
      </w:pPr>
      <w:r>
        <w:t xml:space="preserve">Next create a new Bar chart to display the 20 highest ranking countries from your sort and then move the chart to be underneath the table, as shown below. </w:t>
      </w:r>
    </w:p>
    <w:p w14:paraId="716B7EEE" w14:textId="0C7DE330" w:rsidR="00615B29" w:rsidRDefault="00C06098" w:rsidP="00851DC4">
      <w:r>
        <w:t>Step 1</w:t>
      </w:r>
    </w:p>
    <w:p w14:paraId="54ADC460" w14:textId="280978D6" w:rsidR="00611DBD" w:rsidRPr="00985793" w:rsidRDefault="002526D0" w:rsidP="00485446">
      <w:r>
        <w:t xml:space="preserve">Create a new worksheet with </w:t>
      </w:r>
      <w:r w:rsidR="00910D33">
        <w:t>a pivot table created from ‘GPD- per capita (PPP)’</w:t>
      </w:r>
      <w:r w:rsidR="00BC33CC">
        <w:t>.</w:t>
      </w:r>
      <w:r w:rsidR="00910D33">
        <w:t xml:space="preserve"> Filter the top </w:t>
      </w:r>
      <w:r w:rsidR="00985793">
        <w:t>20 highest ranking countries.</w:t>
      </w:r>
    </w:p>
    <w:p w14:paraId="202A0785" w14:textId="158F7428" w:rsidR="00485446" w:rsidRDefault="00485446" w:rsidP="00485446">
      <w:r>
        <w:t xml:space="preserve">Step </w:t>
      </w:r>
      <w:r w:rsidR="00985793">
        <w:t>2</w:t>
      </w:r>
    </w:p>
    <w:p w14:paraId="318B4506" w14:textId="75EC9D84" w:rsidR="00D23AEF" w:rsidRDefault="00D23AEF" w:rsidP="00485446">
      <w:r>
        <w:t>It is now time to format and style the chart.</w:t>
      </w:r>
    </w:p>
    <w:p w14:paraId="1163CB77" w14:textId="539AF026" w:rsidR="00447E03" w:rsidRDefault="00924BA0" w:rsidP="0006562F">
      <w:pPr>
        <w:pStyle w:val="ListParagraph"/>
        <w:numPr>
          <w:ilvl w:val="0"/>
          <w:numId w:val="23"/>
        </w:numPr>
      </w:pPr>
      <w:r>
        <w:t xml:space="preserve">Rename </w:t>
      </w:r>
      <w:r w:rsidR="0006562F">
        <w:t>the chart.</w:t>
      </w:r>
    </w:p>
    <w:p w14:paraId="529D11F6" w14:textId="4A4BF375" w:rsidR="00F02495" w:rsidRDefault="00BB0202" w:rsidP="00F02495">
      <w:pPr>
        <w:pStyle w:val="ListParagraph"/>
        <w:numPr>
          <w:ilvl w:val="0"/>
          <w:numId w:val="23"/>
        </w:numPr>
      </w:pPr>
      <w:r>
        <w:t>Format a single value legend</w:t>
      </w:r>
      <w:r w:rsidR="0006562F">
        <w:t>.</w:t>
      </w:r>
    </w:p>
    <w:p w14:paraId="2508807A" w14:textId="59D6F0A1" w:rsidR="00985793" w:rsidRDefault="00F10E4B" w:rsidP="00924BA0">
      <w:pPr>
        <w:pStyle w:val="ListParagraph"/>
        <w:rPr>
          <w:b/>
          <w:bCs/>
          <w:sz w:val="16"/>
          <w:szCs w:val="16"/>
        </w:rPr>
      </w:pPr>
      <w:r w:rsidRPr="00924BA0">
        <w:rPr>
          <w:b/>
          <w:bCs/>
          <w:noProof/>
        </w:rPr>
        <w:drawing>
          <wp:inline distT="0" distB="0" distL="0" distR="0" wp14:anchorId="25DA3C9D" wp14:editId="7445EF4F">
            <wp:extent cx="5274310" cy="3257550"/>
            <wp:effectExtent l="0" t="0" r="2540" b="0"/>
            <wp:docPr id="95" name="Picture 9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able, Exce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793" w:rsidRPr="00924BA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BBB780" wp14:editId="55EE9956">
                <wp:simplePos x="0" y="0"/>
                <wp:positionH relativeFrom="column">
                  <wp:posOffset>903514</wp:posOffset>
                </wp:positionH>
                <wp:positionV relativeFrom="paragraph">
                  <wp:posOffset>2874191</wp:posOffset>
                </wp:positionV>
                <wp:extent cx="439387" cy="63335"/>
                <wp:effectExtent l="0" t="0" r="18415" b="1333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387" cy="63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01E01" id="Rectangle 97" o:spid="_x0000_s1026" style="position:absolute;margin-left:71.15pt;margin-top:226.3pt;width:34.6pt;height: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" filled="f" strokecolor="red" strokeweight="2pt"/>
            </w:pict>
          </mc:Fallback>
        </mc:AlternateContent>
      </w:r>
      <w:r w:rsidR="00985793" w:rsidRPr="00924BA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7E59C6A" wp14:editId="5516C344">
                <wp:simplePos x="0" y="0"/>
                <wp:positionH relativeFrom="column">
                  <wp:posOffset>1129145</wp:posOffset>
                </wp:positionH>
                <wp:positionV relativeFrom="paragraph">
                  <wp:posOffset>1963750</wp:posOffset>
                </wp:positionV>
                <wp:extent cx="585850" cy="150421"/>
                <wp:effectExtent l="0" t="0" r="24130" b="2159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850" cy="15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880521" id="Rectangle 96" o:spid="_x0000_s1026" style="position:absolute;margin-left:88.9pt;margin-top:154.65pt;width:46.15pt;height:11.8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" filled="f" strokecolor="red" strokeweight="2pt"/>
            </w:pict>
          </mc:Fallback>
        </mc:AlternateContent>
      </w:r>
      <w:r w:rsidR="00985793" w:rsidRPr="00924BA0">
        <w:rPr>
          <w:b/>
          <w:bCs/>
          <w:sz w:val="16"/>
          <w:szCs w:val="16"/>
        </w:rPr>
        <w:t>Enter the name of the chart and delete</w:t>
      </w:r>
      <w:r w:rsidR="00924BA0" w:rsidRPr="00924BA0">
        <w:rPr>
          <w:b/>
          <w:bCs/>
          <w:sz w:val="16"/>
          <w:szCs w:val="16"/>
        </w:rPr>
        <w:t xml:space="preserve"> ’Year of Information’.</w:t>
      </w:r>
    </w:p>
    <w:p w14:paraId="2B495130" w14:textId="36BC773A" w:rsidR="00F4181F" w:rsidRDefault="00F4181F" w:rsidP="00924BA0">
      <w:pPr>
        <w:pStyle w:val="ListParagraph"/>
        <w:rPr>
          <w:b/>
          <w:bCs/>
        </w:rPr>
      </w:pPr>
    </w:p>
    <w:p w14:paraId="081F0E08" w14:textId="685E1D3F" w:rsidR="00485446" w:rsidRDefault="00F4181F" w:rsidP="00336878">
      <w:pPr>
        <w:pStyle w:val="ListParagraph"/>
        <w:rPr>
          <w:b/>
          <w:bCs/>
          <w:noProof/>
          <w:sz w:val="16"/>
          <w:szCs w:val="16"/>
        </w:rPr>
      </w:pPr>
      <w:r w:rsidRPr="00F4181F">
        <w:rPr>
          <w:b/>
          <w:bCs/>
          <w:noProof/>
        </w:rPr>
        <w:lastRenderedPageBreak/>
        <w:drawing>
          <wp:inline distT="0" distB="0" distL="0" distR="0" wp14:anchorId="0BBEBA97" wp14:editId="5C6F303C">
            <wp:extent cx="5274310" cy="3421380"/>
            <wp:effectExtent l="0" t="0" r="2540" b="7620"/>
            <wp:docPr id="98" name="Picture 9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, table, Exce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878">
        <w:rPr>
          <w:b/>
          <w:bCs/>
          <w:noProof/>
          <w:sz w:val="16"/>
          <w:szCs w:val="16"/>
        </w:rPr>
        <w:t xml:space="preserve">Resizing the chart will </w:t>
      </w:r>
      <w:r w:rsidR="00336878" w:rsidRPr="00336878">
        <w:rPr>
          <w:b/>
          <w:bCs/>
          <w:noProof/>
          <w:sz w:val="16"/>
          <w:szCs w:val="16"/>
        </w:rPr>
        <w:t>add all the country names on the vertical x-axis.</w:t>
      </w:r>
    </w:p>
    <w:p w14:paraId="7D94E5DB" w14:textId="5442F8F2" w:rsidR="007A02C9" w:rsidRDefault="007A02C9" w:rsidP="00336878">
      <w:pPr>
        <w:pStyle w:val="ListParagraph"/>
      </w:pPr>
    </w:p>
    <w:p w14:paraId="28553575" w14:textId="6292EE76" w:rsidR="007A02C9" w:rsidRPr="001E636D" w:rsidRDefault="001E636D" w:rsidP="001E636D">
      <w:pPr>
        <w:pStyle w:val="ListParagraph"/>
        <w:numPr>
          <w:ilvl w:val="0"/>
          <w:numId w:val="24"/>
        </w:numPr>
        <w:rPr>
          <w:b/>
          <w:bCs/>
        </w:rPr>
      </w:pPr>
      <w:r>
        <w:t xml:space="preserve"> Colour the background by highlighting the area underneath the table as shown below. Find the add a fill colour icon and select a colour.</w:t>
      </w:r>
    </w:p>
    <w:p w14:paraId="16EED1AE" w14:textId="4CB2229C" w:rsidR="00CB0174" w:rsidRPr="002C7C5F" w:rsidRDefault="00F10E4B" w:rsidP="002C7C5F">
      <w:pPr>
        <w:ind w:left="528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8E69A21" wp14:editId="5E25449F">
                <wp:simplePos x="0" y="0"/>
                <wp:positionH relativeFrom="column">
                  <wp:posOffset>2160215</wp:posOffset>
                </wp:positionH>
                <wp:positionV relativeFrom="paragraph">
                  <wp:posOffset>1372499</wp:posOffset>
                </wp:positionV>
                <wp:extent cx="901275" cy="669394"/>
                <wp:effectExtent l="0" t="0" r="13335" b="1651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275" cy="6693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DA7908" id="Rectangle 22" o:spid="_x0000_s1026" style="position:absolute;margin-left:170.1pt;margin-top:108.05pt;width:70.95pt;height:52.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" filled="f" strokecolor="red" strokeweight="2pt"/>
            </w:pict>
          </mc:Fallback>
        </mc:AlternateContent>
      </w:r>
      <w:r w:rsidR="00CB0174" w:rsidRPr="00CB0174">
        <w:rPr>
          <w:b/>
          <w:bCs/>
          <w:noProof/>
        </w:rPr>
        <w:drawing>
          <wp:inline distT="0" distB="0" distL="0" distR="0" wp14:anchorId="23D914A0" wp14:editId="14E05D91">
            <wp:extent cx="5274310" cy="3340735"/>
            <wp:effectExtent l="0" t="0" r="2540" b="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C5F" w:rsidRPr="002C7C5F">
        <w:rPr>
          <w:b/>
          <w:bCs/>
          <w:sz w:val="16"/>
          <w:szCs w:val="16"/>
        </w:rPr>
        <w:t>The background colour model and Hex characters.</w:t>
      </w:r>
    </w:p>
    <w:p w14:paraId="75DAF54B" w14:textId="608D413A" w:rsidR="001E636D" w:rsidRDefault="001E636D" w:rsidP="001E636D">
      <w:pPr>
        <w:ind w:left="528"/>
        <w:rPr>
          <w:b/>
          <w:bCs/>
        </w:rPr>
      </w:pPr>
    </w:p>
    <w:p w14:paraId="260C28CF" w14:textId="0C36CD96" w:rsidR="002C7C5F" w:rsidRDefault="002C7C5F" w:rsidP="001E636D">
      <w:pPr>
        <w:ind w:left="528"/>
        <w:rPr>
          <w:b/>
          <w:bCs/>
        </w:rPr>
      </w:pPr>
    </w:p>
    <w:p w14:paraId="2D79BB5A" w14:textId="3B5AB0D8" w:rsidR="002C7C5F" w:rsidRDefault="00F506A4" w:rsidP="00F635AA">
      <w:pPr>
        <w:pStyle w:val="ListParagraph"/>
        <w:numPr>
          <w:ilvl w:val="0"/>
          <w:numId w:val="24"/>
        </w:numPr>
      </w:pPr>
      <w:r>
        <w:lastRenderedPageBreak/>
        <w:t>The next task is to create 3 macro buttons, print the sheet, Save the file, and copy the sheet. To copy the sheet in a macro you highlight the area to be copied then right click copy then stop the macro. Next assign the macro to the copy button.</w:t>
      </w:r>
    </w:p>
    <w:p w14:paraId="6901A180" w14:textId="747609A0" w:rsidR="00352C42" w:rsidRDefault="00000000" w:rsidP="00BC7168">
      <w:pPr>
        <w:ind w:left="888"/>
        <w:rPr>
          <w:sz w:val="16"/>
          <w:szCs w:val="16"/>
        </w:rPr>
      </w:pPr>
      <w:hyperlink r:id="rId55" w:anchor=":~:text=If%20you%20have%20tasks%20in,your%20mouse%20clicks%20and%20keystrokes." w:history="1">
        <w:r w:rsidR="00F635AA" w:rsidRPr="00352C42">
          <w:rPr>
            <w:rStyle w:val="Hyperlink"/>
            <w:sz w:val="16"/>
            <w:szCs w:val="16"/>
          </w:rPr>
          <w:t>Microsoft.com | Create a Macro</w:t>
        </w:r>
      </w:hyperlink>
    </w:p>
    <w:p w14:paraId="6F5C3103" w14:textId="0197D6E5" w:rsidR="00BC7168" w:rsidRDefault="00000000" w:rsidP="00BC7168">
      <w:pPr>
        <w:ind w:left="888"/>
        <w:rPr>
          <w:sz w:val="16"/>
          <w:szCs w:val="16"/>
        </w:rPr>
      </w:pPr>
      <w:hyperlink r:id="rId56" w:history="1">
        <w:r w:rsidR="00BC7168" w:rsidRPr="003E7201">
          <w:rPr>
            <w:rStyle w:val="Hyperlink"/>
            <w:sz w:val="16"/>
            <w:szCs w:val="16"/>
          </w:rPr>
          <w:t>Microsoft.com|</w:t>
        </w:r>
        <w:r w:rsidR="003E7201" w:rsidRPr="003E7201">
          <w:rPr>
            <w:rStyle w:val="Hyperlink"/>
            <w:sz w:val="16"/>
            <w:szCs w:val="16"/>
          </w:rPr>
          <w:t xml:space="preserve"> Assign A Macro to A Button</w:t>
        </w:r>
      </w:hyperlink>
    </w:p>
    <w:p w14:paraId="391BCC7C" w14:textId="7A807AD9" w:rsidR="00A57D5F" w:rsidRDefault="00A57D5F" w:rsidP="00BC7168">
      <w:pPr>
        <w:ind w:left="888"/>
        <w:rPr>
          <w:sz w:val="16"/>
          <w:szCs w:val="16"/>
        </w:rPr>
      </w:pPr>
    </w:p>
    <w:p w14:paraId="2DF5DF47" w14:textId="5F3203D8" w:rsidR="00A57D5F" w:rsidRDefault="00A57D5F" w:rsidP="00BC7168">
      <w:pPr>
        <w:ind w:left="888"/>
        <w:rPr>
          <w:sz w:val="16"/>
          <w:szCs w:val="16"/>
        </w:rPr>
      </w:pPr>
      <w:r>
        <w:rPr>
          <w:sz w:val="16"/>
          <w:szCs w:val="16"/>
        </w:rPr>
        <w:t xml:space="preserve">Step 1 </w:t>
      </w:r>
    </w:p>
    <w:p w14:paraId="1CCA4E09" w14:textId="4462AC1C" w:rsidR="00A57D5F" w:rsidRDefault="00A57D5F" w:rsidP="00BC7168">
      <w:pPr>
        <w:ind w:left="888"/>
        <w:rPr>
          <w:sz w:val="16"/>
          <w:szCs w:val="16"/>
        </w:rPr>
      </w:pPr>
      <w:r>
        <w:rPr>
          <w:sz w:val="16"/>
          <w:szCs w:val="16"/>
        </w:rPr>
        <w:t xml:space="preserve">Click on </w:t>
      </w:r>
      <w:r w:rsidR="00B261E1">
        <w:rPr>
          <w:sz w:val="16"/>
          <w:szCs w:val="16"/>
        </w:rPr>
        <w:t>‘Record Macro’ in the Cod-group in ‘Developer’. Record</w:t>
      </w:r>
      <w:r w:rsidR="00B5116E">
        <w:rPr>
          <w:sz w:val="16"/>
          <w:szCs w:val="16"/>
        </w:rPr>
        <w:t xml:space="preserve"> copying, </w:t>
      </w:r>
      <w:r w:rsidR="006A7FB8">
        <w:rPr>
          <w:sz w:val="16"/>
          <w:szCs w:val="16"/>
        </w:rPr>
        <w:t>saving,</w:t>
      </w:r>
      <w:r w:rsidR="00B5116E">
        <w:rPr>
          <w:sz w:val="16"/>
          <w:szCs w:val="16"/>
        </w:rPr>
        <w:t xml:space="preserve"> and </w:t>
      </w:r>
      <w:r w:rsidR="00D977C6">
        <w:rPr>
          <w:sz w:val="16"/>
          <w:szCs w:val="16"/>
        </w:rPr>
        <w:t>printing the worksheet to a file</w:t>
      </w:r>
      <w:r w:rsidR="006A7FB8">
        <w:rPr>
          <w:sz w:val="16"/>
          <w:szCs w:val="16"/>
        </w:rPr>
        <w:t>. When completed stop the recording.</w:t>
      </w:r>
    </w:p>
    <w:p w14:paraId="1871767B" w14:textId="446532A5" w:rsidR="006A7FB8" w:rsidRDefault="006A7FB8" w:rsidP="00BC7168">
      <w:pPr>
        <w:ind w:left="888"/>
        <w:rPr>
          <w:sz w:val="16"/>
          <w:szCs w:val="16"/>
        </w:rPr>
      </w:pPr>
      <w:r>
        <w:rPr>
          <w:sz w:val="16"/>
          <w:szCs w:val="16"/>
        </w:rPr>
        <w:t>Step 2</w:t>
      </w:r>
    </w:p>
    <w:p w14:paraId="7954C99E" w14:textId="71A05B45" w:rsidR="006A7FB8" w:rsidRDefault="006A7FB8" w:rsidP="00BC7168">
      <w:pPr>
        <w:ind w:left="888"/>
        <w:rPr>
          <w:sz w:val="16"/>
          <w:szCs w:val="16"/>
        </w:rPr>
      </w:pPr>
      <w:r>
        <w:rPr>
          <w:sz w:val="16"/>
          <w:szCs w:val="16"/>
        </w:rPr>
        <w:t xml:space="preserve">In ‘File’ choose </w:t>
      </w:r>
      <w:r w:rsidR="009A14BF">
        <w:rPr>
          <w:sz w:val="16"/>
          <w:szCs w:val="16"/>
        </w:rPr>
        <w:t>‘O</w:t>
      </w:r>
      <w:r>
        <w:rPr>
          <w:sz w:val="16"/>
          <w:szCs w:val="16"/>
        </w:rPr>
        <w:t>ptions</w:t>
      </w:r>
      <w:r w:rsidR="009A14BF">
        <w:rPr>
          <w:sz w:val="16"/>
          <w:szCs w:val="16"/>
        </w:rPr>
        <w:t xml:space="preserve">’, and ‘Quick Access Toolbar’. </w:t>
      </w:r>
      <w:r w:rsidR="00F461A6">
        <w:rPr>
          <w:sz w:val="16"/>
          <w:szCs w:val="16"/>
        </w:rPr>
        <w:t xml:space="preserve">Under </w:t>
      </w:r>
      <w:r w:rsidR="008B1CD3">
        <w:rPr>
          <w:sz w:val="16"/>
          <w:szCs w:val="16"/>
        </w:rPr>
        <w:t>‘Choose</w:t>
      </w:r>
      <w:r w:rsidR="00F461A6">
        <w:rPr>
          <w:sz w:val="16"/>
          <w:szCs w:val="16"/>
        </w:rPr>
        <w:t xml:space="preserve"> Commands From</w:t>
      </w:r>
      <w:r w:rsidR="008B1CD3">
        <w:rPr>
          <w:sz w:val="16"/>
          <w:szCs w:val="16"/>
        </w:rPr>
        <w:t xml:space="preserve">’ find ‘Macros’ and select it. Add all the macros recorded and customize </w:t>
      </w:r>
      <w:r w:rsidR="00C973F2">
        <w:rPr>
          <w:sz w:val="16"/>
          <w:szCs w:val="16"/>
        </w:rPr>
        <w:t xml:space="preserve">the icon. </w:t>
      </w:r>
      <w:r w:rsidR="00F461A6">
        <w:rPr>
          <w:sz w:val="16"/>
          <w:szCs w:val="16"/>
        </w:rPr>
        <w:t xml:space="preserve"> </w:t>
      </w:r>
    </w:p>
    <w:p w14:paraId="3C74EB1F" w14:textId="59C7A7E0" w:rsidR="00C973F2" w:rsidRPr="00697579" w:rsidRDefault="000B2FC4" w:rsidP="00697579">
      <w:pPr>
        <w:ind w:left="888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B801025" wp14:editId="08AA8100">
                <wp:simplePos x="0" y="0"/>
                <wp:positionH relativeFrom="column">
                  <wp:posOffset>891639</wp:posOffset>
                </wp:positionH>
                <wp:positionV relativeFrom="paragraph">
                  <wp:posOffset>239230</wp:posOffset>
                </wp:positionV>
                <wp:extent cx="45719" cy="45719"/>
                <wp:effectExtent l="19050" t="38100" r="31115" b="31115"/>
                <wp:wrapNone/>
                <wp:docPr id="106" name="Star: 5 Points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star5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996B2" id="Star: 5 Points 106" o:spid="_x0000_s1026" style="position:absolute;margin-left:70.2pt;margin-top:18.85pt;width:3.6pt;height:3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719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" path="m,17463r17463,l22860,r5396,17463l45719,17463,31591,28256r5396,17463l22860,34926,8732,45719,14128,28256,,17463xe" fillcolor="#00a0b8 [3204]" strokecolor="#ffc000" strokeweight="2pt">
                <v:path arrowok="t" o:connecttype="custom" o:connectlocs="0,17463;17463,17463;22860,0;28256,17463;45719,17463;31591,28256;36987,45719;22860,34926;8732,45719;14128,28256;0,17463" o:connectangles="0,0,0,0,0,0,0,0,0,0,0"/>
              </v:shape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1AC55C" wp14:editId="4592A72D">
                <wp:simplePos x="0" y="0"/>
                <wp:positionH relativeFrom="column">
                  <wp:posOffset>2661062</wp:posOffset>
                </wp:positionH>
                <wp:positionV relativeFrom="paragraph">
                  <wp:posOffset>128394</wp:posOffset>
                </wp:positionV>
                <wp:extent cx="45719" cy="45719"/>
                <wp:effectExtent l="19050" t="38100" r="31115" b="31115"/>
                <wp:wrapNone/>
                <wp:docPr id="105" name="Star: 5 Points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star5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B3E97" id="Star: 5 Points 105" o:spid="_x0000_s1026" style="position:absolute;margin-left:209.55pt;margin-top:10.1pt;width:3.6pt;height:3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719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" path="m,17463r17463,l22860,r5396,17463l45719,17463,31591,28256r5396,17463l22860,34926,8732,45719,14128,28256,,17463xe" fillcolor="#ffc000" strokecolor="#ffc000" strokeweight="2pt">
                <v:path arrowok="t" o:connecttype="custom" o:connectlocs="0,17463;17463,17463;22860,0;28256,17463;45719,17463;31591,28256;36987,45719;22860,34926;8732,45719;14128,28256;0,17463" o:connectangles="0,0,0,0,0,0,0,0,0,0,0"/>
              </v:shape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007712" wp14:editId="3A9AF35A">
                <wp:simplePos x="0" y="0"/>
                <wp:positionH relativeFrom="column">
                  <wp:posOffset>1762496</wp:posOffset>
                </wp:positionH>
                <wp:positionV relativeFrom="paragraph">
                  <wp:posOffset>1090296</wp:posOffset>
                </wp:positionV>
                <wp:extent cx="672490" cy="225046"/>
                <wp:effectExtent l="0" t="0" r="13335" b="2286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90" cy="225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EDA7B6" id="Rectangle 104" o:spid="_x0000_s1026" style="position:absolute;margin-left:138.8pt;margin-top:85.85pt;width:52.95pt;height:17.7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" filled="f" strokecolor="red" strokeweight="2pt"/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B1B3627" wp14:editId="7F8E17E9">
                <wp:simplePos x="0" y="0"/>
                <wp:positionH relativeFrom="column">
                  <wp:posOffset>1786247</wp:posOffset>
                </wp:positionH>
                <wp:positionV relativeFrom="paragraph">
                  <wp:posOffset>607365</wp:posOffset>
                </wp:positionV>
                <wp:extent cx="380010" cy="154379"/>
                <wp:effectExtent l="0" t="0" r="2032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0" cy="15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BB999D" id="Rectangle 103" o:spid="_x0000_s1026" style="position:absolute;margin-left:140.65pt;margin-top:47.8pt;width:29.9pt;height:12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" filled="f" strokecolor="red" strokeweight="2pt"/>
            </w:pict>
          </mc:Fallback>
        </mc:AlternateContent>
      </w:r>
      <w:r w:rsidR="00B5116E" w:rsidRPr="00B5116E">
        <w:rPr>
          <w:noProof/>
          <w:sz w:val="16"/>
          <w:szCs w:val="16"/>
        </w:rPr>
        <w:drawing>
          <wp:inline distT="0" distB="0" distL="0" distR="0" wp14:anchorId="5C4FB9D7" wp14:editId="5AEA8EAC">
            <wp:extent cx="5274310" cy="2631440"/>
            <wp:effectExtent l="0" t="0" r="2540" b="0"/>
            <wp:docPr id="102" name="Picture 10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, Wor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313" w:rsidRPr="00C75E35">
        <w:rPr>
          <w:b/>
          <w:bCs/>
          <w:sz w:val="16"/>
          <w:szCs w:val="16"/>
        </w:rPr>
        <w:t xml:space="preserve">Fill out the fields for Macro name and Description. </w:t>
      </w:r>
      <w:r w:rsidR="00697579" w:rsidRPr="00C75E35">
        <w:rPr>
          <w:b/>
          <w:bCs/>
          <w:sz w:val="16"/>
          <w:szCs w:val="16"/>
        </w:rPr>
        <w:t xml:space="preserve">Store the macro in the same worksheet or </w:t>
      </w:r>
      <w:r w:rsidR="00C75E35" w:rsidRPr="00C75E35">
        <w:rPr>
          <w:b/>
          <w:bCs/>
          <w:sz w:val="16"/>
          <w:szCs w:val="16"/>
        </w:rPr>
        <w:t xml:space="preserve">a </w:t>
      </w:r>
      <w:proofErr w:type="gramStart"/>
      <w:r w:rsidR="00697579" w:rsidRPr="00C75E35">
        <w:rPr>
          <w:b/>
          <w:bCs/>
          <w:sz w:val="16"/>
          <w:szCs w:val="16"/>
        </w:rPr>
        <w:t>new</w:t>
      </w:r>
      <w:proofErr w:type="gramEnd"/>
      <w:r w:rsidR="00697579" w:rsidRPr="00C75E35">
        <w:rPr>
          <w:b/>
          <w:bCs/>
          <w:sz w:val="16"/>
          <w:szCs w:val="16"/>
        </w:rPr>
        <w:t>.</w:t>
      </w:r>
    </w:p>
    <w:p w14:paraId="06A1EB99" w14:textId="37885B2A" w:rsidR="003E7201" w:rsidRDefault="00965AC9" w:rsidP="00BC7168">
      <w:pPr>
        <w:ind w:left="888"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51E3C58" wp14:editId="194E4FE2">
                <wp:simplePos x="0" y="0"/>
                <wp:positionH relativeFrom="column">
                  <wp:posOffset>3524003</wp:posOffset>
                </wp:positionH>
                <wp:positionV relativeFrom="paragraph">
                  <wp:posOffset>2073432</wp:posOffset>
                </wp:positionV>
                <wp:extent cx="336467" cy="186046"/>
                <wp:effectExtent l="0" t="0" r="26035" b="2413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67" cy="186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11D04A" id="Rectangle 107" o:spid="_x0000_s1026" style="position:absolute;margin-left:277.5pt;margin-top:163.25pt;width:26.5pt;height:14.6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" filled="f" strokecolor="red" strokeweight="2pt"/>
            </w:pict>
          </mc:Fallback>
        </mc:AlternateContent>
      </w:r>
      <w:r w:rsidR="00A57D5F" w:rsidRPr="00A57D5F">
        <w:rPr>
          <w:noProof/>
          <w:sz w:val="16"/>
          <w:szCs w:val="16"/>
        </w:rPr>
        <w:drawing>
          <wp:inline distT="0" distB="0" distL="0" distR="0" wp14:anchorId="4567B2F7" wp14:editId="3637467C">
            <wp:extent cx="5274310" cy="2747010"/>
            <wp:effectExtent l="0" t="0" r="2540" b="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9AF3" w14:textId="28BA285F" w:rsidR="003E7201" w:rsidRDefault="00965AC9" w:rsidP="00BC7168">
      <w:pPr>
        <w:ind w:left="888"/>
        <w:rPr>
          <w:sz w:val="16"/>
          <w:szCs w:val="16"/>
        </w:rPr>
      </w:pPr>
      <w:r>
        <w:rPr>
          <w:sz w:val="16"/>
          <w:szCs w:val="16"/>
        </w:rPr>
        <w:t xml:space="preserve">Add the Macros to the </w:t>
      </w:r>
      <w:proofErr w:type="gramStart"/>
      <w:r>
        <w:rPr>
          <w:sz w:val="16"/>
          <w:szCs w:val="16"/>
        </w:rPr>
        <w:t>right side</w:t>
      </w:r>
      <w:proofErr w:type="gramEnd"/>
      <w:r>
        <w:rPr>
          <w:sz w:val="16"/>
          <w:szCs w:val="16"/>
        </w:rPr>
        <w:t xml:space="preserve"> panel and choose an icon in Modify.</w:t>
      </w:r>
    </w:p>
    <w:p w14:paraId="16943083" w14:textId="6FDB769E" w:rsidR="00D71D6F" w:rsidRPr="00D71D6F" w:rsidRDefault="002A032A" w:rsidP="00D71D6F">
      <w:pPr>
        <w:pStyle w:val="ListParagraph"/>
        <w:numPr>
          <w:ilvl w:val="0"/>
          <w:numId w:val="24"/>
        </w:numPr>
        <w:rPr>
          <w:sz w:val="16"/>
          <w:szCs w:val="16"/>
        </w:rPr>
      </w:pPr>
      <w:r w:rsidRPr="002A032A">
        <w:rPr>
          <w:sz w:val="16"/>
          <w:szCs w:val="16"/>
        </w:rPr>
        <w:t xml:space="preserve"> </w:t>
      </w:r>
      <w:r>
        <w:t>Using the copy macro, copy the sheet and then paste it into a new word document keeping the formatting. Give the page a title ‘GDP (Gross domestic product)’</w:t>
      </w:r>
      <w:r w:rsidR="00D71D6F">
        <w:t>.</w:t>
      </w:r>
    </w:p>
    <w:p w14:paraId="51627067" w14:textId="25AD47FF" w:rsidR="00D71D6F" w:rsidRPr="008606BD" w:rsidRDefault="00D71D6F" w:rsidP="00D3471D">
      <w:pPr>
        <w:pStyle w:val="ListParagraph"/>
        <w:numPr>
          <w:ilvl w:val="0"/>
          <w:numId w:val="24"/>
        </w:numPr>
        <w:rPr>
          <w:sz w:val="16"/>
          <w:szCs w:val="16"/>
        </w:rPr>
      </w:pPr>
      <w:r>
        <w:t xml:space="preserve">Save your document as ‘Word Gross domestic product report </w:t>
      </w:r>
      <w:r w:rsidR="008606BD">
        <w:t>1.’</w:t>
      </w:r>
    </w:p>
    <w:p w14:paraId="03AFC620" w14:textId="3D34009E" w:rsidR="008606BD" w:rsidRPr="00D15BDA" w:rsidRDefault="00000000" w:rsidP="008606BD">
      <w:pPr>
        <w:pStyle w:val="ListParagraph"/>
        <w:ind w:left="888"/>
        <w:rPr>
          <w:sz w:val="16"/>
          <w:szCs w:val="16"/>
        </w:rPr>
      </w:pPr>
      <w:hyperlink r:id="rId59" w:history="1">
        <w:r w:rsidR="008606BD" w:rsidRPr="00D15BDA">
          <w:rPr>
            <w:rStyle w:val="Hyperlink"/>
            <w:sz w:val="16"/>
            <w:szCs w:val="16"/>
          </w:rPr>
          <w:t>World Gross Domestic Product</w:t>
        </w:r>
        <w:r w:rsidR="00F6009B" w:rsidRPr="00D15BDA">
          <w:rPr>
            <w:rStyle w:val="Hyperlink"/>
            <w:sz w:val="16"/>
            <w:szCs w:val="16"/>
          </w:rPr>
          <w:t xml:space="preserve"> Report1</w:t>
        </w:r>
      </w:hyperlink>
    </w:p>
    <w:p w14:paraId="61B0FBD3" w14:textId="26939170" w:rsidR="00CA0BC1" w:rsidRPr="00511994" w:rsidRDefault="00E62EEF" w:rsidP="00511994">
      <w:pPr>
        <w:pStyle w:val="ListParagraph"/>
        <w:numPr>
          <w:ilvl w:val="0"/>
          <w:numId w:val="24"/>
        </w:numPr>
        <w:rPr>
          <w:sz w:val="16"/>
          <w:szCs w:val="16"/>
        </w:rPr>
      </w:pPr>
      <w:r>
        <w:t>Before we finish with our excel table ‘Gross domestic product’ sheet, we will add a header and footer to our table.</w:t>
      </w:r>
      <w:r w:rsidR="009953C2">
        <w:t xml:space="preserve"> </w:t>
      </w:r>
    </w:p>
    <w:p w14:paraId="550095EB" w14:textId="4112842B" w:rsidR="009953C2" w:rsidRPr="009953C2" w:rsidRDefault="00983484" w:rsidP="00D3471D">
      <w:pPr>
        <w:pStyle w:val="ListParagraph"/>
        <w:numPr>
          <w:ilvl w:val="0"/>
          <w:numId w:val="24"/>
        </w:numPr>
        <w:rPr>
          <w:sz w:val="16"/>
          <w:szCs w:val="16"/>
        </w:rPr>
      </w:pPr>
      <w:r>
        <w:t>E</w:t>
      </w:r>
      <w:r w:rsidR="009953C2">
        <w:t>nter your name and GLA DATA 1 in the three boxes.</w:t>
      </w:r>
    </w:p>
    <w:p w14:paraId="2FDCBB6D" w14:textId="7EE4758C" w:rsidR="009953C2" w:rsidRPr="00983484" w:rsidRDefault="00731BA3" w:rsidP="00D3471D">
      <w:pPr>
        <w:pStyle w:val="ListParagraph"/>
        <w:numPr>
          <w:ilvl w:val="0"/>
          <w:numId w:val="24"/>
        </w:numPr>
        <w:rPr>
          <w:sz w:val="16"/>
          <w:szCs w:val="16"/>
        </w:rPr>
      </w:pPr>
      <w:r>
        <w:t xml:space="preserve">In the footer add </w:t>
      </w:r>
      <w:r w:rsidR="00983484">
        <w:t>today’s</w:t>
      </w:r>
      <w:r>
        <w:t xml:space="preserve"> date then Assignment 1 and lastly Data Visualization.</w:t>
      </w:r>
    </w:p>
    <w:p w14:paraId="1D7E6AFB" w14:textId="6E67F6D5" w:rsidR="00983484" w:rsidRPr="00983484" w:rsidRDefault="00983484" w:rsidP="00D3471D">
      <w:pPr>
        <w:pStyle w:val="ListParagraph"/>
        <w:numPr>
          <w:ilvl w:val="0"/>
          <w:numId w:val="24"/>
        </w:numPr>
        <w:rPr>
          <w:sz w:val="16"/>
          <w:szCs w:val="16"/>
        </w:rPr>
      </w:pPr>
      <w:r>
        <w:t>Return your view to normal.</w:t>
      </w:r>
    </w:p>
    <w:p w14:paraId="2575459D" w14:textId="4F5149E0" w:rsidR="00983484" w:rsidRPr="00307A3A" w:rsidRDefault="00342F9F" w:rsidP="00D3471D">
      <w:pPr>
        <w:pStyle w:val="ListParagraph"/>
        <w:numPr>
          <w:ilvl w:val="0"/>
          <w:numId w:val="24"/>
        </w:numPr>
        <w:rPr>
          <w:sz w:val="16"/>
          <w:szCs w:val="16"/>
        </w:rPr>
      </w:pPr>
      <w:r>
        <w:t>Save your table as ‘Excel Gross domestic product report 1’.</w:t>
      </w:r>
    </w:p>
    <w:p w14:paraId="7C8BEE1D" w14:textId="7572CCA6" w:rsidR="00307A3A" w:rsidRPr="00933087" w:rsidRDefault="00307A3A" w:rsidP="00D3471D">
      <w:pPr>
        <w:pStyle w:val="ListParagraph"/>
        <w:numPr>
          <w:ilvl w:val="0"/>
          <w:numId w:val="24"/>
        </w:numPr>
        <w:rPr>
          <w:sz w:val="16"/>
          <w:szCs w:val="16"/>
        </w:rPr>
      </w:pPr>
      <w:r>
        <w:t>Close your word document only.</w:t>
      </w:r>
    </w:p>
    <w:p w14:paraId="5021F7C9" w14:textId="0C7AE67D" w:rsidR="00933087" w:rsidRDefault="00000000" w:rsidP="00933087">
      <w:pPr>
        <w:pStyle w:val="ListParagraph"/>
        <w:ind w:left="888"/>
        <w:rPr>
          <w:rStyle w:val="Hyperlink"/>
          <w:sz w:val="16"/>
          <w:szCs w:val="16"/>
        </w:rPr>
      </w:pPr>
      <w:hyperlink r:id="rId60" w:history="1">
        <w:r w:rsidR="000912C7" w:rsidRPr="00F520AD">
          <w:rPr>
            <w:rStyle w:val="Hyperlink"/>
            <w:sz w:val="16"/>
            <w:szCs w:val="16"/>
          </w:rPr>
          <w:t>Excel Gross Domestic Product Report1</w:t>
        </w:r>
      </w:hyperlink>
    </w:p>
    <w:p w14:paraId="61E9037A" w14:textId="7AA015E0" w:rsidR="00F10E4B" w:rsidRDefault="00F10E4B" w:rsidP="00933087">
      <w:pPr>
        <w:pStyle w:val="ListParagraph"/>
        <w:ind w:left="888"/>
        <w:rPr>
          <w:rStyle w:val="Hyperlink"/>
          <w:sz w:val="16"/>
          <w:szCs w:val="16"/>
        </w:rPr>
      </w:pPr>
    </w:p>
    <w:p w14:paraId="6A74217E" w14:textId="0435C701" w:rsidR="00F10E4B" w:rsidRDefault="00F10E4B" w:rsidP="00933087">
      <w:pPr>
        <w:pStyle w:val="ListParagraph"/>
        <w:ind w:left="888"/>
        <w:rPr>
          <w:rStyle w:val="Hyperlink"/>
          <w:sz w:val="16"/>
          <w:szCs w:val="16"/>
        </w:rPr>
      </w:pPr>
    </w:p>
    <w:p w14:paraId="1E2017E1" w14:textId="5040D426" w:rsidR="00F10E4B" w:rsidRDefault="00F10E4B" w:rsidP="00933087">
      <w:pPr>
        <w:pStyle w:val="ListParagraph"/>
        <w:ind w:left="888"/>
        <w:rPr>
          <w:rStyle w:val="Hyperlink"/>
          <w:sz w:val="16"/>
          <w:szCs w:val="16"/>
        </w:rPr>
      </w:pPr>
    </w:p>
    <w:p w14:paraId="6217A599" w14:textId="4038B8B9" w:rsidR="00F10E4B" w:rsidRDefault="00F10E4B" w:rsidP="00933087">
      <w:pPr>
        <w:pStyle w:val="ListParagraph"/>
        <w:ind w:left="888"/>
        <w:rPr>
          <w:rStyle w:val="Hyperlink"/>
          <w:sz w:val="16"/>
          <w:szCs w:val="16"/>
        </w:rPr>
      </w:pPr>
    </w:p>
    <w:p w14:paraId="5B135863" w14:textId="1032BD3D" w:rsidR="00F10E4B" w:rsidRDefault="00F10E4B" w:rsidP="00933087">
      <w:pPr>
        <w:pStyle w:val="ListParagraph"/>
        <w:ind w:left="888"/>
        <w:rPr>
          <w:rStyle w:val="Hyperlink"/>
          <w:sz w:val="16"/>
          <w:szCs w:val="16"/>
        </w:rPr>
      </w:pPr>
    </w:p>
    <w:p w14:paraId="05927686" w14:textId="46601816" w:rsidR="00F10E4B" w:rsidRDefault="00F10E4B" w:rsidP="00F10E4B">
      <w:pPr>
        <w:jc w:val="both"/>
        <w:rPr>
          <w:sz w:val="16"/>
          <w:szCs w:val="16"/>
        </w:rPr>
      </w:pPr>
    </w:p>
    <w:p w14:paraId="6F88D6DC" w14:textId="6FA7B213" w:rsidR="00F10E4B" w:rsidRDefault="00F10E4B" w:rsidP="00F10E4B">
      <w:pPr>
        <w:jc w:val="both"/>
        <w:rPr>
          <w:sz w:val="16"/>
          <w:szCs w:val="16"/>
        </w:rPr>
      </w:pPr>
    </w:p>
    <w:p w14:paraId="0F67825C" w14:textId="1100B5DA" w:rsidR="00F10E4B" w:rsidRDefault="00F10E4B" w:rsidP="00F10E4B">
      <w:pPr>
        <w:jc w:val="both"/>
        <w:rPr>
          <w:sz w:val="16"/>
          <w:szCs w:val="16"/>
        </w:rPr>
      </w:pPr>
    </w:p>
    <w:p w14:paraId="634D2909" w14:textId="222C2AFE" w:rsidR="00F10E4B" w:rsidRDefault="00F10E4B" w:rsidP="00F10E4B">
      <w:pPr>
        <w:jc w:val="both"/>
        <w:rPr>
          <w:sz w:val="16"/>
          <w:szCs w:val="16"/>
        </w:rPr>
      </w:pPr>
    </w:p>
    <w:p w14:paraId="137A1B42" w14:textId="4E74634E" w:rsidR="00F10E4B" w:rsidRDefault="00F10E4B" w:rsidP="00F10E4B">
      <w:pPr>
        <w:jc w:val="both"/>
        <w:rPr>
          <w:sz w:val="16"/>
          <w:szCs w:val="16"/>
        </w:rPr>
      </w:pPr>
    </w:p>
    <w:p w14:paraId="6212873E" w14:textId="7BDB428A" w:rsidR="00F10E4B" w:rsidRDefault="00F10E4B" w:rsidP="00F10E4B">
      <w:pPr>
        <w:jc w:val="both"/>
        <w:rPr>
          <w:sz w:val="16"/>
          <w:szCs w:val="16"/>
        </w:rPr>
      </w:pPr>
    </w:p>
    <w:p w14:paraId="608978DA" w14:textId="6DD93F4D" w:rsidR="00F10E4B" w:rsidRDefault="00F10E4B" w:rsidP="00F10E4B">
      <w:pPr>
        <w:jc w:val="both"/>
        <w:rPr>
          <w:sz w:val="16"/>
          <w:szCs w:val="16"/>
        </w:rPr>
      </w:pPr>
    </w:p>
    <w:p w14:paraId="425E6382" w14:textId="3A1C59DA" w:rsidR="00F10E4B" w:rsidRDefault="00F10E4B" w:rsidP="00F10E4B">
      <w:pPr>
        <w:jc w:val="both"/>
        <w:rPr>
          <w:sz w:val="16"/>
          <w:szCs w:val="16"/>
        </w:rPr>
      </w:pPr>
    </w:p>
    <w:p w14:paraId="6CAFE20D" w14:textId="26354A02" w:rsidR="00F10E4B" w:rsidRDefault="00E26E50" w:rsidP="00F10E4B">
      <w:pPr>
        <w:jc w:val="both"/>
        <w:rPr>
          <w:sz w:val="28"/>
          <w:szCs w:val="28"/>
        </w:rPr>
      </w:pPr>
      <w:r w:rsidRPr="004A3495">
        <w:rPr>
          <w:sz w:val="28"/>
          <w:szCs w:val="28"/>
        </w:rPr>
        <w:lastRenderedPageBreak/>
        <w:t>Task 3</w:t>
      </w:r>
      <w:r w:rsidR="004A3495">
        <w:rPr>
          <w:sz w:val="28"/>
          <w:szCs w:val="28"/>
        </w:rPr>
        <w:t xml:space="preserve"> </w:t>
      </w:r>
      <w:r w:rsidR="00403F94">
        <w:rPr>
          <w:sz w:val="28"/>
          <w:szCs w:val="28"/>
        </w:rPr>
        <w:t>– Tableau</w:t>
      </w:r>
    </w:p>
    <w:p w14:paraId="66423F8A" w14:textId="344B3FE1" w:rsidR="00403F94" w:rsidRDefault="00287EE9" w:rsidP="00287EE9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Import Data</w:t>
      </w:r>
    </w:p>
    <w:p w14:paraId="45DE7AA5" w14:textId="5ED03CF2" w:rsidR="00287EE9" w:rsidRDefault="00287EE9" w:rsidP="00287EE9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Set</w:t>
      </w:r>
      <w:r w:rsidR="008E2ECE">
        <w:rPr>
          <w:sz w:val="28"/>
          <w:szCs w:val="28"/>
        </w:rPr>
        <w:t xml:space="preserve"> </w:t>
      </w:r>
      <w:r>
        <w:rPr>
          <w:sz w:val="28"/>
          <w:szCs w:val="28"/>
        </w:rPr>
        <w:t>Relationship</w:t>
      </w:r>
      <w:r w:rsidR="008E2ECE">
        <w:rPr>
          <w:sz w:val="28"/>
          <w:szCs w:val="28"/>
        </w:rPr>
        <w:t>s</w:t>
      </w:r>
    </w:p>
    <w:p w14:paraId="75BEE913" w14:textId="6F2EE284" w:rsidR="008E2ECE" w:rsidRDefault="008E2ECE" w:rsidP="00287EE9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Check Data </w:t>
      </w:r>
      <w:r w:rsidR="005A0EFD">
        <w:rPr>
          <w:sz w:val="28"/>
          <w:szCs w:val="28"/>
        </w:rPr>
        <w:t>types.</w:t>
      </w:r>
    </w:p>
    <w:p w14:paraId="20B62824" w14:textId="33D9B58A" w:rsidR="008E2ECE" w:rsidRDefault="008E2ECE" w:rsidP="00287EE9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>Build Charts</w:t>
      </w:r>
    </w:p>
    <w:p w14:paraId="42164FB7" w14:textId="574DBB33" w:rsidR="00760CA4" w:rsidRDefault="00760CA4" w:rsidP="00287EE9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For counts of Null Values, </w:t>
      </w:r>
      <w:r w:rsidR="009A5C74">
        <w:rPr>
          <w:sz w:val="28"/>
          <w:szCs w:val="28"/>
        </w:rPr>
        <w:t>select the Filter Option</w:t>
      </w:r>
    </w:p>
    <w:p w14:paraId="75289598" w14:textId="70346A8E" w:rsidR="000138F6" w:rsidRDefault="00336468" w:rsidP="000138F6">
      <w:pPr>
        <w:pStyle w:val="ListParagraph"/>
        <w:numPr>
          <w:ilvl w:val="0"/>
          <w:numId w:val="2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Build your </w:t>
      </w:r>
      <w:r w:rsidR="005A0EFD">
        <w:rPr>
          <w:sz w:val="28"/>
          <w:szCs w:val="28"/>
        </w:rPr>
        <w:t>Dashboard.</w:t>
      </w:r>
    </w:p>
    <w:p w14:paraId="0F0F340B" w14:textId="5922B647" w:rsidR="000138F6" w:rsidRDefault="000138F6" w:rsidP="00C504D2">
      <w:pPr>
        <w:ind w:left="360"/>
        <w:jc w:val="both"/>
        <w:rPr>
          <w:sz w:val="28"/>
          <w:szCs w:val="28"/>
        </w:rPr>
      </w:pPr>
    </w:p>
    <w:p w14:paraId="5E4BE188" w14:textId="77777777" w:rsidR="0078618C" w:rsidRDefault="0078618C" w:rsidP="00C504D2">
      <w:pPr>
        <w:ind w:left="360"/>
        <w:jc w:val="both"/>
        <w:rPr>
          <w:sz w:val="28"/>
          <w:szCs w:val="28"/>
        </w:rPr>
      </w:pPr>
    </w:p>
    <w:p w14:paraId="73C8E5DD" w14:textId="3600F88C" w:rsidR="00C504D2" w:rsidRDefault="00694587" w:rsidP="00C504D2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1)</w:t>
      </w:r>
      <w:r w:rsidR="00C504D2">
        <w:rPr>
          <w:sz w:val="28"/>
          <w:szCs w:val="28"/>
        </w:rPr>
        <w:t>Import Data</w:t>
      </w:r>
    </w:p>
    <w:p w14:paraId="617FFCE3" w14:textId="06156F8D" w:rsidR="00C504D2" w:rsidRDefault="00C504D2" w:rsidP="00C504D2">
      <w:pPr>
        <w:rPr>
          <w:sz w:val="28"/>
          <w:szCs w:val="28"/>
        </w:rPr>
      </w:pPr>
    </w:p>
    <w:p w14:paraId="7F653AF4" w14:textId="542CAE7E" w:rsidR="00C504D2" w:rsidRDefault="00C504D2" w:rsidP="00C504D2">
      <w:pPr>
        <w:rPr>
          <w:sz w:val="28"/>
          <w:szCs w:val="28"/>
        </w:rPr>
      </w:pPr>
      <w:r>
        <w:rPr>
          <w:sz w:val="28"/>
          <w:szCs w:val="28"/>
        </w:rPr>
        <w:t xml:space="preserve">Step 1 </w:t>
      </w:r>
    </w:p>
    <w:p w14:paraId="2ADF8033" w14:textId="77777777" w:rsidR="009F6C51" w:rsidRPr="009F6C51" w:rsidRDefault="00DC198B" w:rsidP="00C504D2">
      <w:r w:rsidRPr="009F6C51">
        <w:t>Open Tableau Desktop.</w:t>
      </w:r>
      <w:r w:rsidR="00F07BD0" w:rsidRPr="009F6C51">
        <w:t xml:space="preserve"> </w:t>
      </w:r>
    </w:p>
    <w:p w14:paraId="16D98593" w14:textId="6191A122" w:rsidR="00DC198B" w:rsidRPr="009F6C51" w:rsidRDefault="00F07BD0" w:rsidP="00C504D2">
      <w:r w:rsidRPr="009F6C51">
        <w:t xml:space="preserve">From the ‘Connect’ panel on the left side, choose </w:t>
      </w:r>
      <w:r w:rsidR="00233C23" w:rsidRPr="009F6C51">
        <w:t xml:space="preserve">‘Microsoft Excel’ and double click on </w:t>
      </w:r>
      <w:proofErr w:type="gramStart"/>
      <w:r w:rsidR="00233C23" w:rsidRPr="009F6C51">
        <w:t>‘ The</w:t>
      </w:r>
      <w:proofErr w:type="gramEnd"/>
      <w:r w:rsidR="00233C23" w:rsidRPr="009F6C51">
        <w:t xml:space="preserve"> Wealth of Nations’ </w:t>
      </w:r>
      <w:r w:rsidR="00694587" w:rsidRPr="009F6C51">
        <w:t>to open the file from the hard drive.</w:t>
      </w:r>
    </w:p>
    <w:p w14:paraId="126C0F38" w14:textId="04F5488A" w:rsidR="00C433D3" w:rsidRDefault="005330A9" w:rsidP="00C504D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1D528BA" wp14:editId="5A9700F6">
                <wp:simplePos x="0" y="0"/>
                <wp:positionH relativeFrom="column">
                  <wp:posOffset>535305</wp:posOffset>
                </wp:positionH>
                <wp:positionV relativeFrom="paragraph">
                  <wp:posOffset>777875</wp:posOffset>
                </wp:positionV>
                <wp:extent cx="659642" cy="118470"/>
                <wp:effectExtent l="0" t="0" r="26670" b="1524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59642" cy="118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253A8" id="Rectangle 73" o:spid="_x0000_s1026" style="position:absolute;margin-left:42.15pt;margin-top:61.25pt;width:51.95pt;height:9.3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" filled="f" strokecolor="red" strokeweight="2pt"/>
            </w:pict>
          </mc:Fallback>
        </mc:AlternateContent>
      </w:r>
      <w:r w:rsidRPr="00C433D3">
        <w:rPr>
          <w:noProof/>
          <w:sz w:val="28"/>
          <w:szCs w:val="28"/>
        </w:rPr>
        <w:drawing>
          <wp:inline distT="0" distB="0" distL="0" distR="0" wp14:anchorId="752A6F54" wp14:editId="69598E85">
            <wp:extent cx="5274310" cy="2656205"/>
            <wp:effectExtent l="0" t="0" r="254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CC81" w14:textId="77777777" w:rsidR="00AB521C" w:rsidRPr="00371927" w:rsidRDefault="00AB521C" w:rsidP="00AB521C">
      <w:r>
        <w:t>We don’t have to turn on the Data interpreter because ‘Wealth of Nations’ is clean and structured data.</w:t>
      </w:r>
    </w:p>
    <w:p w14:paraId="0695542F" w14:textId="24E51F7A" w:rsidR="005330A9" w:rsidRDefault="005330A9" w:rsidP="00C504D2">
      <w:pPr>
        <w:rPr>
          <w:sz w:val="28"/>
          <w:szCs w:val="28"/>
        </w:rPr>
      </w:pPr>
    </w:p>
    <w:p w14:paraId="75CD8C81" w14:textId="4D9D4FEC" w:rsidR="005330A9" w:rsidRDefault="005330A9" w:rsidP="00C504D2">
      <w:pPr>
        <w:rPr>
          <w:sz w:val="28"/>
          <w:szCs w:val="28"/>
        </w:rPr>
      </w:pPr>
    </w:p>
    <w:p w14:paraId="009ADDF1" w14:textId="0E8778C0" w:rsidR="00C433D3" w:rsidRDefault="00C433D3" w:rsidP="00C504D2">
      <w:pPr>
        <w:rPr>
          <w:sz w:val="28"/>
          <w:szCs w:val="28"/>
        </w:rPr>
      </w:pPr>
    </w:p>
    <w:p w14:paraId="5A247111" w14:textId="1B8048E8" w:rsidR="00371927" w:rsidRDefault="00711BF2" w:rsidP="009F6C51">
      <w:pPr>
        <w:rPr>
          <w:b/>
          <w:bCs/>
          <w:sz w:val="16"/>
          <w:szCs w:val="16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891C336" wp14:editId="0FB2352C">
                <wp:simplePos x="0" y="0"/>
                <wp:positionH relativeFrom="column">
                  <wp:posOffset>48904</wp:posOffset>
                </wp:positionH>
                <wp:positionV relativeFrom="paragraph">
                  <wp:posOffset>981729</wp:posOffset>
                </wp:positionV>
                <wp:extent cx="636896" cy="332095"/>
                <wp:effectExtent l="0" t="0" r="11430" b="1143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896" cy="3320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ADC5BA" id="Rectangle 68" o:spid="_x0000_s1026" style="position:absolute;margin-left:3.85pt;margin-top:77.3pt;width:50.15pt;height:26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" filled="f" strokecolor="red" strokeweight="2pt"/>
            </w:pict>
          </mc:Fallback>
        </mc:AlternateContent>
      </w:r>
      <w:r w:rsidR="00E40F37" w:rsidRPr="009F6C51">
        <w:rPr>
          <w:b/>
          <w:bCs/>
          <w:sz w:val="16"/>
          <w:szCs w:val="16"/>
        </w:rPr>
        <w:t xml:space="preserve">The tables </w:t>
      </w:r>
      <w:r w:rsidR="009F6C51" w:rsidRPr="009F6C51">
        <w:rPr>
          <w:b/>
          <w:bCs/>
          <w:sz w:val="16"/>
          <w:szCs w:val="16"/>
        </w:rPr>
        <w:t>under ‘Sheets’ on the le</w:t>
      </w:r>
      <w:r w:rsidR="005330A9" w:rsidRPr="00711BF2">
        <w:rPr>
          <w:noProof/>
          <w:sz w:val="28"/>
          <w:szCs w:val="28"/>
        </w:rPr>
        <w:drawing>
          <wp:inline distT="0" distB="0" distL="0" distR="0" wp14:anchorId="3CED2DAF" wp14:editId="7E9966B8">
            <wp:extent cx="5274310" cy="2628900"/>
            <wp:effectExtent l="0" t="0" r="2540" b="0"/>
            <wp:docPr id="67" name="Picture 6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21C">
        <w:rPr>
          <w:b/>
          <w:bCs/>
          <w:sz w:val="16"/>
          <w:szCs w:val="16"/>
        </w:rPr>
        <w:t xml:space="preserve">The </w:t>
      </w:r>
      <w:proofErr w:type="gramStart"/>
      <w:r w:rsidR="00AB521C">
        <w:rPr>
          <w:b/>
          <w:bCs/>
          <w:sz w:val="16"/>
          <w:szCs w:val="16"/>
        </w:rPr>
        <w:t>tables  under</w:t>
      </w:r>
      <w:proofErr w:type="gramEnd"/>
      <w:r w:rsidR="00AB521C">
        <w:rPr>
          <w:b/>
          <w:bCs/>
          <w:sz w:val="16"/>
          <w:szCs w:val="16"/>
        </w:rPr>
        <w:t xml:space="preserve"> ‘Sheets’ on the left</w:t>
      </w:r>
      <w:r w:rsidR="009F6C51" w:rsidRPr="009F6C51">
        <w:rPr>
          <w:b/>
          <w:bCs/>
          <w:sz w:val="16"/>
          <w:szCs w:val="16"/>
        </w:rPr>
        <w:t xml:space="preserve"> side </w:t>
      </w:r>
      <w:r w:rsidR="00E40F37" w:rsidRPr="009F6C51">
        <w:rPr>
          <w:b/>
          <w:bCs/>
          <w:sz w:val="16"/>
          <w:szCs w:val="16"/>
        </w:rPr>
        <w:t xml:space="preserve">are marked in red. </w:t>
      </w:r>
    </w:p>
    <w:p w14:paraId="23799A4A" w14:textId="0B20D098" w:rsidR="00AB521C" w:rsidRDefault="00AB521C" w:rsidP="009F6C51">
      <w:pPr>
        <w:rPr>
          <w:b/>
          <w:bCs/>
          <w:sz w:val="16"/>
          <w:szCs w:val="16"/>
        </w:rPr>
      </w:pPr>
    </w:p>
    <w:p w14:paraId="552723BA" w14:textId="58962F8C" w:rsidR="00473348" w:rsidRDefault="0078618C" w:rsidP="009F6C51">
      <w:r>
        <w:t xml:space="preserve">      </w:t>
      </w:r>
      <w:r w:rsidR="00473348">
        <w:t xml:space="preserve"> 2) Set Relationships</w:t>
      </w:r>
    </w:p>
    <w:p w14:paraId="14AAE920" w14:textId="2A259229" w:rsidR="0078618C" w:rsidRDefault="0078618C" w:rsidP="009F6C51">
      <w:r>
        <w:t xml:space="preserve">Step 1 </w:t>
      </w:r>
    </w:p>
    <w:p w14:paraId="7E64EC1C" w14:textId="78D834B7" w:rsidR="0078618C" w:rsidRDefault="0078618C" w:rsidP="009F6C51">
      <w:r>
        <w:t xml:space="preserve">Drag and drop two of the three </w:t>
      </w:r>
      <w:r w:rsidR="00F3369F">
        <w:t>tables</w:t>
      </w:r>
      <w:r>
        <w:t xml:space="preserve"> into the canvas as shown below.</w:t>
      </w:r>
      <w:r w:rsidR="00F3369F">
        <w:t xml:space="preserve"> </w:t>
      </w:r>
    </w:p>
    <w:p w14:paraId="16148507" w14:textId="2C40190A" w:rsidR="00473348" w:rsidRDefault="00473348" w:rsidP="009F6C51"/>
    <w:p w14:paraId="07C3AA76" w14:textId="596179EA" w:rsidR="00E22207" w:rsidRPr="00F3369F" w:rsidRDefault="00EA0BCD" w:rsidP="009F6C51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B8EEB50" wp14:editId="6473DE53">
                <wp:simplePos x="0" y="0"/>
                <wp:positionH relativeFrom="column">
                  <wp:posOffset>708660</wp:posOffset>
                </wp:positionH>
                <wp:positionV relativeFrom="paragraph">
                  <wp:posOffset>1760220</wp:posOffset>
                </wp:positionV>
                <wp:extent cx="2091690" cy="708660"/>
                <wp:effectExtent l="0" t="0" r="22860" b="1524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1690" cy="708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BDCB2" id="Rectangle 84" o:spid="_x0000_s1026" style="position:absolute;margin-left:55.8pt;margin-top:138.6pt;width:164.7pt;height:55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" filled="f" strokecolor="red" strokeweight="2pt"/>
            </w:pict>
          </mc:Fallback>
        </mc:AlternateContent>
      </w:r>
      <w:r w:rsidR="001B7D3F" w:rsidRPr="001B7D3F">
        <w:rPr>
          <w:noProof/>
        </w:rPr>
        <w:drawing>
          <wp:inline distT="0" distB="0" distL="0" distR="0" wp14:anchorId="2385B480" wp14:editId="5F232D9C">
            <wp:extent cx="5274310" cy="2735580"/>
            <wp:effectExtent l="0" t="0" r="2540" b="7620"/>
            <wp:docPr id="74" name="Picture 7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, Wor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983" w:rsidRPr="00F3369F">
        <w:rPr>
          <w:b/>
          <w:bCs/>
          <w:sz w:val="16"/>
          <w:szCs w:val="16"/>
        </w:rPr>
        <w:t xml:space="preserve">Scroll through </w:t>
      </w:r>
      <w:r w:rsidR="00F3369F" w:rsidRPr="00F3369F">
        <w:rPr>
          <w:b/>
          <w:bCs/>
          <w:sz w:val="16"/>
          <w:szCs w:val="16"/>
        </w:rPr>
        <w:t xml:space="preserve">to see which two fields are similar </w:t>
      </w:r>
      <w:proofErr w:type="gramStart"/>
      <w:r w:rsidR="00F3369F" w:rsidRPr="00F3369F">
        <w:rPr>
          <w:b/>
          <w:bCs/>
          <w:sz w:val="16"/>
          <w:szCs w:val="16"/>
        </w:rPr>
        <w:t>in</w:t>
      </w:r>
      <w:proofErr w:type="gramEnd"/>
      <w:r w:rsidR="00F3369F" w:rsidRPr="00F3369F">
        <w:rPr>
          <w:b/>
          <w:bCs/>
          <w:sz w:val="16"/>
          <w:szCs w:val="16"/>
        </w:rPr>
        <w:t xml:space="preserve"> both tables. </w:t>
      </w:r>
    </w:p>
    <w:p w14:paraId="641FC499" w14:textId="01484CE2" w:rsidR="00473348" w:rsidRDefault="00473348" w:rsidP="009F6C51"/>
    <w:p w14:paraId="190E3856" w14:textId="77777777" w:rsidR="00B4356B" w:rsidRDefault="00B4356B" w:rsidP="009F6C51"/>
    <w:p w14:paraId="0DB4F1C2" w14:textId="1E343F56" w:rsidR="00B4356B" w:rsidRDefault="00B4356B" w:rsidP="00B4356B">
      <w:pPr>
        <w:rPr>
          <w:b/>
          <w:bCs/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9F3EA8E" wp14:editId="49A2523C">
                <wp:simplePos x="0" y="0"/>
                <wp:positionH relativeFrom="margin">
                  <wp:posOffset>686435</wp:posOffset>
                </wp:positionH>
                <wp:positionV relativeFrom="paragraph">
                  <wp:posOffset>1892300</wp:posOffset>
                </wp:positionV>
                <wp:extent cx="2183130" cy="1223010"/>
                <wp:effectExtent l="0" t="0" r="26670" b="1524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130" cy="1223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6FFDB" id="Rectangle 85" o:spid="_x0000_s1026" style="position:absolute;margin-left:54.05pt;margin-top:149pt;width:171.9pt;height:96.3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" filled="f" strokecolor="red" strokeweight="2pt">
                <w10:wrap anchorx="margin"/>
              </v:rect>
            </w:pict>
          </mc:Fallback>
        </mc:AlternateContent>
      </w:r>
      <w:r w:rsidR="00F534B7">
        <w:t xml:space="preserve">Set the relationship between ‘GPD’ and ‘Life Expectancy’ by </w:t>
      </w:r>
      <w:r w:rsidR="009F7866">
        <w:t xml:space="preserve">finding the column </w:t>
      </w:r>
      <w:proofErr w:type="gramStart"/>
      <w:r w:rsidR="009F7866">
        <w:t>‘ Country</w:t>
      </w:r>
      <w:proofErr w:type="gramEnd"/>
      <w:r w:rsidR="009F7866">
        <w:t>’ in both tables and making sure the operator i</w:t>
      </w:r>
      <w:r>
        <w:t>s set to equal or ‘=’ between them.</w:t>
      </w:r>
      <w:r w:rsidRPr="007B1983">
        <w:rPr>
          <w:noProof/>
        </w:rPr>
        <w:drawing>
          <wp:inline distT="0" distB="0" distL="0" distR="0" wp14:anchorId="22BA151A" wp14:editId="76A757F4">
            <wp:extent cx="5274310" cy="2669540"/>
            <wp:effectExtent l="0" t="0" r="2540" b="0"/>
            <wp:docPr id="83" name="Picture 8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Wo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56B">
        <w:rPr>
          <w:b/>
          <w:bCs/>
          <w:sz w:val="16"/>
          <w:szCs w:val="16"/>
        </w:rPr>
        <w:t>Find the list of fields or columns in both tables marked in red.</w:t>
      </w:r>
    </w:p>
    <w:p w14:paraId="556E8A20" w14:textId="0CB5DD32" w:rsidR="00B4356B" w:rsidRDefault="00B4356B" w:rsidP="00B4356B">
      <w:pPr>
        <w:rPr>
          <w:b/>
          <w:bCs/>
          <w:sz w:val="16"/>
          <w:szCs w:val="16"/>
        </w:rPr>
      </w:pPr>
    </w:p>
    <w:p w14:paraId="37F38C66" w14:textId="1620A966" w:rsidR="00B4356B" w:rsidRDefault="00F4085F" w:rsidP="00B4356B">
      <w:r>
        <w:t>Step 2</w:t>
      </w:r>
    </w:p>
    <w:p w14:paraId="522F348F" w14:textId="0B393D45" w:rsidR="00847325" w:rsidRPr="00B75852" w:rsidRDefault="002942F3" w:rsidP="00B4356B">
      <w:r>
        <w:t>Drag and drop ‘Smart</w:t>
      </w:r>
      <w:r w:rsidR="002D1AF8">
        <w:t>p</w:t>
      </w:r>
      <w:r>
        <w:t xml:space="preserve">hones’ and set the relationship between ‘GPD’ and </w:t>
      </w:r>
      <w:proofErr w:type="gramStart"/>
      <w:r>
        <w:t>‘ Smart</w:t>
      </w:r>
      <w:proofErr w:type="gramEnd"/>
      <w:r>
        <w:t xml:space="preserve"> Phones’ as</w:t>
      </w:r>
      <w:r w:rsidR="00454D4A">
        <w:t xml:space="preserve"> by</w:t>
      </w:r>
      <w:r>
        <w:t xml:space="preserve"> </w:t>
      </w:r>
      <w:r w:rsidR="00365843">
        <w:t>related</w:t>
      </w:r>
      <w:r w:rsidR="00454D4A">
        <w:t xml:space="preserve"> fields.</w:t>
      </w:r>
    </w:p>
    <w:p w14:paraId="71F14C12" w14:textId="66C28551" w:rsidR="00521595" w:rsidRDefault="00521595" w:rsidP="00B4356B">
      <w:pPr>
        <w:rPr>
          <w:color w:val="0000FF"/>
          <w:u w:val="single"/>
        </w:rPr>
      </w:pPr>
      <w:proofErr w:type="spellStart"/>
      <w:r>
        <w:rPr>
          <w:color w:val="0000FF"/>
          <w:u w:val="single"/>
        </w:rPr>
        <w:t>Optimise</w:t>
      </w:r>
      <w:proofErr w:type="spellEnd"/>
      <w:r>
        <w:rPr>
          <w:color w:val="0000FF"/>
          <w:u w:val="single"/>
        </w:rPr>
        <w:t xml:space="preserve"> Relationship </w:t>
      </w:r>
      <w:r w:rsidR="00A9528D">
        <w:rPr>
          <w:color w:val="0000FF"/>
          <w:u w:val="single"/>
        </w:rPr>
        <w:t>Queries using Performance Options</w:t>
      </w:r>
      <w:r>
        <w:rPr>
          <w:color w:val="0000FF"/>
          <w:u w:val="single"/>
        </w:rPr>
        <w:t xml:space="preserve"> </w:t>
      </w:r>
    </w:p>
    <w:p w14:paraId="4F81508D" w14:textId="2EFC0465" w:rsidR="0063040B" w:rsidRDefault="0063040B" w:rsidP="00B4356B">
      <w:pPr>
        <w:rPr>
          <w:color w:val="0000FF"/>
          <w:u w:val="single"/>
        </w:rPr>
      </w:pPr>
    </w:p>
    <w:p w14:paraId="4E062E6D" w14:textId="575C5FA8" w:rsidR="004B2789" w:rsidRDefault="00FC0C47" w:rsidP="004B2789">
      <w:pPr>
        <w:rPr>
          <w:b/>
          <w:bCs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C3C43D4" wp14:editId="7070DF6D">
                <wp:simplePos x="0" y="0"/>
                <wp:positionH relativeFrom="column">
                  <wp:posOffset>902970</wp:posOffset>
                </wp:positionH>
                <wp:positionV relativeFrom="paragraph">
                  <wp:posOffset>1852930</wp:posOffset>
                </wp:positionV>
                <wp:extent cx="2023110" cy="628650"/>
                <wp:effectExtent l="0" t="0" r="15240" b="1905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110" cy="62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E7705E" id="Rectangle 87" o:spid="_x0000_s1026" style="position:absolute;margin-left:71.1pt;margin-top:145.9pt;width:159.3pt;height:49.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" filled="f" strokecolor="red" strokeweight="2pt"/>
            </w:pict>
          </mc:Fallback>
        </mc:AlternateContent>
      </w:r>
      <w:r w:rsidRPr="00FC0C47">
        <w:rPr>
          <w:noProof/>
        </w:rPr>
        <w:drawing>
          <wp:inline distT="0" distB="0" distL="0" distR="0" wp14:anchorId="488BB80B" wp14:editId="2A0BB4B3">
            <wp:extent cx="5274310" cy="2645410"/>
            <wp:effectExtent l="0" t="0" r="2540" b="254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89" w:rsidRPr="003B77F2">
        <w:rPr>
          <w:b/>
          <w:bCs/>
          <w:sz w:val="16"/>
          <w:szCs w:val="16"/>
        </w:rPr>
        <w:t xml:space="preserve">Note columns Country and Rank are </w:t>
      </w:r>
      <w:r w:rsidR="003B77F2" w:rsidRPr="003B77F2">
        <w:rPr>
          <w:b/>
          <w:bCs/>
          <w:sz w:val="16"/>
          <w:szCs w:val="16"/>
        </w:rPr>
        <w:t>set equal in the relationship</w:t>
      </w:r>
      <w:r w:rsidR="003B77F2">
        <w:rPr>
          <w:b/>
          <w:bCs/>
          <w:sz w:val="16"/>
          <w:szCs w:val="16"/>
        </w:rPr>
        <w:t>.</w:t>
      </w:r>
    </w:p>
    <w:p w14:paraId="0DCE9749" w14:textId="498E8A89" w:rsidR="003B77F2" w:rsidRDefault="003B77F2" w:rsidP="004B2789">
      <w:pPr>
        <w:rPr>
          <w:b/>
          <w:bCs/>
          <w:sz w:val="16"/>
          <w:szCs w:val="16"/>
        </w:rPr>
      </w:pPr>
    </w:p>
    <w:p w14:paraId="3C9C808E" w14:textId="509B9AD5" w:rsidR="003B77F2" w:rsidRDefault="003B77F2" w:rsidP="004B2789">
      <w:pPr>
        <w:rPr>
          <w:b/>
          <w:bCs/>
          <w:sz w:val="16"/>
          <w:szCs w:val="16"/>
        </w:rPr>
      </w:pPr>
    </w:p>
    <w:p w14:paraId="7C8FC9CC" w14:textId="34082EF3" w:rsidR="003B77F2" w:rsidRDefault="00AF0220" w:rsidP="00AF0220">
      <w:pPr>
        <w:pStyle w:val="ListParagraph"/>
        <w:numPr>
          <w:ilvl w:val="0"/>
          <w:numId w:val="23"/>
        </w:numPr>
      </w:pPr>
      <w:r>
        <w:lastRenderedPageBreak/>
        <w:t>Check Data Types</w:t>
      </w:r>
    </w:p>
    <w:p w14:paraId="38FDF0D3" w14:textId="2EABAB54" w:rsidR="00463E99" w:rsidRDefault="00463E99" w:rsidP="00463E99">
      <w:r>
        <w:t>Check and change the data type of afield by clicking on</w:t>
      </w:r>
      <w:r w:rsidR="00ED62A2">
        <w:t xml:space="preserve"> the arrow</w:t>
      </w:r>
      <w:r>
        <w:t xml:space="preserve"> and </w:t>
      </w:r>
      <w:r w:rsidR="00983AA3">
        <w:t xml:space="preserve">hover over </w:t>
      </w:r>
      <w:r w:rsidR="001F7408">
        <w:t>‘Change</w:t>
      </w:r>
      <w:r w:rsidR="00983AA3">
        <w:t xml:space="preserve"> Data Type’ and choose a new type of data.</w:t>
      </w:r>
    </w:p>
    <w:p w14:paraId="17FC2D94" w14:textId="3C159E2F" w:rsidR="00463E99" w:rsidRDefault="00CF2D83" w:rsidP="00463E99">
      <w:pPr>
        <w:rPr>
          <w:noProof/>
        </w:rPr>
      </w:pPr>
      <w:r>
        <w:rPr>
          <w:noProof/>
        </w:rPr>
        <w:drawing>
          <wp:inline distT="0" distB="0" distL="0" distR="0" wp14:anchorId="3BFE73C9" wp14:editId="50CF81D3">
            <wp:extent cx="5274310" cy="2527935"/>
            <wp:effectExtent l="0" t="0" r="2540" b="5715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39FB" w14:textId="19D6D289" w:rsidR="001F3610" w:rsidRDefault="001F3610" w:rsidP="001F3610">
      <w:r>
        <w:t xml:space="preserve">Three tables displayed on the Data panel to the left </w:t>
      </w:r>
      <w:r w:rsidR="004A31FE">
        <w:t xml:space="preserve">with ‘Dimensions’ on top of </w:t>
      </w:r>
      <w:proofErr w:type="gramStart"/>
      <w:r w:rsidR="004A31FE">
        <w:t>‘ Measures</w:t>
      </w:r>
      <w:proofErr w:type="gramEnd"/>
      <w:r w:rsidR="004A31FE">
        <w:t xml:space="preserve">’. Each data type is represented by a symbol and visible </w:t>
      </w:r>
      <w:r w:rsidR="00483683">
        <w:t>on the left side of the field.</w:t>
      </w:r>
    </w:p>
    <w:p w14:paraId="615781F2" w14:textId="45F9F1FF" w:rsidR="001F7408" w:rsidRDefault="001F7408" w:rsidP="001F3610"/>
    <w:p w14:paraId="20C5AF89" w14:textId="7B3EC449" w:rsidR="00DF0941" w:rsidRDefault="00DF0941" w:rsidP="00DF0941">
      <w:pPr>
        <w:pStyle w:val="ListParagraph"/>
        <w:numPr>
          <w:ilvl w:val="0"/>
          <w:numId w:val="23"/>
        </w:numPr>
      </w:pPr>
      <w:r>
        <w:t>Build Charts</w:t>
      </w:r>
    </w:p>
    <w:p w14:paraId="31FD19A2" w14:textId="77777777" w:rsidR="00DF0941" w:rsidRPr="00180D11" w:rsidRDefault="00DF0941" w:rsidP="00DF0941">
      <w:pPr>
        <w:rPr>
          <w:b/>
          <w:bCs/>
        </w:rPr>
      </w:pPr>
    </w:p>
    <w:p w14:paraId="2BBD6F29" w14:textId="6480C094" w:rsidR="00EA713E" w:rsidRPr="000D4F53" w:rsidRDefault="00EA713E" w:rsidP="001F3610">
      <w:pPr>
        <w:rPr>
          <w:b/>
          <w:bCs/>
        </w:rPr>
      </w:pPr>
      <w:r w:rsidRPr="00180D11">
        <w:rPr>
          <w:b/>
          <w:bCs/>
        </w:rPr>
        <w:t xml:space="preserve">Bar Chart </w:t>
      </w:r>
    </w:p>
    <w:p w14:paraId="04E9895D" w14:textId="34CCB49F" w:rsidR="00681C74" w:rsidRDefault="00000000" w:rsidP="00775962">
      <w:hyperlink r:id="rId67" w:history="1">
        <w:r w:rsidR="00775962" w:rsidRPr="00775962">
          <w:rPr>
            <w:color w:val="0000FF"/>
            <w:u w:val="single"/>
          </w:rPr>
          <w:t>The Wealth of nations-Top20.xlsx (sharepoint.com)</w:t>
        </w:r>
      </w:hyperlink>
    </w:p>
    <w:p w14:paraId="7689ED47" w14:textId="47295656" w:rsidR="00565922" w:rsidRDefault="00926361" w:rsidP="00775962">
      <w:r>
        <w:t>Our</w:t>
      </w:r>
      <w:r w:rsidR="00B82F7B">
        <w:t xml:space="preserve"> data, ‘Wealth of Nations’ is incomplete for </w:t>
      </w:r>
      <w:r w:rsidR="00E57AAD">
        <w:t>the requested</w:t>
      </w:r>
      <w:r w:rsidR="000514CD">
        <w:t xml:space="preserve"> Top 20 countries and Smartphone users. A table is </w:t>
      </w:r>
      <w:r w:rsidR="00565922">
        <w:t xml:space="preserve">downloaded from World Data Bank with information about the top 20 countries with smartphone users in 2015. This data is imported from </w:t>
      </w:r>
      <w:proofErr w:type="gramStart"/>
      <w:r w:rsidR="00E57AAD">
        <w:t>hard</w:t>
      </w:r>
      <w:proofErr w:type="gramEnd"/>
      <w:r w:rsidR="00E57AAD">
        <w:t xml:space="preserve"> drive</w:t>
      </w:r>
      <w:r>
        <w:t xml:space="preserve"> into Tableau. The relationship has been </w:t>
      </w:r>
      <w:r w:rsidR="00D01F20">
        <w:t xml:space="preserve">set by setting the ‘Rank’ column between the three tables containing the selected data. </w:t>
      </w:r>
    </w:p>
    <w:p w14:paraId="43F8C1A2" w14:textId="40AEDB2C" w:rsidR="00926361" w:rsidRDefault="00926361" w:rsidP="00775962"/>
    <w:p w14:paraId="54151B79" w14:textId="7F8E1B7F" w:rsidR="00926361" w:rsidRDefault="00CE2FA7" w:rsidP="00775962">
      <w:r>
        <w:t>The data type in ‘Rank’ is changed from number to string.</w:t>
      </w:r>
    </w:p>
    <w:p w14:paraId="7D6FDA03" w14:textId="77777777" w:rsidR="000D4F53" w:rsidRDefault="000D4F53" w:rsidP="00775962"/>
    <w:p w14:paraId="532C164C" w14:textId="70E43270" w:rsidR="00487494" w:rsidRDefault="00755248" w:rsidP="00775962">
      <w:r>
        <w:t xml:space="preserve">The colour palette is set to blue </w:t>
      </w:r>
      <w:r w:rsidR="00E77394">
        <w:t xml:space="preserve">for </w:t>
      </w:r>
      <w:r w:rsidR="005B75E3">
        <w:t>grouping similarities and showing differences of the values</w:t>
      </w:r>
      <w:r w:rsidR="0066535F">
        <w:t xml:space="preserve">. </w:t>
      </w:r>
    </w:p>
    <w:p w14:paraId="512B8D0F" w14:textId="4B45EA6F" w:rsidR="00487494" w:rsidRDefault="00C80013" w:rsidP="00775962">
      <w:r>
        <w:t xml:space="preserve">This chart </w:t>
      </w:r>
      <w:r w:rsidR="00890985">
        <w:t>introduces</w:t>
      </w:r>
      <w:r>
        <w:t xml:space="preserve"> the top 20 countries with the highest GPD per capita.</w:t>
      </w:r>
    </w:p>
    <w:p w14:paraId="0EB4AAE5" w14:textId="3F68A541" w:rsidR="0066535F" w:rsidRPr="006B3A57" w:rsidRDefault="00487494" w:rsidP="006B3A57">
      <w:r w:rsidRPr="00271CF8">
        <w:rPr>
          <w:noProof/>
        </w:rPr>
        <w:lastRenderedPageBreak/>
        <w:drawing>
          <wp:inline distT="0" distB="0" distL="0" distR="0" wp14:anchorId="433BEEBF" wp14:editId="16E63627">
            <wp:extent cx="5274310" cy="2673350"/>
            <wp:effectExtent l="0" t="0" r="2540" b="0"/>
            <wp:docPr id="59" name="Picture 5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abl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35F" w:rsidRPr="006B3A57">
        <w:rPr>
          <w:b/>
          <w:bCs/>
          <w:sz w:val="16"/>
          <w:szCs w:val="16"/>
        </w:rPr>
        <w:t xml:space="preserve">The blue colour </w:t>
      </w:r>
      <w:r w:rsidR="00C445A0" w:rsidRPr="006B3A57">
        <w:rPr>
          <w:b/>
          <w:bCs/>
          <w:sz w:val="16"/>
          <w:szCs w:val="16"/>
        </w:rPr>
        <w:t xml:space="preserve">with shades </w:t>
      </w:r>
      <w:r w:rsidR="00085EEA" w:rsidRPr="006B3A57">
        <w:rPr>
          <w:b/>
          <w:bCs/>
          <w:sz w:val="16"/>
          <w:szCs w:val="16"/>
        </w:rPr>
        <w:t>is chosen as required. Chart</w:t>
      </w:r>
      <w:r w:rsidR="006B3A57" w:rsidRPr="006B3A57">
        <w:rPr>
          <w:b/>
          <w:bCs/>
          <w:sz w:val="16"/>
          <w:szCs w:val="16"/>
        </w:rPr>
        <w:t>, axis, and</w:t>
      </w:r>
      <w:r w:rsidR="00085EEA" w:rsidRPr="006B3A57">
        <w:rPr>
          <w:b/>
          <w:bCs/>
          <w:sz w:val="16"/>
          <w:szCs w:val="16"/>
        </w:rPr>
        <w:t xml:space="preserve"> legend title</w:t>
      </w:r>
      <w:r w:rsidR="006B3A57" w:rsidRPr="006B3A57">
        <w:rPr>
          <w:b/>
          <w:bCs/>
          <w:sz w:val="16"/>
          <w:szCs w:val="16"/>
        </w:rPr>
        <w:t>s</w:t>
      </w:r>
      <w:r w:rsidR="00085EEA" w:rsidRPr="006B3A57">
        <w:rPr>
          <w:b/>
          <w:bCs/>
          <w:sz w:val="16"/>
          <w:szCs w:val="16"/>
        </w:rPr>
        <w:t xml:space="preserve"> are edited and formatted. </w:t>
      </w:r>
    </w:p>
    <w:p w14:paraId="73E56E3B" w14:textId="76E5980A" w:rsidR="006B3A57" w:rsidRDefault="00487494" w:rsidP="006120C7">
      <w:pPr>
        <w:rPr>
          <w:b/>
          <w:bCs/>
          <w:sz w:val="16"/>
          <w:szCs w:val="16"/>
        </w:rPr>
      </w:pPr>
      <w:r w:rsidRPr="000803A1">
        <w:rPr>
          <w:noProof/>
        </w:rPr>
        <w:drawing>
          <wp:inline distT="0" distB="0" distL="0" distR="0" wp14:anchorId="2B144D44" wp14:editId="7C6ADC69">
            <wp:extent cx="5274310" cy="2653665"/>
            <wp:effectExtent l="0" t="0" r="2540" b="0"/>
            <wp:docPr id="89" name="Picture 8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A57" w:rsidRPr="006120C7">
        <w:rPr>
          <w:b/>
          <w:bCs/>
          <w:sz w:val="16"/>
          <w:szCs w:val="16"/>
        </w:rPr>
        <w:t>The fields used are marked in red. The fields are dropped i</w:t>
      </w:r>
      <w:r w:rsidR="006120C7" w:rsidRPr="006120C7">
        <w:rPr>
          <w:b/>
          <w:bCs/>
          <w:sz w:val="16"/>
          <w:szCs w:val="16"/>
        </w:rPr>
        <w:t>nto boxes as shown.</w:t>
      </w:r>
    </w:p>
    <w:p w14:paraId="6106A194" w14:textId="1153CA58" w:rsidR="007E3787" w:rsidRDefault="007E3787" w:rsidP="006120C7">
      <w:pPr>
        <w:rPr>
          <w:b/>
          <w:bCs/>
          <w:sz w:val="16"/>
          <w:szCs w:val="16"/>
        </w:rPr>
      </w:pPr>
    </w:p>
    <w:p w14:paraId="2079F8BF" w14:textId="129FC77C" w:rsidR="007E3787" w:rsidRPr="00180D11" w:rsidRDefault="009A4577" w:rsidP="006120C7">
      <w:pPr>
        <w:rPr>
          <w:b/>
          <w:bCs/>
        </w:rPr>
      </w:pPr>
      <w:r>
        <w:rPr>
          <w:b/>
          <w:bCs/>
        </w:rPr>
        <w:t>Bar and Line chart</w:t>
      </w:r>
    </w:p>
    <w:p w14:paraId="1BAF42E8" w14:textId="77777777" w:rsidR="0097249E" w:rsidRDefault="009A4577" w:rsidP="006120C7">
      <w:r>
        <w:t xml:space="preserve">This </w:t>
      </w:r>
      <w:r w:rsidR="00913BC9">
        <w:t>double chart is created to show the relation between higher GPD per capita</w:t>
      </w:r>
      <w:r w:rsidR="00E90E19">
        <w:t xml:space="preserve">, </w:t>
      </w:r>
      <w:proofErr w:type="gramStart"/>
      <w:r w:rsidR="00913BC9">
        <w:t>life</w:t>
      </w:r>
      <w:proofErr w:type="gramEnd"/>
    </w:p>
    <w:p w14:paraId="29ED498F" w14:textId="2FC3FC8A" w:rsidR="00EB26EC" w:rsidRDefault="000D4F53" w:rsidP="006120C7">
      <w:r>
        <w:t>e</w:t>
      </w:r>
      <w:r w:rsidR="0097249E">
        <w:t>xpectancy and the number of smartphone users</w:t>
      </w:r>
      <w:r>
        <w:t>.</w:t>
      </w:r>
      <w:r w:rsidR="00913BC9">
        <w:t xml:space="preserve"> </w:t>
      </w:r>
      <w:r w:rsidR="00E90E19">
        <w:t xml:space="preserve"> </w:t>
      </w:r>
    </w:p>
    <w:p w14:paraId="789C0F4F" w14:textId="72BABDD8" w:rsidR="00EB26EC" w:rsidRDefault="00EB26EC" w:rsidP="006120C7">
      <w:r>
        <w:t>Drop ‘Country’ to column</w:t>
      </w:r>
      <w:r w:rsidR="004B275B">
        <w:t>s, ‘GPD- per capita’ in rows</w:t>
      </w:r>
      <w:r w:rsidR="00DC7D5A">
        <w:t xml:space="preserve"> for a bar chart. Drop </w:t>
      </w:r>
      <w:r w:rsidR="000D4F53">
        <w:t>‘Life</w:t>
      </w:r>
      <w:r w:rsidR="00DC7D5A">
        <w:t xml:space="preserve"> expectancy </w:t>
      </w:r>
      <w:proofErr w:type="gramStart"/>
      <w:r w:rsidR="00DC7D5A">
        <w:t>‘ in</w:t>
      </w:r>
      <w:proofErr w:type="gramEnd"/>
      <w:r w:rsidR="00DC7D5A">
        <w:t xml:space="preserve"> both colour and labels in the marks card.</w:t>
      </w:r>
    </w:p>
    <w:p w14:paraId="2025B122" w14:textId="727C9F4D" w:rsidR="00E90E19" w:rsidRPr="0091057A" w:rsidRDefault="00EB26EC" w:rsidP="0091057A">
      <w:r w:rsidRPr="00EB26EC">
        <w:rPr>
          <w:noProof/>
        </w:rPr>
        <w:lastRenderedPageBreak/>
        <w:drawing>
          <wp:inline distT="0" distB="0" distL="0" distR="0" wp14:anchorId="23BE6160" wp14:editId="437A6EE7">
            <wp:extent cx="5274310" cy="2700655"/>
            <wp:effectExtent l="0" t="0" r="2540" b="4445"/>
            <wp:docPr id="91" name="Picture 9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bar 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7B8" w:rsidRPr="0091057A">
        <w:rPr>
          <w:b/>
          <w:bCs/>
          <w:sz w:val="16"/>
          <w:szCs w:val="16"/>
        </w:rPr>
        <w:t xml:space="preserve">Choose </w:t>
      </w:r>
      <w:r w:rsidR="0091057A" w:rsidRPr="0091057A">
        <w:rPr>
          <w:b/>
          <w:bCs/>
          <w:sz w:val="16"/>
          <w:szCs w:val="16"/>
        </w:rPr>
        <w:t>Summary for the legend</w:t>
      </w:r>
      <w:r w:rsidR="00C80013">
        <w:rPr>
          <w:b/>
          <w:bCs/>
          <w:sz w:val="16"/>
          <w:szCs w:val="16"/>
        </w:rPr>
        <w:t xml:space="preserve"> to display </w:t>
      </w:r>
      <w:r w:rsidR="00CF52E7">
        <w:rPr>
          <w:b/>
          <w:bCs/>
          <w:sz w:val="16"/>
          <w:szCs w:val="16"/>
        </w:rPr>
        <w:t>information related to a selected country</w:t>
      </w:r>
      <w:r w:rsidR="0091057A" w:rsidRPr="0091057A">
        <w:rPr>
          <w:b/>
          <w:bCs/>
          <w:sz w:val="16"/>
          <w:szCs w:val="16"/>
        </w:rPr>
        <w:t>.</w:t>
      </w:r>
    </w:p>
    <w:p w14:paraId="3489172D" w14:textId="1A5A5E29" w:rsidR="009B465D" w:rsidRDefault="009B465D" w:rsidP="006120C7">
      <w:r>
        <w:t xml:space="preserve">Then drop </w:t>
      </w:r>
      <w:r w:rsidR="00A40929">
        <w:t>‘Smartphone</w:t>
      </w:r>
      <w:r>
        <w:t xml:space="preserve"> Users’ into rows</w:t>
      </w:r>
      <w:r w:rsidR="008F1E4A">
        <w:t xml:space="preserve"> and into the labels. </w:t>
      </w:r>
      <w:r w:rsidR="00A40929">
        <w:t>Any country can be chosen for details</w:t>
      </w:r>
      <w:r w:rsidR="00BD0DF2">
        <w:t xml:space="preserve"> about GPD, Life expectancy and smartphone subscriptions.</w:t>
      </w:r>
    </w:p>
    <w:p w14:paraId="4FC67D25" w14:textId="3EB38DAC" w:rsidR="009A4577" w:rsidRDefault="00A40929" w:rsidP="006120C7">
      <w:r w:rsidRPr="00A40929">
        <w:rPr>
          <w:noProof/>
        </w:rPr>
        <w:drawing>
          <wp:inline distT="0" distB="0" distL="0" distR="0" wp14:anchorId="094EC4DF" wp14:editId="7D7E74B8">
            <wp:extent cx="5274310" cy="2715895"/>
            <wp:effectExtent l="0" t="0" r="2540" b="8255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5B1E" w14:textId="3CDF56EA" w:rsidR="007E3787" w:rsidRDefault="00180D11" w:rsidP="006120C7">
      <w:r>
        <w:t xml:space="preserve"> </w:t>
      </w:r>
    </w:p>
    <w:p w14:paraId="5F16246D" w14:textId="1062C346" w:rsidR="009A35B2" w:rsidRDefault="00E57AAD" w:rsidP="00E57AAD">
      <w:pPr>
        <w:tabs>
          <w:tab w:val="left" w:pos="6307"/>
        </w:tabs>
      </w:pPr>
      <w:r>
        <w:tab/>
      </w:r>
    </w:p>
    <w:p w14:paraId="270F6CB5" w14:textId="46C9DCD0" w:rsidR="009A35B2" w:rsidRDefault="009A35B2" w:rsidP="006120C7">
      <w:r>
        <w:t>Scatter plot chart</w:t>
      </w:r>
    </w:p>
    <w:p w14:paraId="4928FC44" w14:textId="1A3B83F7" w:rsidR="009A35B2" w:rsidRDefault="009A35B2" w:rsidP="006120C7">
      <w:r>
        <w:t xml:space="preserve">The Smartphone subscribers </w:t>
      </w:r>
      <w:r w:rsidR="007D703C">
        <w:t>d</w:t>
      </w:r>
      <w:r w:rsidR="000B73B6">
        <w:t xml:space="preserve">isplayed with increasing GPD per capita </w:t>
      </w:r>
      <w:r w:rsidR="00EC3C26">
        <w:t xml:space="preserve">on a logarithmic x-axis for </w:t>
      </w:r>
      <w:r w:rsidR="000B73B6">
        <w:t xml:space="preserve">clarity for </w:t>
      </w:r>
      <w:r w:rsidR="000A0180">
        <w:t>each of the</w:t>
      </w:r>
      <w:r w:rsidR="000B73B6">
        <w:t xml:space="preserve"> countries. This chart shows the relation between </w:t>
      </w:r>
      <w:r w:rsidR="002423CA">
        <w:t>the number</w:t>
      </w:r>
      <w:r w:rsidR="004E3D9C">
        <w:t xml:space="preserve"> of subscribers and </w:t>
      </w:r>
      <w:r w:rsidR="00DA768D">
        <w:t>GPD per capita. T</w:t>
      </w:r>
      <w:r w:rsidR="00471C0E">
        <w:t xml:space="preserve">hree </w:t>
      </w:r>
      <w:r w:rsidR="00DD7FDC">
        <w:t>markings display a larger increase in the number of subscribers.</w:t>
      </w:r>
    </w:p>
    <w:p w14:paraId="5205BEBD" w14:textId="417333A0" w:rsidR="001B779B" w:rsidRDefault="001B779B" w:rsidP="006120C7"/>
    <w:p w14:paraId="6DF4FDC9" w14:textId="3E371FA2" w:rsidR="00E57AAD" w:rsidRPr="002345AB" w:rsidRDefault="00DD7FDC" w:rsidP="006120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FC4EA67" wp14:editId="5B75CFBB">
                <wp:simplePos x="0" y="0"/>
                <wp:positionH relativeFrom="column">
                  <wp:posOffset>3666490</wp:posOffset>
                </wp:positionH>
                <wp:positionV relativeFrom="paragraph">
                  <wp:posOffset>941705</wp:posOffset>
                </wp:positionV>
                <wp:extent cx="228600" cy="200660"/>
                <wp:effectExtent l="0" t="0" r="19050" b="2794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0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A2BBE" id="Rectangle 94" o:spid="_x0000_s1026" style="position:absolute;margin-left:288.7pt;margin-top:74.15pt;width:18pt;height:15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6E8E628" wp14:editId="3CDB8992">
                <wp:simplePos x="0" y="0"/>
                <wp:positionH relativeFrom="column">
                  <wp:posOffset>5065776</wp:posOffset>
                </wp:positionH>
                <wp:positionV relativeFrom="paragraph">
                  <wp:posOffset>676657</wp:posOffset>
                </wp:positionV>
                <wp:extent cx="208534" cy="164592"/>
                <wp:effectExtent l="0" t="0" r="20320" b="2603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34" cy="164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5B3B8" id="Rectangle 109" o:spid="_x0000_s1026" style="position:absolute;margin-left:398.9pt;margin-top:53.3pt;width:16.4pt;height:12.9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202B00A" wp14:editId="530063C3">
                <wp:simplePos x="0" y="0"/>
                <wp:positionH relativeFrom="column">
                  <wp:posOffset>4745736</wp:posOffset>
                </wp:positionH>
                <wp:positionV relativeFrom="paragraph">
                  <wp:posOffset>777240</wp:posOffset>
                </wp:positionV>
                <wp:extent cx="301752" cy="137160"/>
                <wp:effectExtent l="0" t="0" r="22225" b="1524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752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ADE042" id="Rectangle 99" o:spid="_x0000_s1026" style="position:absolute;margin-left:373.7pt;margin-top:61.2pt;width:23.75pt;height:10.8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" filled="f" strokecolor="red" strokeweight="2pt"/>
            </w:pict>
          </mc:Fallback>
        </mc:AlternateContent>
      </w:r>
      <w:r w:rsidR="00E57AAD" w:rsidRPr="00E57AAD">
        <w:rPr>
          <w:noProof/>
        </w:rPr>
        <w:drawing>
          <wp:inline distT="0" distB="0" distL="0" distR="0" wp14:anchorId="76778840" wp14:editId="134E18DA">
            <wp:extent cx="5274310" cy="268795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5AB" w:rsidRPr="002345AB">
        <w:rPr>
          <w:b/>
          <w:bCs/>
          <w:sz w:val="16"/>
          <w:szCs w:val="16"/>
        </w:rPr>
        <w:t>This chart is using the label card instead of the colour card.</w:t>
      </w:r>
    </w:p>
    <w:p w14:paraId="6DD9EB24" w14:textId="361C1240" w:rsidR="001B779B" w:rsidRPr="002345AB" w:rsidRDefault="002423CA" w:rsidP="006120C7">
      <w:pPr>
        <w:rPr>
          <w:b/>
          <w:bCs/>
        </w:rPr>
      </w:pPr>
      <w:r w:rsidRPr="002345AB">
        <w:rPr>
          <w:b/>
          <w:bCs/>
        </w:rPr>
        <w:t>The Map</w:t>
      </w:r>
    </w:p>
    <w:p w14:paraId="04F81D00" w14:textId="166AE86E" w:rsidR="002423CA" w:rsidRDefault="002423CA" w:rsidP="006120C7">
      <w:r>
        <w:t>Filtered a null value.</w:t>
      </w:r>
    </w:p>
    <w:p w14:paraId="1F15A141" w14:textId="2822AC7E" w:rsidR="001B779B" w:rsidRDefault="001B779B" w:rsidP="006120C7">
      <w:r w:rsidRPr="001B779B">
        <w:rPr>
          <w:noProof/>
        </w:rPr>
        <w:drawing>
          <wp:inline distT="0" distB="0" distL="0" distR="0" wp14:anchorId="73903EE3" wp14:editId="08187B42">
            <wp:extent cx="5274310" cy="2783205"/>
            <wp:effectExtent l="0" t="0" r="254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3883" w14:textId="1BC4D228" w:rsidR="000F4556" w:rsidRPr="000F4556" w:rsidRDefault="000F4556" w:rsidP="000F4556"/>
    <w:p w14:paraId="68BF16D4" w14:textId="05DBBC1B" w:rsidR="000F4556" w:rsidRDefault="000F4556" w:rsidP="000F4556"/>
    <w:p w14:paraId="59CBF94D" w14:textId="53F908B0" w:rsidR="000F4556" w:rsidRDefault="000F4556" w:rsidP="000F4556">
      <w:pPr>
        <w:tabs>
          <w:tab w:val="left" w:pos="1253"/>
        </w:tabs>
        <w:rPr>
          <w:b/>
          <w:bCs/>
        </w:rPr>
      </w:pPr>
      <w:r w:rsidRPr="000F4556">
        <w:rPr>
          <w:b/>
          <w:bCs/>
        </w:rPr>
        <w:t>Dashboard</w:t>
      </w:r>
    </w:p>
    <w:p w14:paraId="13CF2A3F" w14:textId="6F9A037D" w:rsidR="000F4556" w:rsidRDefault="00B53417" w:rsidP="000F4556">
      <w:pPr>
        <w:tabs>
          <w:tab w:val="left" w:pos="1253"/>
        </w:tabs>
      </w:pPr>
      <w:r>
        <w:t xml:space="preserve">From ‘Dashboard’ on the ribbon, </w:t>
      </w:r>
      <w:r w:rsidR="00E21F85">
        <w:t>click on ‘New Dashboard’. Increase the width to cover the full size of the canvas.</w:t>
      </w:r>
    </w:p>
    <w:p w14:paraId="43AE3A00" w14:textId="3358EBB1" w:rsidR="00BB19AD" w:rsidRDefault="00553877" w:rsidP="00BB19AD">
      <w:pPr>
        <w:tabs>
          <w:tab w:val="left" w:pos="1253"/>
        </w:tabs>
        <w:rPr>
          <w:b/>
          <w:bCs/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3CA2FD3" wp14:editId="5FBF686D">
                <wp:simplePos x="0" y="0"/>
                <wp:positionH relativeFrom="column">
                  <wp:posOffset>-45720</wp:posOffset>
                </wp:positionH>
                <wp:positionV relativeFrom="paragraph">
                  <wp:posOffset>740664</wp:posOffset>
                </wp:positionV>
                <wp:extent cx="923544" cy="173736"/>
                <wp:effectExtent l="0" t="0" r="10160" b="1714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544" cy="1737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C77D7A" id="Rectangle 111" o:spid="_x0000_s1026" style="position:absolute;margin-left:-3.6pt;margin-top:58.3pt;width:72.7pt;height:13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" filled="f" strokecolor="red" strokeweight="2pt"/>
            </w:pict>
          </mc:Fallback>
        </mc:AlternateContent>
      </w:r>
      <w:r w:rsidRPr="00553877">
        <w:rPr>
          <w:noProof/>
        </w:rPr>
        <w:drawing>
          <wp:inline distT="0" distB="0" distL="0" distR="0" wp14:anchorId="622C8354" wp14:editId="04E7D7FA">
            <wp:extent cx="5274310" cy="2658110"/>
            <wp:effectExtent l="0" t="0" r="2540" b="889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9AD">
        <w:t>C</w:t>
      </w:r>
      <w:r w:rsidR="00BB19AD" w:rsidRPr="00BB19AD">
        <w:rPr>
          <w:b/>
          <w:bCs/>
          <w:sz w:val="16"/>
          <w:szCs w:val="16"/>
        </w:rPr>
        <w:t xml:space="preserve">lick on the arrow under ‘size’ marked in red to get the dropdown menu. </w:t>
      </w:r>
    </w:p>
    <w:p w14:paraId="7556A61C" w14:textId="5B4C47CC" w:rsidR="00BB19AD" w:rsidRDefault="00BB19AD" w:rsidP="00BB19AD">
      <w:pPr>
        <w:tabs>
          <w:tab w:val="left" w:pos="1253"/>
        </w:tabs>
      </w:pPr>
    </w:p>
    <w:p w14:paraId="186B396C" w14:textId="3FB34B8B" w:rsidR="00DC3710" w:rsidRDefault="00DC3710" w:rsidP="00BB19AD">
      <w:pPr>
        <w:tabs>
          <w:tab w:val="left" w:pos="1253"/>
        </w:tabs>
      </w:pPr>
      <w:r>
        <w:t>The final view on the Dashboard.</w:t>
      </w:r>
    </w:p>
    <w:p w14:paraId="5C65F640" w14:textId="466AB597" w:rsidR="00DC3710" w:rsidRDefault="00DC3710" w:rsidP="00BB19AD">
      <w:pPr>
        <w:tabs>
          <w:tab w:val="left" w:pos="1253"/>
        </w:tabs>
      </w:pPr>
      <w:r w:rsidRPr="00DC3710">
        <w:rPr>
          <w:noProof/>
        </w:rPr>
        <w:drawing>
          <wp:inline distT="0" distB="0" distL="0" distR="0" wp14:anchorId="1A66F3C5" wp14:editId="3C79138F">
            <wp:extent cx="5274310" cy="2763520"/>
            <wp:effectExtent l="0" t="0" r="2540" b="0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2AB1" w14:textId="55036AB1" w:rsidR="001735F2" w:rsidRPr="001735F2" w:rsidRDefault="001735F2" w:rsidP="001735F2"/>
    <w:p w14:paraId="7F20F073" w14:textId="2DB5580D" w:rsidR="001735F2" w:rsidRDefault="001735F2" w:rsidP="001735F2"/>
    <w:p w14:paraId="20FFB055" w14:textId="6AD7AFC5" w:rsidR="001735F2" w:rsidRPr="001B186D" w:rsidRDefault="001735F2" w:rsidP="001735F2">
      <w:pPr>
        <w:tabs>
          <w:tab w:val="left" w:pos="3270"/>
        </w:tabs>
        <w:rPr>
          <w:b/>
          <w:bCs/>
        </w:rPr>
      </w:pPr>
      <w:r w:rsidRPr="001B186D">
        <w:rPr>
          <w:b/>
          <w:bCs/>
        </w:rPr>
        <w:t>Reflections</w:t>
      </w:r>
    </w:p>
    <w:p w14:paraId="1528772E" w14:textId="0AE471B9" w:rsidR="001C7C47" w:rsidRDefault="001C7C47" w:rsidP="001C7C47">
      <w:pPr>
        <w:tabs>
          <w:tab w:val="left" w:pos="3270"/>
        </w:tabs>
      </w:pPr>
      <w:r>
        <w:t xml:space="preserve">The data </w:t>
      </w:r>
      <w:r w:rsidR="00A00D67">
        <w:t xml:space="preserve">I used is </w:t>
      </w:r>
      <w:r w:rsidR="00EF4EB4">
        <w:t>not complete</w:t>
      </w:r>
      <w:r w:rsidR="00F3734C">
        <w:t xml:space="preserve">. The </w:t>
      </w:r>
      <w:r w:rsidR="00162B90">
        <w:t>GPD-worksheet has 228 countie</w:t>
      </w:r>
      <w:r w:rsidR="00BC3EEC">
        <w:t xml:space="preserve">s, but the year of information is between 2014 and 2020. Filtering years </w:t>
      </w:r>
      <w:r w:rsidR="008D3242">
        <w:t>would</w:t>
      </w:r>
      <w:r w:rsidR="000E556F">
        <w:t xml:space="preserve"> diminish the</w:t>
      </w:r>
      <w:r w:rsidR="008D3242">
        <w:t xml:space="preserve"> </w:t>
      </w:r>
      <w:r w:rsidR="00BF04D4">
        <w:t>numerical</w:t>
      </w:r>
      <w:r w:rsidR="008D3242">
        <w:t xml:space="preserve"> </w:t>
      </w:r>
      <w:r w:rsidR="00BF04D4">
        <w:t xml:space="preserve">data </w:t>
      </w:r>
      <w:r w:rsidR="000E556F">
        <w:t>to single cells</w:t>
      </w:r>
      <w:r w:rsidR="005A0BAB">
        <w:t xml:space="preserve">. </w:t>
      </w:r>
      <w:r w:rsidR="009A4497">
        <w:t>‘</w:t>
      </w:r>
      <w:r w:rsidR="005A0BAB">
        <w:t>Life Expectancy</w:t>
      </w:r>
      <w:r w:rsidR="009A4497">
        <w:t>’- worksheet has 196</w:t>
      </w:r>
      <w:r w:rsidR="00461205">
        <w:t xml:space="preserve"> countries and all information is gathered in 2020. </w:t>
      </w:r>
      <w:r w:rsidR="00825606">
        <w:t xml:space="preserve">However, life expectancy at birth </w:t>
      </w:r>
      <w:r w:rsidR="00537D32">
        <w:t xml:space="preserve">with 1 decimal </w:t>
      </w:r>
      <w:r w:rsidR="007745B4">
        <w:t xml:space="preserve">is </w:t>
      </w:r>
      <w:r w:rsidR="002A795D">
        <w:t>not as detailed as the other data</w:t>
      </w:r>
      <w:r w:rsidR="00B16A75">
        <w:t xml:space="preserve">. So, it </w:t>
      </w:r>
      <w:r w:rsidR="003D10A6">
        <w:t xml:space="preserve">will not be useful to decide trends and relationships. </w:t>
      </w:r>
    </w:p>
    <w:p w14:paraId="0BCBBB9F" w14:textId="77777777" w:rsidR="00EB1430" w:rsidRDefault="00187444" w:rsidP="001C7C47">
      <w:pPr>
        <w:tabs>
          <w:tab w:val="left" w:pos="3270"/>
        </w:tabs>
      </w:pPr>
      <w:r>
        <w:lastRenderedPageBreak/>
        <w:t>The third worksheet, ‘Smartphone Users’ has a copy of the number of users copied into the country column</w:t>
      </w:r>
      <w:r w:rsidR="005E3100">
        <w:t xml:space="preserve">. I have decided to download the information about </w:t>
      </w:r>
      <w:r w:rsidR="008F0509">
        <w:t xml:space="preserve">smartphone subscribers in the </w:t>
      </w:r>
      <w:r w:rsidR="005E3100">
        <w:t>top 20 countries</w:t>
      </w:r>
      <w:r w:rsidR="008F0509">
        <w:t xml:space="preserve"> from World Bank Data. But I only managed to get a </w:t>
      </w:r>
      <w:r w:rsidR="00AB59CE">
        <w:t xml:space="preserve">worksheet covering up to 2015 which is 5 years behind </w:t>
      </w:r>
      <w:r w:rsidR="00EB1430">
        <w:t xml:space="preserve">the final year of information gathering in 2020. </w:t>
      </w:r>
    </w:p>
    <w:p w14:paraId="43D46261" w14:textId="2991EE0E" w:rsidR="003D10A6" w:rsidRDefault="00EB1430" w:rsidP="001C7C47">
      <w:pPr>
        <w:tabs>
          <w:tab w:val="left" w:pos="3270"/>
        </w:tabs>
      </w:pPr>
      <w:r>
        <w:t xml:space="preserve">I made three tables over the top </w:t>
      </w:r>
      <w:r w:rsidR="002D619A">
        <w:t xml:space="preserve">20 countries, GPD per capita, Smartphone users and Life expectancy, and I </w:t>
      </w:r>
      <w:r w:rsidR="00E364B2">
        <w:t xml:space="preserve">set the </w:t>
      </w:r>
      <w:r w:rsidR="00A00D67">
        <w:t>relationship by</w:t>
      </w:r>
      <w:r w:rsidR="00404C21">
        <w:t xml:space="preserve"> country. </w:t>
      </w:r>
      <w:r w:rsidR="005E3100">
        <w:t xml:space="preserve"> </w:t>
      </w:r>
      <w:r w:rsidR="00E364B2">
        <w:t xml:space="preserve">Unfortunately, </w:t>
      </w:r>
      <w:r w:rsidR="005F7C17">
        <w:t xml:space="preserve">I still could not </w:t>
      </w:r>
      <w:r w:rsidR="00927CDD">
        <w:t xml:space="preserve">find a clearer relation between GPD, life expectancy and </w:t>
      </w:r>
      <w:r w:rsidR="00A00D67">
        <w:t>the number of subscribers.</w:t>
      </w:r>
      <w:r w:rsidR="0041730C">
        <w:t xml:space="preserve"> </w:t>
      </w:r>
    </w:p>
    <w:p w14:paraId="5E6647F4" w14:textId="1E110A10" w:rsidR="00F069EB" w:rsidRPr="001735F2" w:rsidRDefault="00F069EB" w:rsidP="001C7C47">
      <w:pPr>
        <w:tabs>
          <w:tab w:val="left" w:pos="3270"/>
        </w:tabs>
      </w:pPr>
      <w:r>
        <w:t xml:space="preserve">I see that </w:t>
      </w:r>
      <w:r w:rsidR="00FA1E2B">
        <w:t xml:space="preserve">data must be processed and </w:t>
      </w:r>
      <w:proofErr w:type="spellStart"/>
      <w:r w:rsidR="00FA1E2B">
        <w:t>analysed</w:t>
      </w:r>
      <w:proofErr w:type="spellEnd"/>
      <w:r w:rsidR="00FA1E2B">
        <w:t xml:space="preserve"> before </w:t>
      </w:r>
      <w:proofErr w:type="spellStart"/>
      <w:r w:rsidR="00197743">
        <w:t>visualisation</w:t>
      </w:r>
      <w:proofErr w:type="spellEnd"/>
      <w:r w:rsidR="00197743">
        <w:t>,</w:t>
      </w:r>
      <w:r w:rsidR="00FA1E2B">
        <w:t xml:space="preserve"> so </w:t>
      </w:r>
      <w:r w:rsidR="00197743">
        <w:t xml:space="preserve">that </w:t>
      </w:r>
      <w:r w:rsidR="00FA1E2B">
        <w:t xml:space="preserve">there is sufficient data to </w:t>
      </w:r>
      <w:r w:rsidR="00197743">
        <w:t>support queries.</w:t>
      </w:r>
    </w:p>
    <w:sectPr w:rsidR="00F069EB" w:rsidRPr="001735F2" w:rsidSect="00C8610B">
      <w:footerReference w:type="default" r:id="rId76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C7784" w14:textId="77777777" w:rsidR="00903D06" w:rsidRDefault="00903D06" w:rsidP="00C6554A">
      <w:pPr>
        <w:spacing w:before="0" w:after="0" w:line="240" w:lineRule="auto"/>
      </w:pPr>
      <w:r>
        <w:separator/>
      </w:r>
    </w:p>
  </w:endnote>
  <w:endnote w:type="continuationSeparator" w:id="0">
    <w:p w14:paraId="7D4CEE46" w14:textId="77777777" w:rsidR="00903D06" w:rsidRDefault="00903D06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346CC" w14:textId="77777777" w:rsidR="002163EE" w:rsidRDefault="00ED7C44">
    <w:pPr>
      <w:pStyle w:val="Footer"/>
    </w:pPr>
    <w:r>
      <w:rPr>
        <w:lang w:val="en-GB" w:bidi="en-GB"/>
      </w:rPr>
      <w:t xml:space="preserve">Page </w:t>
    </w:r>
    <w:r>
      <w:rPr>
        <w:lang w:val="en-GB" w:bidi="en-GB"/>
      </w:rPr>
      <w:fldChar w:fldCharType="begin"/>
    </w:r>
    <w:r>
      <w:rPr>
        <w:lang w:val="en-GB" w:bidi="en-GB"/>
      </w:rPr>
      <w:instrText xml:space="preserve"> PAGE  \* Arabic  \* MERGEFORMAT </w:instrText>
    </w:r>
    <w:r>
      <w:rPr>
        <w:lang w:val="en-GB" w:bidi="en-GB"/>
      </w:rPr>
      <w:fldChar w:fldCharType="separate"/>
    </w:r>
    <w:r w:rsidR="00624D0B">
      <w:rPr>
        <w:noProof/>
        <w:lang w:val="en-GB" w:bidi="en-GB"/>
      </w:rPr>
      <w:t>1</w:t>
    </w:r>
    <w:r>
      <w:rPr>
        <w:lang w:val="en-GB" w:bidi="en-GB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DA4B25" w14:textId="77777777" w:rsidR="00903D06" w:rsidRDefault="00903D06" w:rsidP="00C6554A">
      <w:pPr>
        <w:spacing w:before="0" w:after="0" w:line="240" w:lineRule="auto"/>
      </w:pPr>
      <w:r>
        <w:separator/>
      </w:r>
    </w:p>
  </w:footnote>
  <w:footnote w:type="continuationSeparator" w:id="0">
    <w:p w14:paraId="47C74179" w14:textId="77777777" w:rsidR="00903D06" w:rsidRDefault="00903D06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292E0CE9"/>
    <w:multiLevelType w:val="hybridMultilevel"/>
    <w:tmpl w:val="F0E89864"/>
    <w:lvl w:ilvl="0" w:tplc="C9820B66">
      <w:start w:val="1"/>
      <w:numFmt w:val="decimal"/>
      <w:lvlText w:val="%1."/>
      <w:lvlJc w:val="left"/>
      <w:pPr>
        <w:ind w:left="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BE4CE732">
      <w:start w:val="1"/>
      <w:numFmt w:val="lowerLetter"/>
      <w:lvlText w:val="%2"/>
      <w:lvlJc w:val="left"/>
      <w:pPr>
        <w:ind w:left="13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2BE6707C">
      <w:start w:val="1"/>
      <w:numFmt w:val="lowerRoman"/>
      <w:lvlText w:val="%3"/>
      <w:lvlJc w:val="left"/>
      <w:pPr>
        <w:ind w:left="20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D48CB664">
      <w:start w:val="1"/>
      <w:numFmt w:val="decimal"/>
      <w:lvlText w:val="%4"/>
      <w:lvlJc w:val="left"/>
      <w:pPr>
        <w:ind w:left="27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B13A8A28">
      <w:start w:val="1"/>
      <w:numFmt w:val="lowerLetter"/>
      <w:lvlText w:val="%5"/>
      <w:lvlJc w:val="left"/>
      <w:pPr>
        <w:ind w:left="3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C784D0C2">
      <w:start w:val="1"/>
      <w:numFmt w:val="lowerRoman"/>
      <w:lvlText w:val="%6"/>
      <w:lvlJc w:val="left"/>
      <w:pPr>
        <w:ind w:left="42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3AAE8AAC">
      <w:start w:val="1"/>
      <w:numFmt w:val="decimal"/>
      <w:lvlText w:val="%7"/>
      <w:lvlJc w:val="left"/>
      <w:pPr>
        <w:ind w:left="49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4C8E6DB2">
      <w:start w:val="1"/>
      <w:numFmt w:val="lowerLetter"/>
      <w:lvlText w:val="%8"/>
      <w:lvlJc w:val="left"/>
      <w:pPr>
        <w:ind w:left="5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CF80FF46">
      <w:start w:val="1"/>
      <w:numFmt w:val="lowerRoman"/>
      <w:lvlText w:val="%9"/>
      <w:lvlJc w:val="left"/>
      <w:pPr>
        <w:ind w:left="6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0107F7D"/>
    <w:multiLevelType w:val="hybridMultilevel"/>
    <w:tmpl w:val="3544E2F2"/>
    <w:lvl w:ilvl="0" w:tplc="C7AEFFF6">
      <w:start w:val="6"/>
      <w:numFmt w:val="decimal"/>
      <w:lvlText w:val="%1."/>
      <w:lvlJc w:val="left"/>
      <w:pPr>
        <w:ind w:left="88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08" w:hanging="360"/>
      </w:pPr>
    </w:lvl>
    <w:lvl w:ilvl="2" w:tplc="0809001B" w:tentative="1">
      <w:start w:val="1"/>
      <w:numFmt w:val="lowerRoman"/>
      <w:lvlText w:val="%3."/>
      <w:lvlJc w:val="right"/>
      <w:pPr>
        <w:ind w:left="2328" w:hanging="180"/>
      </w:pPr>
    </w:lvl>
    <w:lvl w:ilvl="3" w:tplc="0809000F" w:tentative="1">
      <w:start w:val="1"/>
      <w:numFmt w:val="decimal"/>
      <w:lvlText w:val="%4."/>
      <w:lvlJc w:val="left"/>
      <w:pPr>
        <w:ind w:left="3048" w:hanging="360"/>
      </w:pPr>
    </w:lvl>
    <w:lvl w:ilvl="4" w:tplc="08090019" w:tentative="1">
      <w:start w:val="1"/>
      <w:numFmt w:val="lowerLetter"/>
      <w:lvlText w:val="%5."/>
      <w:lvlJc w:val="left"/>
      <w:pPr>
        <w:ind w:left="3768" w:hanging="360"/>
      </w:pPr>
    </w:lvl>
    <w:lvl w:ilvl="5" w:tplc="0809001B" w:tentative="1">
      <w:start w:val="1"/>
      <w:numFmt w:val="lowerRoman"/>
      <w:lvlText w:val="%6."/>
      <w:lvlJc w:val="right"/>
      <w:pPr>
        <w:ind w:left="4488" w:hanging="180"/>
      </w:pPr>
    </w:lvl>
    <w:lvl w:ilvl="6" w:tplc="0809000F" w:tentative="1">
      <w:start w:val="1"/>
      <w:numFmt w:val="decimal"/>
      <w:lvlText w:val="%7."/>
      <w:lvlJc w:val="left"/>
      <w:pPr>
        <w:ind w:left="5208" w:hanging="360"/>
      </w:pPr>
    </w:lvl>
    <w:lvl w:ilvl="7" w:tplc="08090019" w:tentative="1">
      <w:start w:val="1"/>
      <w:numFmt w:val="lowerLetter"/>
      <w:lvlText w:val="%8."/>
      <w:lvlJc w:val="left"/>
      <w:pPr>
        <w:ind w:left="5928" w:hanging="360"/>
      </w:pPr>
    </w:lvl>
    <w:lvl w:ilvl="8" w:tplc="0809001B" w:tentative="1">
      <w:start w:val="1"/>
      <w:numFmt w:val="lowerRoman"/>
      <w:lvlText w:val="%9."/>
      <w:lvlJc w:val="right"/>
      <w:pPr>
        <w:ind w:left="6648" w:hanging="180"/>
      </w:pPr>
    </w:lvl>
  </w:abstractNum>
  <w:abstractNum w:abstractNumId="14" w15:restartNumberingAfterBreak="0">
    <w:nsid w:val="34CC2D60"/>
    <w:multiLevelType w:val="hybridMultilevel"/>
    <w:tmpl w:val="42EE1106"/>
    <w:lvl w:ilvl="0" w:tplc="0EB6B3BA">
      <w:start w:val="1"/>
      <w:numFmt w:val="decimal"/>
      <w:lvlText w:val="%1."/>
      <w:lvlJc w:val="left"/>
      <w:pPr>
        <w:ind w:left="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984E8138">
      <w:start w:val="1"/>
      <w:numFmt w:val="lowerLetter"/>
      <w:lvlText w:val="%2"/>
      <w:lvlJc w:val="left"/>
      <w:pPr>
        <w:ind w:left="13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E20EEDE2">
      <w:start w:val="1"/>
      <w:numFmt w:val="lowerRoman"/>
      <w:lvlText w:val="%3"/>
      <w:lvlJc w:val="left"/>
      <w:pPr>
        <w:ind w:left="20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928458E0">
      <w:start w:val="1"/>
      <w:numFmt w:val="decimal"/>
      <w:lvlText w:val="%4"/>
      <w:lvlJc w:val="left"/>
      <w:pPr>
        <w:ind w:left="27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261A1A16">
      <w:start w:val="1"/>
      <w:numFmt w:val="lowerLetter"/>
      <w:lvlText w:val="%5"/>
      <w:lvlJc w:val="left"/>
      <w:pPr>
        <w:ind w:left="3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05165C6E">
      <w:start w:val="1"/>
      <w:numFmt w:val="lowerRoman"/>
      <w:lvlText w:val="%6"/>
      <w:lvlJc w:val="left"/>
      <w:pPr>
        <w:ind w:left="42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4380DE98">
      <w:start w:val="1"/>
      <w:numFmt w:val="decimal"/>
      <w:lvlText w:val="%7"/>
      <w:lvlJc w:val="left"/>
      <w:pPr>
        <w:ind w:left="49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2F04FE58">
      <w:start w:val="1"/>
      <w:numFmt w:val="lowerLetter"/>
      <w:lvlText w:val="%8"/>
      <w:lvlJc w:val="left"/>
      <w:pPr>
        <w:ind w:left="5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09567CFC">
      <w:start w:val="1"/>
      <w:numFmt w:val="lowerRoman"/>
      <w:lvlText w:val="%9"/>
      <w:lvlJc w:val="left"/>
      <w:pPr>
        <w:ind w:left="6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19838A2"/>
    <w:multiLevelType w:val="hybridMultilevel"/>
    <w:tmpl w:val="013CDD72"/>
    <w:lvl w:ilvl="0" w:tplc="FFFFFFFF">
      <w:start w:val="1"/>
      <w:numFmt w:val="decimal"/>
      <w:lvlText w:val="%1."/>
      <w:lvlJc w:val="left"/>
      <w:pPr>
        <w:ind w:left="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3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0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7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2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9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3BF438E"/>
    <w:multiLevelType w:val="hybridMultilevel"/>
    <w:tmpl w:val="8230E4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421CAA"/>
    <w:multiLevelType w:val="hybridMultilevel"/>
    <w:tmpl w:val="3DD2F2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C3D1547"/>
    <w:multiLevelType w:val="hybridMultilevel"/>
    <w:tmpl w:val="79789436"/>
    <w:lvl w:ilvl="0" w:tplc="B836867A">
      <w:start w:val="10"/>
      <w:numFmt w:val="decimal"/>
      <w:lvlText w:val="%1."/>
      <w:lvlJc w:val="left"/>
      <w:pPr>
        <w:ind w:left="888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608" w:hanging="360"/>
      </w:pPr>
    </w:lvl>
    <w:lvl w:ilvl="2" w:tplc="0809001B" w:tentative="1">
      <w:start w:val="1"/>
      <w:numFmt w:val="lowerRoman"/>
      <w:lvlText w:val="%3."/>
      <w:lvlJc w:val="right"/>
      <w:pPr>
        <w:ind w:left="2328" w:hanging="180"/>
      </w:pPr>
    </w:lvl>
    <w:lvl w:ilvl="3" w:tplc="0809000F" w:tentative="1">
      <w:start w:val="1"/>
      <w:numFmt w:val="decimal"/>
      <w:lvlText w:val="%4."/>
      <w:lvlJc w:val="left"/>
      <w:pPr>
        <w:ind w:left="3048" w:hanging="360"/>
      </w:pPr>
    </w:lvl>
    <w:lvl w:ilvl="4" w:tplc="08090019" w:tentative="1">
      <w:start w:val="1"/>
      <w:numFmt w:val="lowerLetter"/>
      <w:lvlText w:val="%5."/>
      <w:lvlJc w:val="left"/>
      <w:pPr>
        <w:ind w:left="3768" w:hanging="360"/>
      </w:pPr>
    </w:lvl>
    <w:lvl w:ilvl="5" w:tplc="0809001B" w:tentative="1">
      <w:start w:val="1"/>
      <w:numFmt w:val="lowerRoman"/>
      <w:lvlText w:val="%6."/>
      <w:lvlJc w:val="right"/>
      <w:pPr>
        <w:ind w:left="4488" w:hanging="180"/>
      </w:pPr>
    </w:lvl>
    <w:lvl w:ilvl="6" w:tplc="0809000F" w:tentative="1">
      <w:start w:val="1"/>
      <w:numFmt w:val="decimal"/>
      <w:lvlText w:val="%7."/>
      <w:lvlJc w:val="left"/>
      <w:pPr>
        <w:ind w:left="5208" w:hanging="360"/>
      </w:pPr>
    </w:lvl>
    <w:lvl w:ilvl="7" w:tplc="08090019" w:tentative="1">
      <w:start w:val="1"/>
      <w:numFmt w:val="lowerLetter"/>
      <w:lvlText w:val="%8."/>
      <w:lvlJc w:val="left"/>
      <w:pPr>
        <w:ind w:left="5928" w:hanging="360"/>
      </w:pPr>
    </w:lvl>
    <w:lvl w:ilvl="8" w:tplc="0809001B" w:tentative="1">
      <w:start w:val="1"/>
      <w:numFmt w:val="lowerRoman"/>
      <w:lvlText w:val="%9."/>
      <w:lvlJc w:val="right"/>
      <w:pPr>
        <w:ind w:left="6648" w:hanging="180"/>
      </w:pPr>
    </w:lvl>
  </w:abstractNum>
  <w:abstractNum w:abstractNumId="20" w15:restartNumberingAfterBreak="0">
    <w:nsid w:val="54DD70E1"/>
    <w:multiLevelType w:val="hybridMultilevel"/>
    <w:tmpl w:val="74208E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5B5A8B"/>
    <w:multiLevelType w:val="hybridMultilevel"/>
    <w:tmpl w:val="1CAE869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78014E"/>
    <w:multiLevelType w:val="hybridMultilevel"/>
    <w:tmpl w:val="42D2C4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A63F22"/>
    <w:multiLevelType w:val="hybridMultilevel"/>
    <w:tmpl w:val="249E421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8D776F"/>
    <w:multiLevelType w:val="hybridMultilevel"/>
    <w:tmpl w:val="3BA234FC"/>
    <w:lvl w:ilvl="0" w:tplc="1B6A171C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E5D0085E">
      <w:start w:val="1"/>
      <w:numFmt w:val="lowerLetter"/>
      <w:lvlRestart w:val="0"/>
      <w:lvlText w:val="%2."/>
      <w:lvlJc w:val="left"/>
      <w:pPr>
        <w:ind w:left="1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6B1463B6">
      <w:start w:val="1"/>
      <w:numFmt w:val="lowerRoman"/>
      <w:lvlText w:val="%3"/>
      <w:lvlJc w:val="left"/>
      <w:pPr>
        <w:ind w:left="18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B008D874">
      <w:start w:val="1"/>
      <w:numFmt w:val="decimal"/>
      <w:lvlText w:val="%4"/>
      <w:lvlJc w:val="left"/>
      <w:pPr>
        <w:ind w:left="26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77AEAA9E">
      <w:start w:val="1"/>
      <w:numFmt w:val="lowerLetter"/>
      <w:lvlText w:val="%5"/>
      <w:lvlJc w:val="left"/>
      <w:pPr>
        <w:ind w:left="33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F7D8AC0A">
      <w:start w:val="1"/>
      <w:numFmt w:val="lowerRoman"/>
      <w:lvlText w:val="%6"/>
      <w:lvlJc w:val="left"/>
      <w:pPr>
        <w:ind w:left="40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8B4209C0">
      <w:start w:val="1"/>
      <w:numFmt w:val="decimal"/>
      <w:lvlText w:val="%7"/>
      <w:lvlJc w:val="left"/>
      <w:pPr>
        <w:ind w:left="47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4C329778">
      <w:start w:val="1"/>
      <w:numFmt w:val="lowerLetter"/>
      <w:lvlText w:val="%8"/>
      <w:lvlJc w:val="left"/>
      <w:pPr>
        <w:ind w:left="54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4F1EB66C">
      <w:start w:val="1"/>
      <w:numFmt w:val="lowerRoman"/>
      <w:lvlText w:val="%9"/>
      <w:lvlJc w:val="left"/>
      <w:pPr>
        <w:ind w:left="62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CCF66AA"/>
    <w:multiLevelType w:val="hybridMultilevel"/>
    <w:tmpl w:val="42EE1106"/>
    <w:lvl w:ilvl="0" w:tplc="FFFFFFFF">
      <w:start w:val="1"/>
      <w:numFmt w:val="decimal"/>
      <w:lvlText w:val="%1."/>
      <w:lvlJc w:val="left"/>
      <w:pPr>
        <w:ind w:left="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3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0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7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5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2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9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6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FC801C7"/>
    <w:multiLevelType w:val="hybridMultilevel"/>
    <w:tmpl w:val="1BD298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7835079">
    <w:abstractNumId w:val="9"/>
  </w:num>
  <w:num w:numId="2" w16cid:durableId="404761898">
    <w:abstractNumId w:val="8"/>
  </w:num>
  <w:num w:numId="3" w16cid:durableId="438456304">
    <w:abstractNumId w:val="8"/>
  </w:num>
  <w:num w:numId="4" w16cid:durableId="869608308">
    <w:abstractNumId w:val="9"/>
  </w:num>
  <w:num w:numId="5" w16cid:durableId="611666501">
    <w:abstractNumId w:val="18"/>
  </w:num>
  <w:num w:numId="6" w16cid:durableId="600725695">
    <w:abstractNumId w:val="10"/>
  </w:num>
  <w:num w:numId="7" w16cid:durableId="1021472332">
    <w:abstractNumId w:val="11"/>
  </w:num>
  <w:num w:numId="8" w16cid:durableId="748425860">
    <w:abstractNumId w:val="7"/>
  </w:num>
  <w:num w:numId="9" w16cid:durableId="1064110059">
    <w:abstractNumId w:val="6"/>
  </w:num>
  <w:num w:numId="10" w16cid:durableId="1878152548">
    <w:abstractNumId w:val="5"/>
  </w:num>
  <w:num w:numId="11" w16cid:durableId="292562050">
    <w:abstractNumId w:val="4"/>
  </w:num>
  <w:num w:numId="12" w16cid:durableId="896667099">
    <w:abstractNumId w:val="3"/>
  </w:num>
  <w:num w:numId="13" w16cid:durableId="213929515">
    <w:abstractNumId w:val="2"/>
  </w:num>
  <w:num w:numId="14" w16cid:durableId="1167398198">
    <w:abstractNumId w:val="1"/>
  </w:num>
  <w:num w:numId="15" w16cid:durableId="266083925">
    <w:abstractNumId w:val="0"/>
  </w:num>
  <w:num w:numId="16" w16cid:durableId="252593073">
    <w:abstractNumId w:val="17"/>
  </w:num>
  <w:num w:numId="17" w16cid:durableId="848761965">
    <w:abstractNumId w:val="14"/>
  </w:num>
  <w:num w:numId="18" w16cid:durableId="1439636909">
    <w:abstractNumId w:val="15"/>
  </w:num>
  <w:num w:numId="19" w16cid:durableId="1268348761">
    <w:abstractNumId w:val="25"/>
  </w:num>
  <w:num w:numId="20" w16cid:durableId="628556660">
    <w:abstractNumId w:val="12"/>
  </w:num>
  <w:num w:numId="21" w16cid:durableId="1101991947">
    <w:abstractNumId w:val="24"/>
  </w:num>
  <w:num w:numId="22" w16cid:durableId="715617036">
    <w:abstractNumId w:val="13"/>
  </w:num>
  <w:num w:numId="23" w16cid:durableId="2049909069">
    <w:abstractNumId w:val="16"/>
  </w:num>
  <w:num w:numId="24" w16cid:durableId="208225102">
    <w:abstractNumId w:val="19"/>
  </w:num>
  <w:num w:numId="25" w16cid:durableId="1454639891">
    <w:abstractNumId w:val="23"/>
  </w:num>
  <w:num w:numId="26" w16cid:durableId="1967738187">
    <w:abstractNumId w:val="21"/>
  </w:num>
  <w:num w:numId="27" w16cid:durableId="603925476">
    <w:abstractNumId w:val="26"/>
  </w:num>
  <w:num w:numId="28" w16cid:durableId="483621940">
    <w:abstractNumId w:val="22"/>
  </w:num>
  <w:num w:numId="29" w16cid:durableId="28856097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859"/>
    <w:rsid w:val="00012311"/>
    <w:rsid w:val="000130C0"/>
    <w:rsid w:val="000138F6"/>
    <w:rsid w:val="000148E0"/>
    <w:rsid w:val="00015D98"/>
    <w:rsid w:val="00036410"/>
    <w:rsid w:val="0004320C"/>
    <w:rsid w:val="000465E4"/>
    <w:rsid w:val="00046709"/>
    <w:rsid w:val="000514CD"/>
    <w:rsid w:val="00057198"/>
    <w:rsid w:val="00060946"/>
    <w:rsid w:val="0006562F"/>
    <w:rsid w:val="000803A1"/>
    <w:rsid w:val="00085554"/>
    <w:rsid w:val="00085EEA"/>
    <w:rsid w:val="00090333"/>
    <w:rsid w:val="000912C7"/>
    <w:rsid w:val="00097C0F"/>
    <w:rsid w:val="000A0180"/>
    <w:rsid w:val="000A6600"/>
    <w:rsid w:val="000B0C3C"/>
    <w:rsid w:val="000B2FC4"/>
    <w:rsid w:val="000B6845"/>
    <w:rsid w:val="000B73B6"/>
    <w:rsid w:val="000C0A39"/>
    <w:rsid w:val="000C0D6C"/>
    <w:rsid w:val="000C439D"/>
    <w:rsid w:val="000D4F53"/>
    <w:rsid w:val="000D7C35"/>
    <w:rsid w:val="000E195A"/>
    <w:rsid w:val="000E26C8"/>
    <w:rsid w:val="000E3CF1"/>
    <w:rsid w:val="000E556F"/>
    <w:rsid w:val="000F07D0"/>
    <w:rsid w:val="000F22C6"/>
    <w:rsid w:val="000F3836"/>
    <w:rsid w:val="000F4556"/>
    <w:rsid w:val="000F5E92"/>
    <w:rsid w:val="000F641E"/>
    <w:rsid w:val="00101D7A"/>
    <w:rsid w:val="00111141"/>
    <w:rsid w:val="0011354B"/>
    <w:rsid w:val="00133269"/>
    <w:rsid w:val="001455F4"/>
    <w:rsid w:val="00151817"/>
    <w:rsid w:val="00151D71"/>
    <w:rsid w:val="00152127"/>
    <w:rsid w:val="00154651"/>
    <w:rsid w:val="00154C54"/>
    <w:rsid w:val="00154DF2"/>
    <w:rsid w:val="0015507E"/>
    <w:rsid w:val="001557D1"/>
    <w:rsid w:val="00162B90"/>
    <w:rsid w:val="001645A0"/>
    <w:rsid w:val="00165E51"/>
    <w:rsid w:val="00171A27"/>
    <w:rsid w:val="001735F2"/>
    <w:rsid w:val="00173751"/>
    <w:rsid w:val="00180D11"/>
    <w:rsid w:val="001832BD"/>
    <w:rsid w:val="00187444"/>
    <w:rsid w:val="00197743"/>
    <w:rsid w:val="001A348B"/>
    <w:rsid w:val="001B186D"/>
    <w:rsid w:val="001B4D54"/>
    <w:rsid w:val="001B4E3E"/>
    <w:rsid w:val="001B779B"/>
    <w:rsid w:val="001B7D3F"/>
    <w:rsid w:val="001C05FD"/>
    <w:rsid w:val="001C208C"/>
    <w:rsid w:val="001C5436"/>
    <w:rsid w:val="001C59B4"/>
    <w:rsid w:val="001C7C47"/>
    <w:rsid w:val="001D2F2A"/>
    <w:rsid w:val="001E636D"/>
    <w:rsid w:val="001F28FA"/>
    <w:rsid w:val="001F3610"/>
    <w:rsid w:val="001F6C20"/>
    <w:rsid w:val="001F7408"/>
    <w:rsid w:val="001F7849"/>
    <w:rsid w:val="001F7D4F"/>
    <w:rsid w:val="00205194"/>
    <w:rsid w:val="002067EF"/>
    <w:rsid w:val="00207B56"/>
    <w:rsid w:val="00212302"/>
    <w:rsid w:val="002213A3"/>
    <w:rsid w:val="00223A6F"/>
    <w:rsid w:val="002308CC"/>
    <w:rsid w:val="00230CC5"/>
    <w:rsid w:val="00232FCB"/>
    <w:rsid w:val="002330D2"/>
    <w:rsid w:val="00233C23"/>
    <w:rsid w:val="002345AB"/>
    <w:rsid w:val="002419BC"/>
    <w:rsid w:val="002423CA"/>
    <w:rsid w:val="00250125"/>
    <w:rsid w:val="002526D0"/>
    <w:rsid w:val="00252ACA"/>
    <w:rsid w:val="002554CD"/>
    <w:rsid w:val="00255EE5"/>
    <w:rsid w:val="0026058B"/>
    <w:rsid w:val="0026540B"/>
    <w:rsid w:val="0026743F"/>
    <w:rsid w:val="00271CF8"/>
    <w:rsid w:val="002735A1"/>
    <w:rsid w:val="002764D1"/>
    <w:rsid w:val="00287EE9"/>
    <w:rsid w:val="0029039E"/>
    <w:rsid w:val="00293B83"/>
    <w:rsid w:val="002942F3"/>
    <w:rsid w:val="002A032A"/>
    <w:rsid w:val="002A54E4"/>
    <w:rsid w:val="002A795D"/>
    <w:rsid w:val="002B4294"/>
    <w:rsid w:val="002B7A16"/>
    <w:rsid w:val="002C4C21"/>
    <w:rsid w:val="002C7C5F"/>
    <w:rsid w:val="002D0313"/>
    <w:rsid w:val="002D1AF8"/>
    <w:rsid w:val="002D619A"/>
    <w:rsid w:val="002D6C57"/>
    <w:rsid w:val="002E0315"/>
    <w:rsid w:val="002E569C"/>
    <w:rsid w:val="002F0526"/>
    <w:rsid w:val="0030665D"/>
    <w:rsid w:val="00307A3A"/>
    <w:rsid w:val="00314927"/>
    <w:rsid w:val="003155DE"/>
    <w:rsid w:val="00333D0D"/>
    <w:rsid w:val="00336468"/>
    <w:rsid w:val="00336878"/>
    <w:rsid w:val="00342F9F"/>
    <w:rsid w:val="00344BBD"/>
    <w:rsid w:val="00346B87"/>
    <w:rsid w:val="00346E6A"/>
    <w:rsid w:val="00352C42"/>
    <w:rsid w:val="003567E4"/>
    <w:rsid w:val="00356CE2"/>
    <w:rsid w:val="00360346"/>
    <w:rsid w:val="0036456A"/>
    <w:rsid w:val="00365843"/>
    <w:rsid w:val="003667E0"/>
    <w:rsid w:val="003706B2"/>
    <w:rsid w:val="00371927"/>
    <w:rsid w:val="0038396D"/>
    <w:rsid w:val="003B13DE"/>
    <w:rsid w:val="003B5EEA"/>
    <w:rsid w:val="003B77F2"/>
    <w:rsid w:val="003C364B"/>
    <w:rsid w:val="003C58EE"/>
    <w:rsid w:val="003D10A6"/>
    <w:rsid w:val="003E330E"/>
    <w:rsid w:val="003E7201"/>
    <w:rsid w:val="003F0605"/>
    <w:rsid w:val="003F4FD3"/>
    <w:rsid w:val="00401A79"/>
    <w:rsid w:val="00402DC1"/>
    <w:rsid w:val="00403F94"/>
    <w:rsid w:val="00404C21"/>
    <w:rsid w:val="00405FED"/>
    <w:rsid w:val="00412282"/>
    <w:rsid w:val="0041730C"/>
    <w:rsid w:val="00433D16"/>
    <w:rsid w:val="00442634"/>
    <w:rsid w:val="004453A7"/>
    <w:rsid w:val="00446701"/>
    <w:rsid w:val="00447E03"/>
    <w:rsid w:val="00453EBA"/>
    <w:rsid w:val="00454A69"/>
    <w:rsid w:val="00454D4A"/>
    <w:rsid w:val="00461205"/>
    <w:rsid w:val="00463E99"/>
    <w:rsid w:val="00465ABD"/>
    <w:rsid w:val="004671D2"/>
    <w:rsid w:val="00471C0E"/>
    <w:rsid w:val="00473348"/>
    <w:rsid w:val="00473711"/>
    <w:rsid w:val="004752AE"/>
    <w:rsid w:val="00483683"/>
    <w:rsid w:val="00485446"/>
    <w:rsid w:val="00487494"/>
    <w:rsid w:val="004A31FE"/>
    <w:rsid w:val="004A3495"/>
    <w:rsid w:val="004B275B"/>
    <w:rsid w:val="004B2789"/>
    <w:rsid w:val="004B4140"/>
    <w:rsid w:val="004C049F"/>
    <w:rsid w:val="004C0687"/>
    <w:rsid w:val="004E0332"/>
    <w:rsid w:val="004E3D9C"/>
    <w:rsid w:val="004E42F1"/>
    <w:rsid w:val="004E48D0"/>
    <w:rsid w:val="005000E2"/>
    <w:rsid w:val="00501773"/>
    <w:rsid w:val="00501C7F"/>
    <w:rsid w:val="00504E79"/>
    <w:rsid w:val="00507551"/>
    <w:rsid w:val="00507B20"/>
    <w:rsid w:val="00511994"/>
    <w:rsid w:val="00521595"/>
    <w:rsid w:val="00521AE6"/>
    <w:rsid w:val="00521E3B"/>
    <w:rsid w:val="005330A9"/>
    <w:rsid w:val="00537D32"/>
    <w:rsid w:val="00553877"/>
    <w:rsid w:val="00560CA6"/>
    <w:rsid w:val="00565922"/>
    <w:rsid w:val="00570744"/>
    <w:rsid w:val="00574CF0"/>
    <w:rsid w:val="0057687A"/>
    <w:rsid w:val="00580EC4"/>
    <w:rsid w:val="00583C2F"/>
    <w:rsid w:val="00587BF9"/>
    <w:rsid w:val="005A0BAB"/>
    <w:rsid w:val="005A0EFD"/>
    <w:rsid w:val="005A2B84"/>
    <w:rsid w:val="005A4C87"/>
    <w:rsid w:val="005A79E0"/>
    <w:rsid w:val="005B2522"/>
    <w:rsid w:val="005B57DA"/>
    <w:rsid w:val="005B75E3"/>
    <w:rsid w:val="005D2B83"/>
    <w:rsid w:val="005D5EC3"/>
    <w:rsid w:val="005E3100"/>
    <w:rsid w:val="005E5290"/>
    <w:rsid w:val="005F597B"/>
    <w:rsid w:val="005F7C17"/>
    <w:rsid w:val="00600A60"/>
    <w:rsid w:val="00611DBD"/>
    <w:rsid w:val="006120C7"/>
    <w:rsid w:val="00615B29"/>
    <w:rsid w:val="00623AF8"/>
    <w:rsid w:val="00624D0B"/>
    <w:rsid w:val="0063040B"/>
    <w:rsid w:val="00632F86"/>
    <w:rsid w:val="006336BA"/>
    <w:rsid w:val="006415A7"/>
    <w:rsid w:val="00646DD3"/>
    <w:rsid w:val="006553B3"/>
    <w:rsid w:val="006578B2"/>
    <w:rsid w:val="0066535F"/>
    <w:rsid w:val="00671F42"/>
    <w:rsid w:val="00676B51"/>
    <w:rsid w:val="00677FEF"/>
    <w:rsid w:val="006811B5"/>
    <w:rsid w:val="00681C74"/>
    <w:rsid w:val="00685C60"/>
    <w:rsid w:val="00686C60"/>
    <w:rsid w:val="00692D01"/>
    <w:rsid w:val="00694587"/>
    <w:rsid w:val="00697579"/>
    <w:rsid w:val="006A0770"/>
    <w:rsid w:val="006A2BC1"/>
    <w:rsid w:val="006A3CE7"/>
    <w:rsid w:val="006A7FB8"/>
    <w:rsid w:val="006B129E"/>
    <w:rsid w:val="006B3A57"/>
    <w:rsid w:val="006C38A9"/>
    <w:rsid w:val="006C4B68"/>
    <w:rsid w:val="006C5974"/>
    <w:rsid w:val="006D42FC"/>
    <w:rsid w:val="006D6F2E"/>
    <w:rsid w:val="006E0E97"/>
    <w:rsid w:val="006E4644"/>
    <w:rsid w:val="006E484C"/>
    <w:rsid w:val="006F6156"/>
    <w:rsid w:val="00701895"/>
    <w:rsid w:val="00705BE7"/>
    <w:rsid w:val="00705D7E"/>
    <w:rsid w:val="00711BF2"/>
    <w:rsid w:val="0072172F"/>
    <w:rsid w:val="00731BA3"/>
    <w:rsid w:val="00732E46"/>
    <w:rsid w:val="007417D3"/>
    <w:rsid w:val="00741F6B"/>
    <w:rsid w:val="0074644F"/>
    <w:rsid w:val="00746F1A"/>
    <w:rsid w:val="00754FF6"/>
    <w:rsid w:val="00755248"/>
    <w:rsid w:val="007566B7"/>
    <w:rsid w:val="00756915"/>
    <w:rsid w:val="00760CA4"/>
    <w:rsid w:val="00761E6A"/>
    <w:rsid w:val="00765280"/>
    <w:rsid w:val="00766C3C"/>
    <w:rsid w:val="007745B4"/>
    <w:rsid w:val="00775962"/>
    <w:rsid w:val="00776060"/>
    <w:rsid w:val="0078618C"/>
    <w:rsid w:val="007918EA"/>
    <w:rsid w:val="00791B8B"/>
    <w:rsid w:val="007922BF"/>
    <w:rsid w:val="007A02C9"/>
    <w:rsid w:val="007B1983"/>
    <w:rsid w:val="007C004B"/>
    <w:rsid w:val="007C0991"/>
    <w:rsid w:val="007C36C1"/>
    <w:rsid w:val="007C6182"/>
    <w:rsid w:val="007D06D8"/>
    <w:rsid w:val="007D0D71"/>
    <w:rsid w:val="007D703C"/>
    <w:rsid w:val="007E3787"/>
    <w:rsid w:val="007E6290"/>
    <w:rsid w:val="007F172B"/>
    <w:rsid w:val="007F61B6"/>
    <w:rsid w:val="007F75BC"/>
    <w:rsid w:val="0081155C"/>
    <w:rsid w:val="00824EBC"/>
    <w:rsid w:val="00825606"/>
    <w:rsid w:val="00826AEE"/>
    <w:rsid w:val="0084619F"/>
    <w:rsid w:val="00847325"/>
    <w:rsid w:val="00851DC4"/>
    <w:rsid w:val="00853C89"/>
    <w:rsid w:val="008606BD"/>
    <w:rsid w:val="008612E8"/>
    <w:rsid w:val="00862760"/>
    <w:rsid w:val="00880E26"/>
    <w:rsid w:val="00885C08"/>
    <w:rsid w:val="00890985"/>
    <w:rsid w:val="00897AEE"/>
    <w:rsid w:val="008B1CD3"/>
    <w:rsid w:val="008B2B85"/>
    <w:rsid w:val="008B3342"/>
    <w:rsid w:val="008C6B32"/>
    <w:rsid w:val="008C7B64"/>
    <w:rsid w:val="008D1895"/>
    <w:rsid w:val="008D1DD8"/>
    <w:rsid w:val="008D3242"/>
    <w:rsid w:val="008D6B94"/>
    <w:rsid w:val="008E2ECE"/>
    <w:rsid w:val="008E38EC"/>
    <w:rsid w:val="008F0509"/>
    <w:rsid w:val="008F1E4A"/>
    <w:rsid w:val="008F7313"/>
    <w:rsid w:val="00903D06"/>
    <w:rsid w:val="00905D65"/>
    <w:rsid w:val="00910071"/>
    <w:rsid w:val="0091057A"/>
    <w:rsid w:val="00910D33"/>
    <w:rsid w:val="00913BC9"/>
    <w:rsid w:val="00923794"/>
    <w:rsid w:val="00924BA0"/>
    <w:rsid w:val="009262FA"/>
    <w:rsid w:val="00926361"/>
    <w:rsid w:val="00927CDD"/>
    <w:rsid w:val="00930502"/>
    <w:rsid w:val="00930DDB"/>
    <w:rsid w:val="00933087"/>
    <w:rsid w:val="00943006"/>
    <w:rsid w:val="009453D7"/>
    <w:rsid w:val="009467B8"/>
    <w:rsid w:val="00947E48"/>
    <w:rsid w:val="009563BC"/>
    <w:rsid w:val="00964890"/>
    <w:rsid w:val="00965AC9"/>
    <w:rsid w:val="0097249E"/>
    <w:rsid w:val="00975461"/>
    <w:rsid w:val="00983484"/>
    <w:rsid w:val="00983AA3"/>
    <w:rsid w:val="00985311"/>
    <w:rsid w:val="00985793"/>
    <w:rsid w:val="00987AEF"/>
    <w:rsid w:val="009953C2"/>
    <w:rsid w:val="00995695"/>
    <w:rsid w:val="009A14BF"/>
    <w:rsid w:val="009A3041"/>
    <w:rsid w:val="009A35B2"/>
    <w:rsid w:val="009A4497"/>
    <w:rsid w:val="009A4577"/>
    <w:rsid w:val="009A5C74"/>
    <w:rsid w:val="009B2FA8"/>
    <w:rsid w:val="009B35EA"/>
    <w:rsid w:val="009B465D"/>
    <w:rsid w:val="009B6C16"/>
    <w:rsid w:val="009C29BF"/>
    <w:rsid w:val="009C3B91"/>
    <w:rsid w:val="009C3C37"/>
    <w:rsid w:val="009C54C6"/>
    <w:rsid w:val="009D1EF4"/>
    <w:rsid w:val="009D52E8"/>
    <w:rsid w:val="009F16B9"/>
    <w:rsid w:val="009F1AD3"/>
    <w:rsid w:val="009F200A"/>
    <w:rsid w:val="009F6C51"/>
    <w:rsid w:val="009F7866"/>
    <w:rsid w:val="009F7EC2"/>
    <w:rsid w:val="00A00D67"/>
    <w:rsid w:val="00A01CF5"/>
    <w:rsid w:val="00A01E3D"/>
    <w:rsid w:val="00A0643D"/>
    <w:rsid w:val="00A064FE"/>
    <w:rsid w:val="00A07BC8"/>
    <w:rsid w:val="00A07E30"/>
    <w:rsid w:val="00A10ADF"/>
    <w:rsid w:val="00A13429"/>
    <w:rsid w:val="00A210F5"/>
    <w:rsid w:val="00A40929"/>
    <w:rsid w:val="00A47EA1"/>
    <w:rsid w:val="00A51B78"/>
    <w:rsid w:val="00A55CD2"/>
    <w:rsid w:val="00A57D5F"/>
    <w:rsid w:val="00A63D62"/>
    <w:rsid w:val="00A72EA4"/>
    <w:rsid w:val="00A76FF6"/>
    <w:rsid w:val="00A7748D"/>
    <w:rsid w:val="00A9226A"/>
    <w:rsid w:val="00A939F3"/>
    <w:rsid w:val="00A944C9"/>
    <w:rsid w:val="00A95128"/>
    <w:rsid w:val="00A9528D"/>
    <w:rsid w:val="00A97D53"/>
    <w:rsid w:val="00AA73D4"/>
    <w:rsid w:val="00AA7832"/>
    <w:rsid w:val="00AB521C"/>
    <w:rsid w:val="00AB59CE"/>
    <w:rsid w:val="00AB6774"/>
    <w:rsid w:val="00AC1635"/>
    <w:rsid w:val="00AC1A1D"/>
    <w:rsid w:val="00AC33D9"/>
    <w:rsid w:val="00AE5138"/>
    <w:rsid w:val="00AF0220"/>
    <w:rsid w:val="00AF448F"/>
    <w:rsid w:val="00AF4B68"/>
    <w:rsid w:val="00AF7BED"/>
    <w:rsid w:val="00B12C4E"/>
    <w:rsid w:val="00B16A75"/>
    <w:rsid w:val="00B16BF7"/>
    <w:rsid w:val="00B261E1"/>
    <w:rsid w:val="00B30487"/>
    <w:rsid w:val="00B3051E"/>
    <w:rsid w:val="00B37B37"/>
    <w:rsid w:val="00B41449"/>
    <w:rsid w:val="00B4356B"/>
    <w:rsid w:val="00B46FAF"/>
    <w:rsid w:val="00B5116E"/>
    <w:rsid w:val="00B53417"/>
    <w:rsid w:val="00B54A1D"/>
    <w:rsid w:val="00B6311B"/>
    <w:rsid w:val="00B72519"/>
    <w:rsid w:val="00B74CEB"/>
    <w:rsid w:val="00B75852"/>
    <w:rsid w:val="00B80569"/>
    <w:rsid w:val="00B82F7B"/>
    <w:rsid w:val="00B83963"/>
    <w:rsid w:val="00B8547B"/>
    <w:rsid w:val="00B858FC"/>
    <w:rsid w:val="00B86DEA"/>
    <w:rsid w:val="00BA117F"/>
    <w:rsid w:val="00BB0202"/>
    <w:rsid w:val="00BB0613"/>
    <w:rsid w:val="00BB19AD"/>
    <w:rsid w:val="00BB2366"/>
    <w:rsid w:val="00BB7147"/>
    <w:rsid w:val="00BC0FAF"/>
    <w:rsid w:val="00BC33CC"/>
    <w:rsid w:val="00BC3A2F"/>
    <w:rsid w:val="00BC3EEC"/>
    <w:rsid w:val="00BC5B73"/>
    <w:rsid w:val="00BC7168"/>
    <w:rsid w:val="00BD0DF2"/>
    <w:rsid w:val="00BD101A"/>
    <w:rsid w:val="00BE64DC"/>
    <w:rsid w:val="00BE72DD"/>
    <w:rsid w:val="00BF04D4"/>
    <w:rsid w:val="00BF0594"/>
    <w:rsid w:val="00C06098"/>
    <w:rsid w:val="00C06178"/>
    <w:rsid w:val="00C063BA"/>
    <w:rsid w:val="00C0703A"/>
    <w:rsid w:val="00C1250F"/>
    <w:rsid w:val="00C24540"/>
    <w:rsid w:val="00C24F4B"/>
    <w:rsid w:val="00C433D3"/>
    <w:rsid w:val="00C445A0"/>
    <w:rsid w:val="00C451C4"/>
    <w:rsid w:val="00C504D2"/>
    <w:rsid w:val="00C5518B"/>
    <w:rsid w:val="00C6111E"/>
    <w:rsid w:val="00C6554A"/>
    <w:rsid w:val="00C7122B"/>
    <w:rsid w:val="00C71D66"/>
    <w:rsid w:val="00C736B9"/>
    <w:rsid w:val="00C75E35"/>
    <w:rsid w:val="00C80013"/>
    <w:rsid w:val="00C8610B"/>
    <w:rsid w:val="00C87568"/>
    <w:rsid w:val="00C9095C"/>
    <w:rsid w:val="00C973F2"/>
    <w:rsid w:val="00CA0BC1"/>
    <w:rsid w:val="00CB0174"/>
    <w:rsid w:val="00CC0294"/>
    <w:rsid w:val="00CC44B5"/>
    <w:rsid w:val="00CD0BDC"/>
    <w:rsid w:val="00CE08DE"/>
    <w:rsid w:val="00CE18B8"/>
    <w:rsid w:val="00CE271A"/>
    <w:rsid w:val="00CE2FA7"/>
    <w:rsid w:val="00CF2D83"/>
    <w:rsid w:val="00CF52E7"/>
    <w:rsid w:val="00D01F20"/>
    <w:rsid w:val="00D0795C"/>
    <w:rsid w:val="00D11F38"/>
    <w:rsid w:val="00D12E44"/>
    <w:rsid w:val="00D15BDA"/>
    <w:rsid w:val="00D2266C"/>
    <w:rsid w:val="00D23AEF"/>
    <w:rsid w:val="00D24837"/>
    <w:rsid w:val="00D3471D"/>
    <w:rsid w:val="00D3603E"/>
    <w:rsid w:val="00D366F4"/>
    <w:rsid w:val="00D62BF7"/>
    <w:rsid w:val="00D71D6F"/>
    <w:rsid w:val="00D75506"/>
    <w:rsid w:val="00D7588E"/>
    <w:rsid w:val="00D81A1A"/>
    <w:rsid w:val="00D84139"/>
    <w:rsid w:val="00D855E2"/>
    <w:rsid w:val="00D9063F"/>
    <w:rsid w:val="00D90E18"/>
    <w:rsid w:val="00D920E8"/>
    <w:rsid w:val="00D94FF1"/>
    <w:rsid w:val="00D950D2"/>
    <w:rsid w:val="00D977C6"/>
    <w:rsid w:val="00DA069E"/>
    <w:rsid w:val="00DA1B76"/>
    <w:rsid w:val="00DA5776"/>
    <w:rsid w:val="00DA768D"/>
    <w:rsid w:val="00DB1992"/>
    <w:rsid w:val="00DC198B"/>
    <w:rsid w:val="00DC3710"/>
    <w:rsid w:val="00DC7D5A"/>
    <w:rsid w:val="00DD7FDC"/>
    <w:rsid w:val="00DE06A4"/>
    <w:rsid w:val="00DE4F59"/>
    <w:rsid w:val="00DE73A5"/>
    <w:rsid w:val="00DF0941"/>
    <w:rsid w:val="00E002FC"/>
    <w:rsid w:val="00E04B9F"/>
    <w:rsid w:val="00E06863"/>
    <w:rsid w:val="00E109C3"/>
    <w:rsid w:val="00E12F03"/>
    <w:rsid w:val="00E13620"/>
    <w:rsid w:val="00E17161"/>
    <w:rsid w:val="00E21F85"/>
    <w:rsid w:val="00E22207"/>
    <w:rsid w:val="00E23BF1"/>
    <w:rsid w:val="00E26E50"/>
    <w:rsid w:val="00E35123"/>
    <w:rsid w:val="00E364B2"/>
    <w:rsid w:val="00E37666"/>
    <w:rsid w:val="00E40F37"/>
    <w:rsid w:val="00E52897"/>
    <w:rsid w:val="00E57AAD"/>
    <w:rsid w:val="00E62A11"/>
    <w:rsid w:val="00E62EEF"/>
    <w:rsid w:val="00E77394"/>
    <w:rsid w:val="00E90E19"/>
    <w:rsid w:val="00EA0BCD"/>
    <w:rsid w:val="00EA28C9"/>
    <w:rsid w:val="00EA46E1"/>
    <w:rsid w:val="00EA713E"/>
    <w:rsid w:val="00EA7EA9"/>
    <w:rsid w:val="00EB1430"/>
    <w:rsid w:val="00EB26EC"/>
    <w:rsid w:val="00EB2859"/>
    <w:rsid w:val="00EB6D6C"/>
    <w:rsid w:val="00EC0588"/>
    <w:rsid w:val="00EC2F05"/>
    <w:rsid w:val="00EC32A1"/>
    <w:rsid w:val="00EC3C26"/>
    <w:rsid w:val="00ED4637"/>
    <w:rsid w:val="00ED50B2"/>
    <w:rsid w:val="00ED62A2"/>
    <w:rsid w:val="00ED7C44"/>
    <w:rsid w:val="00EE3DBD"/>
    <w:rsid w:val="00EE6B43"/>
    <w:rsid w:val="00EF1332"/>
    <w:rsid w:val="00EF3ED4"/>
    <w:rsid w:val="00EF4EB4"/>
    <w:rsid w:val="00F0079F"/>
    <w:rsid w:val="00F02495"/>
    <w:rsid w:val="00F0290F"/>
    <w:rsid w:val="00F069EB"/>
    <w:rsid w:val="00F07BD0"/>
    <w:rsid w:val="00F10E4B"/>
    <w:rsid w:val="00F13D12"/>
    <w:rsid w:val="00F249D9"/>
    <w:rsid w:val="00F301BC"/>
    <w:rsid w:val="00F3369F"/>
    <w:rsid w:val="00F3734C"/>
    <w:rsid w:val="00F377A9"/>
    <w:rsid w:val="00F4085F"/>
    <w:rsid w:val="00F4181F"/>
    <w:rsid w:val="00F4312F"/>
    <w:rsid w:val="00F44ADD"/>
    <w:rsid w:val="00F461A6"/>
    <w:rsid w:val="00F506A4"/>
    <w:rsid w:val="00F520AD"/>
    <w:rsid w:val="00F534B7"/>
    <w:rsid w:val="00F6009B"/>
    <w:rsid w:val="00F635AA"/>
    <w:rsid w:val="00F72969"/>
    <w:rsid w:val="00F75C8C"/>
    <w:rsid w:val="00F76273"/>
    <w:rsid w:val="00F92F4A"/>
    <w:rsid w:val="00F96095"/>
    <w:rsid w:val="00F96F76"/>
    <w:rsid w:val="00FA1E2B"/>
    <w:rsid w:val="00FB60E0"/>
    <w:rsid w:val="00FC0C47"/>
    <w:rsid w:val="00FC2511"/>
    <w:rsid w:val="00FC383E"/>
    <w:rsid w:val="00FC7B03"/>
    <w:rsid w:val="00FD5DCB"/>
    <w:rsid w:val="00FE04E8"/>
    <w:rsid w:val="00FE5898"/>
    <w:rsid w:val="00FF6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4759AE"/>
  <w15:chartTrackingRefBased/>
  <w15:docId w15:val="{9DF532BE-B6F4-429D-8FD8-CC50F7C56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BB0613"/>
    <w:pPr>
      <w:spacing w:before="240" w:after="0" w:line="259" w:lineRule="auto"/>
      <w:contextualSpacing w:val="0"/>
      <w:outlineLvl w:val="9"/>
    </w:pPr>
    <w:rPr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23BF1"/>
    <w:pPr>
      <w:spacing w:after="100"/>
    </w:pPr>
    <w:rPr>
      <w:color w:val="auto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B0613"/>
    <w:pPr>
      <w:spacing w:before="0" w:after="100" w:line="259" w:lineRule="auto"/>
    </w:pPr>
    <w:rPr>
      <w:rFonts w:eastAsiaTheme="minorEastAsia" w:cs="Times New Roman"/>
      <w:color w:val="auto"/>
    </w:rPr>
  </w:style>
  <w:style w:type="paragraph" w:styleId="TOC3">
    <w:name w:val="toc 3"/>
    <w:basedOn w:val="Normal"/>
    <w:next w:val="Normal"/>
    <w:autoRedefine/>
    <w:uiPriority w:val="39"/>
    <w:unhideWhenUsed/>
    <w:rsid w:val="00E23BF1"/>
    <w:pPr>
      <w:spacing w:before="0" w:after="100" w:line="259" w:lineRule="auto"/>
    </w:pPr>
    <w:rPr>
      <w:rFonts w:eastAsiaTheme="minorEastAsia" w:cs="Times New Roman"/>
      <w:color w:val="auto"/>
      <w:sz w:val="28"/>
      <w:szCs w:val="28"/>
    </w:rPr>
  </w:style>
  <w:style w:type="paragraph" w:styleId="ListParagraph">
    <w:name w:val="List Paragraph"/>
    <w:basedOn w:val="Normal"/>
    <w:uiPriority w:val="34"/>
    <w:unhideWhenUsed/>
    <w:qFormat/>
    <w:rsid w:val="00A63D6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C25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16" Type="http://schemas.openxmlformats.org/officeDocument/2006/relationships/image" Target="media/image5.png"/><Relationship Id="rId11" Type="http://schemas.openxmlformats.org/officeDocument/2006/relationships/hyperlink" Target="https://learn.microsoft.com/en-us/microsoft-365/admin/misc/password-policy-recommendations?view=o365-worldwide" TargetMode="External"/><Relationship Id="rId24" Type="http://schemas.openxmlformats.org/officeDocument/2006/relationships/hyperlink" Target="https://support.microsoft.com/en-us/office/create-a-table-in-excel-bf0ce08b-d012-42ec-8ecf-a2259c9faf3f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1.png"/><Relationship Id="rId66" Type="http://schemas.openxmlformats.org/officeDocument/2006/relationships/image" Target="media/image47.png"/><Relationship Id="rId74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support.microsoft.com/en-us/office/assign-a-macro-to-a-button-728c83ec-61d0-40bd-b6ba-927f84eb5d2c" TargetMode="External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77" Type="http://schemas.openxmlformats.org/officeDocument/2006/relationships/fontTable" Target="fontTable.xml"/><Relationship Id="rId8" Type="http://schemas.openxmlformats.org/officeDocument/2006/relationships/hyperlink" Target="https://assets.website-files.com/60b6a4471d974075c999d1fb/6172babe130caeacc6065b8e_Vanta_GDPR_Checklist.pdf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2.png"/><Relationship Id="rId3" Type="http://schemas.openxmlformats.org/officeDocument/2006/relationships/settings" Target="settings.xml"/><Relationship Id="rId12" Type="http://schemas.openxmlformats.org/officeDocument/2006/relationships/hyperlink" Target="https://support.microsoft.com/en-us/office/protect-an-excel-file-7359d4ae-7213-4ac2-b058-f75e9311b599" TargetMode="External"/><Relationship Id="rId17" Type="http://schemas.openxmlformats.org/officeDocument/2006/relationships/hyperlink" Target="https://support.microsoft.com/en-us/windows/create-and-use-strong-passwords-c5cebb49-8c53-4f5e-2bc4-fe357ca048eb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hyperlink" Target="https://support.microsoft.com/en-us/office/video-create-a-chart-4d95c6a5-42d2-4cfc-aede-0ebf01d409a8" TargetMode="External"/><Relationship Id="rId46" Type="http://schemas.openxmlformats.org/officeDocument/2006/relationships/image" Target="media/image31.png"/><Relationship Id="rId59" Type="http://schemas.openxmlformats.org/officeDocument/2006/relationships/hyperlink" Target="https://justit831.sharepoint.com/:w:/r/sites/SkillsBootCamp-SoftwareDeveloper21-22/_layouts/15/Doc.aspx?sourcedoc=%7BCCB240E1-91CF-430A-A995-48603F2EAA5F%7D&amp;file=Word%20Gross%20domestic%20product%20report1.docx&amp;action=default&amp;mobileredirect=true" TargetMode="External"/><Relationship Id="rId67" Type="http://schemas.openxmlformats.org/officeDocument/2006/relationships/hyperlink" Target="https://justit831.sharepoint.com/:x:/r/sites/SkillsBootCamp-SoftwareDeveloper21-22/_layouts/15/Doc.aspx?sourcedoc=%7B125FFB2B-03BE-42BA-936C-F5DB1A8FA0CC%7D&amp;file=The%20Wealth%20of%20nations-Top20.xlsx&amp;action=default&amp;mobileredirect=true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3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" Type="http://schemas.openxmlformats.org/officeDocument/2006/relationships/hyperlink" Target="https://justit831.sharepoint.com/:x:/s/DataAnalyticsProgramme-NewStandards/EVK1dsCfWvZMpvJzG9QaQk8B1nxx7hYR0KtGfbzJauf94g?e=CR1LFE" TargetMode="External"/><Relationship Id="rId31" Type="http://schemas.openxmlformats.org/officeDocument/2006/relationships/hyperlink" Target="https://support.microsoft.com/en-us/office/create-a-pivottable-to-analyze-worksheet-data-a9a84538-bfe9-40a9-a8e9-f99134456576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https://justit831.sharepoint.com/:x:/r/sites/SkillsBootCamp-SoftwareDeveloper21-22/_layouts/15/Doc.aspx?sourcedoc=%7B5D2B614E-8B26-453D-AE1D-C49DE06FEBC0%7D&amp;file=Excel%20Gross%20domestic%20product%20report1.xlsm&amp;action=default&amp;mobileredirect=true" TargetMode="External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itgovernance.co.uk/blog/5-data-protection-policies-your-organisation-must-hav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34" Type="http://schemas.openxmlformats.org/officeDocument/2006/relationships/image" Target="media/image20.png"/><Relationship Id="rId50" Type="http://schemas.openxmlformats.org/officeDocument/2006/relationships/image" Target="media/image35.png"/><Relationship Id="rId55" Type="http://schemas.openxmlformats.org/officeDocument/2006/relationships/hyperlink" Target="https://support.microsoft.com/en-us/office/quick-start-create-a-macro-741130ca-080d-49f5-9471-1e5fb3d581a8" TargetMode="External"/><Relationship Id="rId76" Type="http://schemas.openxmlformats.org/officeDocument/2006/relationships/footer" Target="footer1.xml"/><Relationship Id="rId7" Type="http://schemas.openxmlformats.org/officeDocument/2006/relationships/image" Target="media/image1.jpeg"/><Relationship Id="rId71" Type="http://schemas.openxmlformats.org/officeDocument/2006/relationships/image" Target="media/image51.png"/><Relationship Id="rId2" Type="http://schemas.openxmlformats.org/officeDocument/2006/relationships/styles" Target="styles.xml"/><Relationship Id="rId29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</Template>
  <TotalTime>1468</TotalTime>
  <Pages>36</Pages>
  <Words>2815</Words>
  <Characters>16046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Parisa Azimivahdat</cp:lastModifiedBy>
  <cp:revision>597</cp:revision>
  <dcterms:created xsi:type="dcterms:W3CDTF">2023-02-17T15:04:00Z</dcterms:created>
  <dcterms:modified xsi:type="dcterms:W3CDTF">2023-02-23T14:17:00Z</dcterms:modified>
</cp:coreProperties>
</file>